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2D41" w14:textId="77777777" w:rsidR="002343C5" w:rsidRPr="006F61C6" w:rsidRDefault="002343C5">
      <w:pPr>
        <w:pStyle w:val="BodyText"/>
        <w:rPr>
          <w:lang w:val="sr-Latn-CS"/>
        </w:rPr>
      </w:pPr>
    </w:p>
    <w:p w14:paraId="2AB22D42" w14:textId="5188C7B0" w:rsidR="006D0694" w:rsidRDefault="00BA149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InternClix</w:t>
      </w:r>
    </w:p>
    <w:p w14:paraId="2AB22D44" w14:textId="07B6F8F7" w:rsidR="006D0694" w:rsidRDefault="00BA149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448B6851" w14:textId="77777777" w:rsidR="00BA1495" w:rsidRPr="00BA1495" w:rsidRDefault="00BA1495" w:rsidP="00BA1495">
      <w:pPr>
        <w:rPr>
          <w:lang w:val="sr-Latn-CS"/>
        </w:rPr>
      </w:pPr>
    </w:p>
    <w:p w14:paraId="2AB22D45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AB22D4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AB22D47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2AB22D48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AB22D4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AB22D4E" w14:textId="77777777">
        <w:tc>
          <w:tcPr>
            <w:tcW w:w="2304" w:type="dxa"/>
          </w:tcPr>
          <w:p w14:paraId="2AB22D4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AB22D4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2AB22D4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2AB22D4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AB22D53" w14:textId="77777777">
        <w:tc>
          <w:tcPr>
            <w:tcW w:w="2304" w:type="dxa"/>
          </w:tcPr>
          <w:p w14:paraId="2AB22D4F" w14:textId="329AAAC8" w:rsidR="002343C5" w:rsidRPr="006F61C6" w:rsidRDefault="00D663C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Pr="006D0694">
              <w:rPr>
                <w:lang w:val="sr-Latn-CS"/>
              </w:rPr>
              <w:t>.03.20</w:t>
            </w:r>
            <w:r>
              <w:rPr>
                <w:lang w:val="sr-Latn-CS"/>
              </w:rPr>
              <w:t>22</w:t>
            </w:r>
            <w:r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AB22D50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AB22D5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AB22D52" w14:textId="1A70DE8A" w:rsidR="002343C5" w:rsidRPr="006F61C6" w:rsidRDefault="00D663C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Đorđe, Emilija, Matija</w:t>
            </w:r>
          </w:p>
        </w:tc>
      </w:tr>
      <w:tr w:rsidR="002343C5" w:rsidRPr="006F61C6" w14:paraId="2AB22D58" w14:textId="77777777">
        <w:tc>
          <w:tcPr>
            <w:tcW w:w="2304" w:type="dxa"/>
          </w:tcPr>
          <w:p w14:paraId="2AB22D5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AB22D5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AB22D5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AB22D5D" w14:textId="77777777">
        <w:tc>
          <w:tcPr>
            <w:tcW w:w="2304" w:type="dxa"/>
          </w:tcPr>
          <w:p w14:paraId="2AB22D5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AB22D5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AB22D5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AB22D62" w14:textId="77777777">
        <w:tc>
          <w:tcPr>
            <w:tcW w:w="2304" w:type="dxa"/>
          </w:tcPr>
          <w:p w14:paraId="2AB22D5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AB22D6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AB22D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2AB22D63" w14:textId="77777777" w:rsidR="002343C5" w:rsidRPr="006F61C6" w:rsidRDefault="002343C5">
      <w:pPr>
        <w:rPr>
          <w:lang w:val="sr-Latn-CS"/>
        </w:rPr>
      </w:pPr>
    </w:p>
    <w:p w14:paraId="2AB22D6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AB22D65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2AB22D6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B22D6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B22D6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22D6C" w14:textId="1DE160BD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FA44C3">
        <w:rPr>
          <w:noProof/>
        </w:rPr>
        <w:t>6</w:t>
      </w:r>
    </w:p>
    <w:p w14:paraId="2AB22D6D" w14:textId="0B806992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FA44C3">
        <w:rPr>
          <w:noProof/>
        </w:rPr>
        <w:t>6</w:t>
      </w:r>
    </w:p>
    <w:p w14:paraId="2AB22D6E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6F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7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7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2AB22D72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AB22D73" w14:textId="7D97E981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D13CE7">
        <w:rPr>
          <w:lang w:val="sr-Latn-CS"/>
        </w:rPr>
        <w:t>platforme InternClix.</w:t>
      </w:r>
    </w:p>
    <w:p w14:paraId="2AB22D74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2AB22D75" w14:textId="55BF5553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D13CE7">
        <w:rPr>
          <w:lang w:val="sr-Latn-CS"/>
        </w:rPr>
        <w:t>Runtime Terror tim</w:t>
      </w:r>
      <w:r>
        <w:rPr>
          <w:lang w:val="sr-Latn-CS"/>
        </w:rPr>
        <w:t xml:space="preserve">a za </w:t>
      </w:r>
      <w:r w:rsidR="006D41CE">
        <w:rPr>
          <w:lang w:val="sr-Latn-CS"/>
        </w:rPr>
        <w:t xml:space="preserve">razvoj Web </w:t>
      </w:r>
      <w:r w:rsidR="00D13CE7">
        <w:rPr>
          <w:lang w:val="sr-Latn-CS"/>
        </w:rPr>
        <w:t>platforme</w:t>
      </w:r>
      <w:r w:rsidR="006D41CE">
        <w:rPr>
          <w:lang w:val="sr-Latn-CS"/>
        </w:rPr>
        <w:t xml:space="preserve"> </w:t>
      </w:r>
      <w:r w:rsidR="00D13CE7">
        <w:rPr>
          <w:lang w:val="sr-Latn-CS"/>
        </w:rPr>
        <w:t>InternClix</w:t>
      </w:r>
      <w:r w:rsidR="006D41CE">
        <w:rPr>
          <w:lang w:val="sr-Latn-CS"/>
        </w:rPr>
        <w:t xml:space="preserve"> namenjen</w:t>
      </w:r>
      <w:r w:rsidR="00D13CE7">
        <w:rPr>
          <w:lang w:val="sr-Latn-CS"/>
        </w:rPr>
        <w:t>e</w:t>
      </w:r>
      <w:r w:rsidR="006D41CE">
        <w:rPr>
          <w:lang w:val="sr-Latn-CS"/>
        </w:rPr>
        <w:t xml:space="preserve"> za </w:t>
      </w:r>
      <w:r w:rsidR="00D13CE7">
        <w:rPr>
          <w:lang w:val="sr-Latn-CS"/>
        </w:rPr>
        <w:t>lako pronalaženje studentske prakse</w:t>
      </w:r>
      <w:r w:rsidR="006D41CE">
        <w:rPr>
          <w:lang w:val="sr-Latn-CS"/>
        </w:rPr>
        <w:t xml:space="preserve">. </w:t>
      </w:r>
    </w:p>
    <w:p w14:paraId="2AB22D76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2AB22D77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AB22D78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2AB22D7A" w14:textId="12A14B4F" w:rsidR="00260B17" w:rsidRPr="006F61C6" w:rsidRDefault="00401004" w:rsidP="00401004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</w:t>
      </w:r>
      <w:r>
        <w:rPr>
          <w:lang w:val="sr-Latn-CS"/>
        </w:rPr>
        <w:t>InternClix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 xml:space="preserve">, </w:t>
      </w:r>
      <w:r>
        <w:rPr>
          <w:lang w:val="sr-Latn-CS"/>
        </w:rPr>
        <w:t>2022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2343C5" w:rsidRPr="006F61C6">
        <w:rPr>
          <w:lang w:val="sr-Latn-CS"/>
        </w:rPr>
        <w:t>.</w:t>
      </w:r>
    </w:p>
    <w:p w14:paraId="2AB22D7B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2AB22D7C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AB22D7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2AB22D81" w14:textId="77777777">
        <w:trPr>
          <w:jc w:val="center"/>
        </w:trPr>
        <w:tc>
          <w:tcPr>
            <w:tcW w:w="2160" w:type="dxa"/>
          </w:tcPr>
          <w:p w14:paraId="2AB22D7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B22D7F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AB22D8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2AB22D85" w14:textId="77777777">
        <w:trPr>
          <w:jc w:val="center"/>
        </w:trPr>
        <w:tc>
          <w:tcPr>
            <w:tcW w:w="2160" w:type="dxa"/>
          </w:tcPr>
          <w:p w14:paraId="2AB22D8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AB22D8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AB22D89" w14:textId="77777777">
        <w:trPr>
          <w:jc w:val="center"/>
        </w:trPr>
        <w:tc>
          <w:tcPr>
            <w:tcW w:w="2160" w:type="dxa"/>
          </w:tcPr>
          <w:p w14:paraId="2AB22D8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2AB22D8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8" w14:textId="295E1A13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2AB22D8D" w14:textId="77777777">
        <w:trPr>
          <w:jc w:val="center"/>
        </w:trPr>
        <w:tc>
          <w:tcPr>
            <w:tcW w:w="2160" w:type="dxa"/>
          </w:tcPr>
          <w:p w14:paraId="2AB22D8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AB22D8B" w14:textId="09B9B4B0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C" w14:textId="1C39C756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2AB22D91" w14:textId="77777777">
        <w:trPr>
          <w:jc w:val="center"/>
        </w:trPr>
        <w:tc>
          <w:tcPr>
            <w:tcW w:w="2160" w:type="dxa"/>
          </w:tcPr>
          <w:p w14:paraId="2AB22D8E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AB22D8F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9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AB22D92" w14:textId="77777777" w:rsidR="002343C5" w:rsidRPr="006F61C6" w:rsidRDefault="002343C5">
      <w:pPr>
        <w:pStyle w:val="BodyText"/>
        <w:rPr>
          <w:lang w:val="sr-Latn-CS"/>
        </w:rPr>
      </w:pPr>
    </w:p>
    <w:p w14:paraId="2AB22D93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AB22D94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AB22D98" w14:textId="77777777">
        <w:trPr>
          <w:jc w:val="right"/>
        </w:trPr>
        <w:tc>
          <w:tcPr>
            <w:tcW w:w="1276" w:type="dxa"/>
          </w:tcPr>
          <w:p w14:paraId="2AB22D95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AB22D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AB22D97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2AB22D9D" w14:textId="77777777">
        <w:trPr>
          <w:jc w:val="right"/>
        </w:trPr>
        <w:tc>
          <w:tcPr>
            <w:tcW w:w="1276" w:type="dxa"/>
          </w:tcPr>
          <w:p w14:paraId="2AB22D9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AB22D9A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2AB22D9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2AB22D9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2AB22DA6" w14:textId="77777777">
        <w:trPr>
          <w:jc w:val="right"/>
        </w:trPr>
        <w:tc>
          <w:tcPr>
            <w:tcW w:w="1276" w:type="dxa"/>
          </w:tcPr>
          <w:p w14:paraId="2AB22D9E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AB22D9F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2AB22DA0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AB22DA1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AB22DA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AB22DA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AB22DA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AB22DA5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2AB22DB0" w14:textId="77777777">
        <w:trPr>
          <w:jc w:val="right"/>
        </w:trPr>
        <w:tc>
          <w:tcPr>
            <w:tcW w:w="1276" w:type="dxa"/>
          </w:tcPr>
          <w:p w14:paraId="2AB22DA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AB22DA8" w14:textId="4E9E7B08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</w:t>
            </w:r>
            <w:r w:rsidR="000F54AC">
              <w:rPr>
                <w:lang w:val="sr-Latn-CS"/>
              </w:rPr>
              <w:t>inicijalne</w:t>
            </w:r>
            <w:r>
              <w:rPr>
                <w:lang w:val="sr-Latn-CS"/>
              </w:rPr>
              <w:t xml:space="preserve">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</w:t>
            </w:r>
            <w:r w:rsidR="000F54AC">
              <w:rPr>
                <w:lang w:val="sr-Latn-CS"/>
              </w:rPr>
              <w:t>u toku izrade</w:t>
            </w:r>
            <w:r w:rsidR="009207A8">
              <w:rPr>
                <w:lang w:val="sr-Latn-CS"/>
              </w:rPr>
              <w:t xml:space="preserve"> će biti ispravljeni </w:t>
            </w:r>
            <w:r w:rsidR="000F54AC">
              <w:rPr>
                <w:lang w:val="sr-Latn-CS"/>
              </w:rPr>
              <w:t xml:space="preserve">pred isporuku konačne verzije </w:t>
            </w:r>
            <w:r w:rsidR="009207A8">
              <w:rPr>
                <w:lang w:val="sr-Latn-CS"/>
              </w:rPr>
              <w:t xml:space="preserve">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2AB22DA9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2AB22DA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AB22DAB" w14:textId="20EE04AF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0F54AC">
              <w:rPr>
                <w:lang w:val="sr-Latn-CS"/>
              </w:rPr>
              <w:t>inicijalne</w:t>
            </w:r>
            <w:r>
              <w:rPr>
                <w:lang w:val="sr-Latn-CS"/>
              </w:rPr>
              <w:t xml:space="preserve"> verzije sistema.</w:t>
            </w:r>
          </w:p>
          <w:p w14:paraId="2AB22D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AB22DA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AB22DA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AB22DAF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2AB22DB6" w14:textId="77777777">
        <w:trPr>
          <w:jc w:val="right"/>
        </w:trPr>
        <w:tc>
          <w:tcPr>
            <w:tcW w:w="1276" w:type="dxa"/>
          </w:tcPr>
          <w:p w14:paraId="2AB22DB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AB22DB2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AB22DB3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AB22DB4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AB22DB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2AB22DB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B22DB8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2AB22DB9" w14:textId="77777777" w:rsidR="002343C5" w:rsidRPr="006F61C6" w:rsidRDefault="002343C5">
      <w:pPr>
        <w:pStyle w:val="BodyText"/>
        <w:rPr>
          <w:lang w:val="sr-Latn-CS"/>
        </w:rPr>
      </w:pPr>
    </w:p>
    <w:p w14:paraId="2AB22DBA" w14:textId="122B4514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</w:t>
      </w:r>
      <w:r w:rsidR="0078564A">
        <w:rPr>
          <w:lang w:val="sr-Latn-CS"/>
        </w:rPr>
        <w:t>se sastoji od jedne iteracije</w:t>
      </w:r>
      <w:r>
        <w:rPr>
          <w:lang w:val="sr-Latn-CS"/>
        </w:rPr>
        <w:t xml:space="preserve"> opisane u odeljku 6.</w:t>
      </w:r>
      <w:r w:rsidR="002343C5" w:rsidRPr="006F61C6">
        <w:rPr>
          <w:lang w:val="sr-Latn-CS"/>
        </w:rPr>
        <w:t xml:space="preserve">  </w:t>
      </w:r>
    </w:p>
    <w:p w14:paraId="2AB22DB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B22DBC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2AB22DBD" w14:textId="51F9B248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B3250">
        <w:rPr>
          <w:lang w:val="sr-Latn-CS"/>
        </w:rPr>
        <w:t>InternClix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AB22DBE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2AB22D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2AB22DC0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AB22DC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AB22DC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2AB22DC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AB22DC4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AB22DCA" w14:textId="77777777">
        <w:tc>
          <w:tcPr>
            <w:tcW w:w="1350" w:type="dxa"/>
          </w:tcPr>
          <w:p w14:paraId="2AB22DC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AB22DC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AB22DC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AB22DC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AB22DC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2AB22DD3" w14:textId="77777777">
        <w:tc>
          <w:tcPr>
            <w:tcW w:w="1350" w:type="dxa"/>
          </w:tcPr>
          <w:p w14:paraId="2AB22DC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AB22DC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AB22DCD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AB22DCE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AB22DCF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B22DD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AB22DD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2AB22DD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2AB22DE0" w14:textId="77777777">
        <w:tc>
          <w:tcPr>
            <w:tcW w:w="1350" w:type="dxa"/>
          </w:tcPr>
          <w:p w14:paraId="2AB22DD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AB22DD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AB22DD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AB22DD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AB22DD8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AB22DD9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2AB22DDA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2AB22DD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AB22DDC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AB22DDD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AB22DD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2AB22D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AB22DF3" w14:textId="77777777">
        <w:tc>
          <w:tcPr>
            <w:tcW w:w="1350" w:type="dxa"/>
          </w:tcPr>
          <w:p w14:paraId="2AB22DEA" w14:textId="5946F585" w:rsidR="00A355DD" w:rsidRPr="006F61C6" w:rsidRDefault="00B60C5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AB22DEB" w14:textId="47075B65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="002C6E67">
              <w:rPr>
                <w:lang w:val="sr-Latn-CS"/>
              </w:rPr>
              <w:t>1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2AB22DEC" w14:textId="005B1E0A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slučajeva korišćenja</w:t>
            </w:r>
            <w:r w:rsidR="002C6E67">
              <w:rPr>
                <w:lang w:val="sr-Latn-CS"/>
              </w:rPr>
              <w:t>.</w:t>
            </w:r>
          </w:p>
          <w:p w14:paraId="3B92B15E" w14:textId="10454533" w:rsidR="006C75A3" w:rsidRPr="006C75A3" w:rsidRDefault="006C75A3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Testiranje i otklanjanje gre</w:t>
            </w:r>
            <w:r>
              <w:rPr>
                <w:lang w:val="sr-Latn-RS"/>
              </w:rPr>
              <w:t>šaka.</w:t>
            </w:r>
          </w:p>
          <w:p w14:paraId="2AB22DE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7AB4181" w14:textId="77777777" w:rsidR="00ED5562" w:rsidRPr="0099694D" w:rsidRDefault="00ED5562" w:rsidP="00ED5562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275A8BA0" w14:textId="1B906661" w:rsidR="00ED5562" w:rsidRDefault="00ED5562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  <w:p w14:paraId="2AB22DEE" w14:textId="3D2DF69C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AB22DE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204C6819" w14:textId="40E0EE30" w:rsidR="00B60C55" w:rsidRDefault="00B60C5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funkcionalnosti.</w:t>
            </w:r>
          </w:p>
          <w:p w14:paraId="2AB22DF0" w14:textId="7657C5CE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AB22DF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AB22DF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AB22DF9" w14:textId="77777777">
        <w:tc>
          <w:tcPr>
            <w:tcW w:w="1350" w:type="dxa"/>
          </w:tcPr>
          <w:p w14:paraId="2AB22DF4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AB22DF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2AB22DF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AB22DF7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AB22DF8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2AB22DFA" w14:textId="77777777" w:rsidR="002343C5" w:rsidRPr="006F61C6" w:rsidRDefault="002343C5">
      <w:pPr>
        <w:pStyle w:val="BodyText"/>
        <w:rPr>
          <w:lang w:val="sr-Latn-CS"/>
        </w:rPr>
      </w:pPr>
    </w:p>
    <w:p w14:paraId="2AB22DFB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2AB22DFD" w14:textId="601960CE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AB22DFE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2AB22DFF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2AB22E00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AB22E01" w14:textId="6344DE04" w:rsidR="00C4723D" w:rsidRDefault="0084654F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782110B3" wp14:editId="66E1108D">
            <wp:extent cx="3154680" cy="1417320"/>
            <wp:effectExtent l="0" t="57150" r="0" b="876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AB22E02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2AB22E03" w14:textId="3C14A116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</w:t>
      </w:r>
      <w:r w:rsidR="00240CBD">
        <w:rPr>
          <w:lang w:val="sr-Latn-CS"/>
        </w:rPr>
        <w:t>latformu InternClix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2AB22E04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2AB22E0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AB22E07" w14:textId="129FC04B" w:rsidR="002343C5" w:rsidRPr="006F61C6" w:rsidRDefault="005F603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React tehnologije</w:t>
      </w:r>
    </w:p>
    <w:p w14:paraId="2AB22E08" w14:textId="27DDB1D0" w:rsidR="002343C5" w:rsidRPr="006F61C6" w:rsidRDefault="005F6038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D0ACA">
        <w:rPr>
          <w:lang w:val="sr-Latn-CS"/>
        </w:rPr>
        <w:t xml:space="preserve">urs je </w:t>
      </w:r>
      <w:r w:rsidR="00CF0670">
        <w:rPr>
          <w:lang w:val="sr-Latn-CS"/>
        </w:rPr>
        <w:t>odabran</w:t>
      </w:r>
      <w:r w:rsidR="00FD0ACA">
        <w:rPr>
          <w:lang w:val="sr-Latn-CS"/>
        </w:rPr>
        <w:t xml:space="preserve"> na početku prve faze projekta</w:t>
      </w:r>
      <w:r>
        <w:rPr>
          <w:lang w:val="sr-Latn-CS"/>
        </w:rPr>
        <w:t>. Kurs je kupljen na platformi Udemy</w:t>
      </w:r>
      <w:r w:rsidR="00CF0670">
        <w:rPr>
          <w:lang w:val="sr-Latn-CS"/>
        </w:rPr>
        <w:t>.</w:t>
      </w:r>
    </w:p>
    <w:p w14:paraId="2AB22E09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AB22E0A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8"/>
        <w:gridCol w:w="884"/>
        <w:gridCol w:w="947"/>
        <w:gridCol w:w="277"/>
        <w:gridCol w:w="1718"/>
        <w:gridCol w:w="567"/>
        <w:gridCol w:w="1484"/>
      </w:tblGrid>
      <w:tr w:rsidR="00870F50" w:rsidRPr="00870F50" w14:paraId="2AB22E0C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2AB22E0B" w14:textId="139C3DEA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CF0670">
              <w:rPr>
                <w:b/>
                <w:bCs/>
                <w:lang w:val="sr-Latn-CS"/>
              </w:rPr>
              <w:t>InternClix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2AB22E1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2AB22E1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2AB22E2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F" w14:textId="2EC43BCD" w:rsidR="00870F50" w:rsidRPr="00870F50" w:rsidRDefault="001B0CB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25" w14:textId="3AEDC3E0" w:rsidR="00870F50" w:rsidRPr="00870F50" w:rsidRDefault="001A2EF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73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2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2B" w14:textId="160C46DE" w:rsidR="00870F50" w:rsidRPr="00870F50" w:rsidRDefault="005B2A3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174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3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1" w14:textId="7D32767E" w:rsidR="00870F50" w:rsidRPr="00870F50" w:rsidRDefault="001A2EF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2AB22E3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7" w14:textId="5FC80717" w:rsidR="00870F50" w:rsidRPr="00870F50" w:rsidRDefault="005B2A3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3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E" w14:textId="29A83565" w:rsidR="00870F50" w:rsidRPr="00870F50" w:rsidRDefault="00C60E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346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4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45" w14:textId="3E9212D8" w:rsidR="00870F50" w:rsidRPr="00870F50" w:rsidRDefault="0006458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E075E9">
              <w:rPr>
                <w:lang w:val="sr-Latn-CS"/>
              </w:rPr>
              <w:t>92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4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2AB22E5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2AB22E5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2AB22E6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F" w14:textId="107A7939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AB22E6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6B" w14:textId="00048307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7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72" w14:textId="27AA5C5E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7B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2AB22E8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B22E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B22E81" w14:textId="6DC07FEA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700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2AB22E83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D99D" w14:textId="77777777" w:rsidR="00F60044" w:rsidRDefault="00F60044">
      <w:r>
        <w:separator/>
      </w:r>
    </w:p>
  </w:endnote>
  <w:endnote w:type="continuationSeparator" w:id="0">
    <w:p w14:paraId="21B07773" w14:textId="77777777" w:rsidR="00F60044" w:rsidRDefault="00F6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2E8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22E90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2AB22E9D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AB22E9A" w14:textId="3F1295B2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AB22E9B" w14:textId="2C16D910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13CE7">
            <w:rPr>
              <w:lang w:val="sr-Latn-CS"/>
            </w:rPr>
            <w:t>Runtime Terror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D13CE7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AB22E9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FA44C3">
            <w:fldChar w:fldCharType="begin"/>
          </w:r>
          <w:r w:rsidR="00FA44C3">
            <w:instrText xml:space="preserve"> NUMPAGES  \* MERGEFORMAT </w:instrText>
          </w:r>
          <w:r w:rsidR="00FA44C3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FA44C3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AB22E9E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2EA0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8CAE" w14:textId="77777777" w:rsidR="00F60044" w:rsidRDefault="00F60044">
      <w:r>
        <w:separator/>
      </w:r>
    </w:p>
  </w:footnote>
  <w:footnote w:type="continuationSeparator" w:id="0">
    <w:p w14:paraId="17BD44A5" w14:textId="77777777" w:rsidR="00F60044" w:rsidRDefault="00F60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2E8A" w14:textId="77777777" w:rsidR="002343C5" w:rsidRDefault="002343C5">
    <w:pPr>
      <w:rPr>
        <w:sz w:val="24"/>
      </w:rPr>
    </w:pPr>
  </w:p>
  <w:p w14:paraId="2AB22E8B" w14:textId="77777777" w:rsidR="002343C5" w:rsidRDefault="002343C5">
    <w:pPr>
      <w:pBdr>
        <w:top w:val="single" w:sz="6" w:space="1" w:color="auto"/>
      </w:pBdr>
      <w:rPr>
        <w:sz w:val="24"/>
      </w:rPr>
    </w:pPr>
  </w:p>
  <w:p w14:paraId="2AB22E8C" w14:textId="4A6726A5" w:rsidR="002343C5" w:rsidRPr="006F61C6" w:rsidRDefault="00F170E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Runtime Terror</w:t>
    </w:r>
  </w:p>
  <w:p w14:paraId="2AB22E8D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2AB22E8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AB22E93" w14:textId="77777777">
      <w:tc>
        <w:tcPr>
          <w:tcW w:w="6379" w:type="dxa"/>
        </w:tcPr>
        <w:p w14:paraId="2AB22E91" w14:textId="4476DCF6" w:rsidR="002343C5" w:rsidRPr="006D0694" w:rsidRDefault="00D663CF">
          <w:pPr>
            <w:rPr>
              <w:lang w:val="sr-Latn-CS"/>
            </w:rPr>
          </w:pPr>
          <w:r>
            <w:rPr>
              <w:lang w:val="sr-Latn-CS"/>
            </w:rPr>
            <w:t>InternClix</w:t>
          </w:r>
        </w:p>
      </w:tc>
      <w:tc>
        <w:tcPr>
          <w:tcW w:w="2870" w:type="dxa"/>
        </w:tcPr>
        <w:p w14:paraId="2AB22E92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2AB22E96" w14:textId="77777777">
      <w:tc>
        <w:tcPr>
          <w:tcW w:w="6379" w:type="dxa"/>
        </w:tcPr>
        <w:p w14:paraId="2AB22E94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AB22E95" w14:textId="4131C538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663CF">
            <w:rPr>
              <w:lang w:val="sr-Latn-CS"/>
            </w:rPr>
            <w:t>15</w:t>
          </w:r>
          <w:r w:rsidR="006F61C6" w:rsidRPr="006D0694">
            <w:rPr>
              <w:lang w:val="sr-Latn-CS"/>
            </w:rPr>
            <w:t>.03.20</w:t>
          </w:r>
          <w:r w:rsidR="00D663CF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AB22E98" w14:textId="77777777">
      <w:tc>
        <w:tcPr>
          <w:tcW w:w="9249" w:type="dxa"/>
          <w:gridSpan w:val="2"/>
        </w:tcPr>
        <w:p w14:paraId="2AB22E97" w14:textId="40B00044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D663CF">
            <w:rPr>
              <w:lang w:val="sr-Latn-CS"/>
            </w:rPr>
            <w:t>InternClix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152C0D">
            <w:rPr>
              <w:lang w:val="sr-Latn-CS"/>
            </w:rPr>
            <w:t>3</w:t>
          </w:r>
        </w:p>
      </w:tc>
    </w:tr>
  </w:tbl>
  <w:p w14:paraId="2AB22E99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2E9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64586"/>
    <w:rsid w:val="000F54AC"/>
    <w:rsid w:val="000F5EE8"/>
    <w:rsid w:val="00103833"/>
    <w:rsid w:val="00151CDF"/>
    <w:rsid w:val="00152C0D"/>
    <w:rsid w:val="00157DAE"/>
    <w:rsid w:val="001A2EF4"/>
    <w:rsid w:val="001B0CB3"/>
    <w:rsid w:val="001B128E"/>
    <w:rsid w:val="001F6798"/>
    <w:rsid w:val="00210E17"/>
    <w:rsid w:val="002343C5"/>
    <w:rsid w:val="00240CBD"/>
    <w:rsid w:val="0024759A"/>
    <w:rsid w:val="00257501"/>
    <w:rsid w:val="00260B17"/>
    <w:rsid w:val="002C6E67"/>
    <w:rsid w:val="003312BC"/>
    <w:rsid w:val="00382BDE"/>
    <w:rsid w:val="00387292"/>
    <w:rsid w:val="003A4834"/>
    <w:rsid w:val="003C10C0"/>
    <w:rsid w:val="003C6C27"/>
    <w:rsid w:val="003D5CA3"/>
    <w:rsid w:val="003E416D"/>
    <w:rsid w:val="00401004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B2A36"/>
    <w:rsid w:val="005F3958"/>
    <w:rsid w:val="005F6038"/>
    <w:rsid w:val="00614EF5"/>
    <w:rsid w:val="006776CF"/>
    <w:rsid w:val="006C75A3"/>
    <w:rsid w:val="006D0694"/>
    <w:rsid w:val="006D41CE"/>
    <w:rsid w:val="006D702B"/>
    <w:rsid w:val="006F61C6"/>
    <w:rsid w:val="0078564A"/>
    <w:rsid w:val="007A2854"/>
    <w:rsid w:val="007E1F8E"/>
    <w:rsid w:val="0081471E"/>
    <w:rsid w:val="0084235B"/>
    <w:rsid w:val="0084654F"/>
    <w:rsid w:val="00851B00"/>
    <w:rsid w:val="00870F50"/>
    <w:rsid w:val="008D076A"/>
    <w:rsid w:val="008E3870"/>
    <w:rsid w:val="009207A8"/>
    <w:rsid w:val="00921723"/>
    <w:rsid w:val="0093054F"/>
    <w:rsid w:val="0099694D"/>
    <w:rsid w:val="00A355DD"/>
    <w:rsid w:val="00A73660"/>
    <w:rsid w:val="00A84A84"/>
    <w:rsid w:val="00AC06A4"/>
    <w:rsid w:val="00B0622B"/>
    <w:rsid w:val="00B357AD"/>
    <w:rsid w:val="00B357F1"/>
    <w:rsid w:val="00B40827"/>
    <w:rsid w:val="00B549D9"/>
    <w:rsid w:val="00B60C55"/>
    <w:rsid w:val="00B657EC"/>
    <w:rsid w:val="00B75D52"/>
    <w:rsid w:val="00B93575"/>
    <w:rsid w:val="00BA1495"/>
    <w:rsid w:val="00BB3250"/>
    <w:rsid w:val="00BD39B8"/>
    <w:rsid w:val="00C24B5D"/>
    <w:rsid w:val="00C30C23"/>
    <w:rsid w:val="00C4723D"/>
    <w:rsid w:val="00C502CA"/>
    <w:rsid w:val="00C60E46"/>
    <w:rsid w:val="00C70470"/>
    <w:rsid w:val="00C75DBE"/>
    <w:rsid w:val="00CC420E"/>
    <w:rsid w:val="00CF0670"/>
    <w:rsid w:val="00CF694C"/>
    <w:rsid w:val="00D13CE7"/>
    <w:rsid w:val="00D36260"/>
    <w:rsid w:val="00D663CF"/>
    <w:rsid w:val="00D97F08"/>
    <w:rsid w:val="00DA5215"/>
    <w:rsid w:val="00DF310B"/>
    <w:rsid w:val="00E075E9"/>
    <w:rsid w:val="00E13503"/>
    <w:rsid w:val="00E464F7"/>
    <w:rsid w:val="00EA1072"/>
    <w:rsid w:val="00EB4996"/>
    <w:rsid w:val="00EC70CF"/>
    <w:rsid w:val="00ED5562"/>
    <w:rsid w:val="00F170E5"/>
    <w:rsid w:val="00F334DC"/>
    <w:rsid w:val="00F60044"/>
    <w:rsid w:val="00F62203"/>
    <w:rsid w:val="00F6248E"/>
    <w:rsid w:val="00FA44C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B22D41"/>
  <w15:docId w15:val="{3DCCC6B8-79C2-44FB-94A1-CA9CD81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523E69-E2D5-4816-816A-2613D7D8231F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DC41C67-1431-4ACF-81BB-90EA42461804}">
      <dgm:prSet phldrT="[Text]"/>
      <dgm:spPr/>
      <dgm:t>
        <a:bodyPr/>
        <a:lstStyle/>
        <a:p>
          <a:r>
            <a:rPr lang="sr-Latn-RS"/>
            <a:t>Đorđe</a:t>
          </a:r>
        </a:p>
        <a:p>
          <a:r>
            <a:rPr lang="sr-Latn-RS"/>
            <a:t>Vođa projekta,</a:t>
          </a:r>
        </a:p>
        <a:p>
          <a:r>
            <a:rPr lang="sr-Latn-RS"/>
            <a:t>Web programer</a:t>
          </a:r>
          <a:endParaRPr lang="en-US"/>
        </a:p>
      </dgm:t>
    </dgm:pt>
    <dgm:pt modelId="{9765B45D-8664-478D-8F9F-2A561E36A798}" type="parTrans" cxnId="{E3FB2F88-D400-4A85-8B19-EC5B352B6E38}">
      <dgm:prSet/>
      <dgm:spPr/>
      <dgm:t>
        <a:bodyPr/>
        <a:lstStyle/>
        <a:p>
          <a:endParaRPr lang="en-US"/>
        </a:p>
      </dgm:t>
    </dgm:pt>
    <dgm:pt modelId="{B20C50D8-334A-4405-A6A0-18951B70BC3E}" type="sibTrans" cxnId="{E3FB2F88-D400-4A85-8B19-EC5B352B6E38}">
      <dgm:prSet/>
      <dgm:spPr/>
      <dgm:t>
        <a:bodyPr/>
        <a:lstStyle/>
        <a:p>
          <a:endParaRPr lang="en-US"/>
        </a:p>
      </dgm:t>
    </dgm:pt>
    <dgm:pt modelId="{74337A27-E6D2-4122-9DC9-6639F6923E22}">
      <dgm:prSet phldrT="[Text]"/>
      <dgm:spPr/>
      <dgm:t>
        <a:bodyPr/>
        <a:lstStyle/>
        <a:p>
          <a:r>
            <a:rPr lang="sr-Latn-RS"/>
            <a:t>Emilija</a:t>
          </a:r>
        </a:p>
        <a:p>
          <a:r>
            <a:rPr lang="sr-Latn-RS"/>
            <a:t>Web programer</a:t>
          </a:r>
          <a:endParaRPr lang="en-US"/>
        </a:p>
      </dgm:t>
    </dgm:pt>
    <dgm:pt modelId="{901956D9-869B-4621-889E-57D7C1C88D77}" type="parTrans" cxnId="{372A509E-C0E9-4FB3-B27A-A0DFABD65198}">
      <dgm:prSet/>
      <dgm:spPr/>
      <dgm:t>
        <a:bodyPr/>
        <a:lstStyle/>
        <a:p>
          <a:endParaRPr lang="en-US"/>
        </a:p>
      </dgm:t>
    </dgm:pt>
    <dgm:pt modelId="{71024E2D-5497-427D-B05F-130BAABD0353}" type="sibTrans" cxnId="{372A509E-C0E9-4FB3-B27A-A0DFABD65198}">
      <dgm:prSet/>
      <dgm:spPr/>
      <dgm:t>
        <a:bodyPr/>
        <a:lstStyle/>
        <a:p>
          <a:endParaRPr lang="en-US"/>
        </a:p>
      </dgm:t>
    </dgm:pt>
    <dgm:pt modelId="{B8657A07-EBDE-4CFC-B8D3-08FB18778CAD}">
      <dgm:prSet phldrT="[Text]"/>
      <dgm:spPr/>
      <dgm:t>
        <a:bodyPr/>
        <a:lstStyle/>
        <a:p>
          <a:r>
            <a:rPr lang="sr-Latn-RS"/>
            <a:t>Matija</a:t>
          </a:r>
        </a:p>
        <a:p>
          <a:r>
            <a:rPr lang="sr-Latn-RS"/>
            <a:t>Web programer</a:t>
          </a:r>
          <a:endParaRPr lang="en-US"/>
        </a:p>
      </dgm:t>
    </dgm:pt>
    <dgm:pt modelId="{E2BE20E7-745D-4295-9A3A-0C3F4A5561D0}" type="parTrans" cxnId="{1A746D96-8DCB-44D4-B669-45D195A1ED3C}">
      <dgm:prSet/>
      <dgm:spPr/>
      <dgm:t>
        <a:bodyPr/>
        <a:lstStyle/>
        <a:p>
          <a:endParaRPr lang="en-US"/>
        </a:p>
      </dgm:t>
    </dgm:pt>
    <dgm:pt modelId="{2DFC4018-6200-46D3-95D2-D81789D7E8FC}" type="sibTrans" cxnId="{1A746D96-8DCB-44D4-B669-45D195A1ED3C}">
      <dgm:prSet/>
      <dgm:spPr/>
      <dgm:t>
        <a:bodyPr/>
        <a:lstStyle/>
        <a:p>
          <a:endParaRPr lang="en-US"/>
        </a:p>
      </dgm:t>
    </dgm:pt>
    <dgm:pt modelId="{DBFCC4B1-7C2F-438D-9A3A-BE86E2D149C3}" type="pres">
      <dgm:prSet presAssocID="{8E523E69-E2D5-4816-816A-2613D7D82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22CB58-69EC-4B4B-8E4E-1261F85D250D}" type="pres">
      <dgm:prSet presAssocID="{7DC41C67-1431-4ACF-81BB-90EA42461804}" presName="hierRoot1" presStyleCnt="0">
        <dgm:presLayoutVars>
          <dgm:hierBranch val="init"/>
        </dgm:presLayoutVars>
      </dgm:prSet>
      <dgm:spPr/>
    </dgm:pt>
    <dgm:pt modelId="{B05963E3-BF5F-45AB-90EA-F579676D6D81}" type="pres">
      <dgm:prSet presAssocID="{7DC41C67-1431-4ACF-81BB-90EA42461804}" presName="rootComposite1" presStyleCnt="0"/>
      <dgm:spPr/>
    </dgm:pt>
    <dgm:pt modelId="{DA2AE478-1341-4F59-B4AB-9370AB7900DC}" type="pres">
      <dgm:prSet presAssocID="{7DC41C67-1431-4ACF-81BB-90EA42461804}" presName="rootText1" presStyleLbl="node0" presStyleIdx="0" presStyleCnt="1">
        <dgm:presLayoutVars>
          <dgm:chPref val="3"/>
        </dgm:presLayoutVars>
      </dgm:prSet>
      <dgm:spPr/>
    </dgm:pt>
    <dgm:pt modelId="{203A5F06-2C2B-412E-B10D-723981ABACA5}" type="pres">
      <dgm:prSet presAssocID="{7DC41C67-1431-4ACF-81BB-90EA42461804}" presName="rootConnector1" presStyleLbl="node1" presStyleIdx="0" presStyleCnt="0"/>
      <dgm:spPr/>
    </dgm:pt>
    <dgm:pt modelId="{2012C6A7-7F57-4952-89CD-3F94E7BF4E02}" type="pres">
      <dgm:prSet presAssocID="{7DC41C67-1431-4ACF-81BB-90EA42461804}" presName="hierChild2" presStyleCnt="0"/>
      <dgm:spPr/>
    </dgm:pt>
    <dgm:pt modelId="{EEA151B9-C796-4261-AB5A-CFE76AEEBC55}" type="pres">
      <dgm:prSet presAssocID="{901956D9-869B-4621-889E-57D7C1C88D77}" presName="Name37" presStyleLbl="parChTrans1D2" presStyleIdx="0" presStyleCnt="2"/>
      <dgm:spPr/>
    </dgm:pt>
    <dgm:pt modelId="{7BC022B3-84E5-4BAE-B54C-AD2674040966}" type="pres">
      <dgm:prSet presAssocID="{74337A27-E6D2-4122-9DC9-6639F6923E22}" presName="hierRoot2" presStyleCnt="0">
        <dgm:presLayoutVars>
          <dgm:hierBranch val="init"/>
        </dgm:presLayoutVars>
      </dgm:prSet>
      <dgm:spPr/>
    </dgm:pt>
    <dgm:pt modelId="{1C7FAAD4-E12C-4946-9AE5-F1AB200175B6}" type="pres">
      <dgm:prSet presAssocID="{74337A27-E6D2-4122-9DC9-6639F6923E22}" presName="rootComposite" presStyleCnt="0"/>
      <dgm:spPr/>
    </dgm:pt>
    <dgm:pt modelId="{B0128576-6CA5-4F74-AE85-697C6413591F}" type="pres">
      <dgm:prSet presAssocID="{74337A27-E6D2-4122-9DC9-6639F6923E22}" presName="rootText" presStyleLbl="node2" presStyleIdx="0" presStyleCnt="2">
        <dgm:presLayoutVars>
          <dgm:chPref val="3"/>
        </dgm:presLayoutVars>
      </dgm:prSet>
      <dgm:spPr/>
    </dgm:pt>
    <dgm:pt modelId="{938F091C-089B-4A24-B907-BF82C675B829}" type="pres">
      <dgm:prSet presAssocID="{74337A27-E6D2-4122-9DC9-6639F6923E22}" presName="rootConnector" presStyleLbl="node2" presStyleIdx="0" presStyleCnt="2"/>
      <dgm:spPr/>
    </dgm:pt>
    <dgm:pt modelId="{75EAE654-9C92-4FCC-A918-C226B88D2B0E}" type="pres">
      <dgm:prSet presAssocID="{74337A27-E6D2-4122-9DC9-6639F6923E22}" presName="hierChild4" presStyleCnt="0"/>
      <dgm:spPr/>
    </dgm:pt>
    <dgm:pt modelId="{6F360932-7037-4F23-9E80-EB974D824B5E}" type="pres">
      <dgm:prSet presAssocID="{74337A27-E6D2-4122-9DC9-6639F6923E22}" presName="hierChild5" presStyleCnt="0"/>
      <dgm:spPr/>
    </dgm:pt>
    <dgm:pt modelId="{2A5E842C-FA66-4893-8A46-403B90DCDC38}" type="pres">
      <dgm:prSet presAssocID="{E2BE20E7-745D-4295-9A3A-0C3F4A5561D0}" presName="Name37" presStyleLbl="parChTrans1D2" presStyleIdx="1" presStyleCnt="2"/>
      <dgm:spPr/>
    </dgm:pt>
    <dgm:pt modelId="{3E75D690-2D97-4CBC-BC8D-142263C6304D}" type="pres">
      <dgm:prSet presAssocID="{B8657A07-EBDE-4CFC-B8D3-08FB18778CAD}" presName="hierRoot2" presStyleCnt="0">
        <dgm:presLayoutVars>
          <dgm:hierBranch val="init"/>
        </dgm:presLayoutVars>
      </dgm:prSet>
      <dgm:spPr/>
    </dgm:pt>
    <dgm:pt modelId="{8EF0D912-F501-4CC6-8BFB-9BB7FDA83236}" type="pres">
      <dgm:prSet presAssocID="{B8657A07-EBDE-4CFC-B8D3-08FB18778CAD}" presName="rootComposite" presStyleCnt="0"/>
      <dgm:spPr/>
    </dgm:pt>
    <dgm:pt modelId="{3140248B-6AF5-4228-B3A9-3C27D00DC6A0}" type="pres">
      <dgm:prSet presAssocID="{B8657A07-EBDE-4CFC-B8D3-08FB18778CAD}" presName="rootText" presStyleLbl="node2" presStyleIdx="1" presStyleCnt="2">
        <dgm:presLayoutVars>
          <dgm:chPref val="3"/>
        </dgm:presLayoutVars>
      </dgm:prSet>
      <dgm:spPr/>
    </dgm:pt>
    <dgm:pt modelId="{9AD06BCB-446C-477B-B2D8-091D3092A89B}" type="pres">
      <dgm:prSet presAssocID="{B8657A07-EBDE-4CFC-B8D3-08FB18778CAD}" presName="rootConnector" presStyleLbl="node2" presStyleIdx="1" presStyleCnt="2"/>
      <dgm:spPr/>
    </dgm:pt>
    <dgm:pt modelId="{60103F3C-3A07-4337-96B5-926EDD01879B}" type="pres">
      <dgm:prSet presAssocID="{B8657A07-EBDE-4CFC-B8D3-08FB18778CAD}" presName="hierChild4" presStyleCnt="0"/>
      <dgm:spPr/>
    </dgm:pt>
    <dgm:pt modelId="{4E48537F-AF0D-4985-B91D-0F4A24B087A4}" type="pres">
      <dgm:prSet presAssocID="{B8657A07-EBDE-4CFC-B8D3-08FB18778CAD}" presName="hierChild5" presStyleCnt="0"/>
      <dgm:spPr/>
    </dgm:pt>
    <dgm:pt modelId="{FE9536CA-048A-4EA1-B2F4-8820F455A257}" type="pres">
      <dgm:prSet presAssocID="{7DC41C67-1431-4ACF-81BB-90EA42461804}" presName="hierChild3" presStyleCnt="0"/>
      <dgm:spPr/>
    </dgm:pt>
  </dgm:ptLst>
  <dgm:cxnLst>
    <dgm:cxn modelId="{73479906-8F15-4B59-B9A2-2126480E0722}" type="presOf" srcId="{7DC41C67-1431-4ACF-81BB-90EA42461804}" destId="{DA2AE478-1341-4F59-B4AB-9370AB7900DC}" srcOrd="0" destOrd="0" presId="urn:microsoft.com/office/officeart/2005/8/layout/orgChart1"/>
    <dgm:cxn modelId="{2F6CD13F-11AD-42C6-ABC4-78E30E926247}" type="presOf" srcId="{74337A27-E6D2-4122-9DC9-6639F6923E22}" destId="{938F091C-089B-4A24-B907-BF82C675B829}" srcOrd="1" destOrd="0" presId="urn:microsoft.com/office/officeart/2005/8/layout/orgChart1"/>
    <dgm:cxn modelId="{D395976A-CFF4-4D8A-A691-B43E1BC70B64}" type="presOf" srcId="{B8657A07-EBDE-4CFC-B8D3-08FB18778CAD}" destId="{9AD06BCB-446C-477B-B2D8-091D3092A89B}" srcOrd="1" destOrd="0" presId="urn:microsoft.com/office/officeart/2005/8/layout/orgChart1"/>
    <dgm:cxn modelId="{973B826F-F741-4118-8082-D7C2900ED431}" type="presOf" srcId="{74337A27-E6D2-4122-9DC9-6639F6923E22}" destId="{B0128576-6CA5-4F74-AE85-697C6413591F}" srcOrd="0" destOrd="0" presId="urn:microsoft.com/office/officeart/2005/8/layout/orgChart1"/>
    <dgm:cxn modelId="{E3FB2F88-D400-4A85-8B19-EC5B352B6E38}" srcId="{8E523E69-E2D5-4816-816A-2613D7D8231F}" destId="{7DC41C67-1431-4ACF-81BB-90EA42461804}" srcOrd="0" destOrd="0" parTransId="{9765B45D-8664-478D-8F9F-2A561E36A798}" sibTransId="{B20C50D8-334A-4405-A6A0-18951B70BC3E}"/>
    <dgm:cxn modelId="{1A746D96-8DCB-44D4-B669-45D195A1ED3C}" srcId="{7DC41C67-1431-4ACF-81BB-90EA42461804}" destId="{B8657A07-EBDE-4CFC-B8D3-08FB18778CAD}" srcOrd="1" destOrd="0" parTransId="{E2BE20E7-745D-4295-9A3A-0C3F4A5561D0}" sibTransId="{2DFC4018-6200-46D3-95D2-D81789D7E8FC}"/>
    <dgm:cxn modelId="{FE6DF69C-D8BF-412B-8E1C-433536F797FC}" type="presOf" srcId="{E2BE20E7-745D-4295-9A3A-0C3F4A5561D0}" destId="{2A5E842C-FA66-4893-8A46-403B90DCDC38}" srcOrd="0" destOrd="0" presId="urn:microsoft.com/office/officeart/2005/8/layout/orgChart1"/>
    <dgm:cxn modelId="{372A509E-C0E9-4FB3-B27A-A0DFABD65198}" srcId="{7DC41C67-1431-4ACF-81BB-90EA42461804}" destId="{74337A27-E6D2-4122-9DC9-6639F6923E22}" srcOrd="0" destOrd="0" parTransId="{901956D9-869B-4621-889E-57D7C1C88D77}" sibTransId="{71024E2D-5497-427D-B05F-130BAABD0353}"/>
    <dgm:cxn modelId="{597E1BBA-508A-4334-AD0E-F7BAFFBE87EB}" type="presOf" srcId="{8E523E69-E2D5-4816-816A-2613D7D8231F}" destId="{DBFCC4B1-7C2F-438D-9A3A-BE86E2D149C3}" srcOrd="0" destOrd="0" presId="urn:microsoft.com/office/officeart/2005/8/layout/orgChart1"/>
    <dgm:cxn modelId="{33101CD1-80AA-48AB-A99A-BDD7E01E56B2}" type="presOf" srcId="{B8657A07-EBDE-4CFC-B8D3-08FB18778CAD}" destId="{3140248B-6AF5-4228-B3A9-3C27D00DC6A0}" srcOrd="0" destOrd="0" presId="urn:microsoft.com/office/officeart/2005/8/layout/orgChart1"/>
    <dgm:cxn modelId="{3DDF6EE4-F3D2-4161-B3A0-8A55408916EC}" type="presOf" srcId="{901956D9-869B-4621-889E-57D7C1C88D77}" destId="{EEA151B9-C796-4261-AB5A-CFE76AEEBC55}" srcOrd="0" destOrd="0" presId="urn:microsoft.com/office/officeart/2005/8/layout/orgChart1"/>
    <dgm:cxn modelId="{466D91E8-A483-470B-A015-22BA31AC0DC0}" type="presOf" srcId="{7DC41C67-1431-4ACF-81BB-90EA42461804}" destId="{203A5F06-2C2B-412E-B10D-723981ABACA5}" srcOrd="1" destOrd="0" presId="urn:microsoft.com/office/officeart/2005/8/layout/orgChart1"/>
    <dgm:cxn modelId="{0A8DAC0B-49B9-469A-B0CF-2A6D39C46B87}" type="presParOf" srcId="{DBFCC4B1-7C2F-438D-9A3A-BE86E2D149C3}" destId="{AB22CB58-69EC-4B4B-8E4E-1261F85D250D}" srcOrd="0" destOrd="0" presId="urn:microsoft.com/office/officeart/2005/8/layout/orgChart1"/>
    <dgm:cxn modelId="{0EC5A5AF-6CB3-42F2-933C-BCDDC68E581F}" type="presParOf" srcId="{AB22CB58-69EC-4B4B-8E4E-1261F85D250D}" destId="{B05963E3-BF5F-45AB-90EA-F579676D6D81}" srcOrd="0" destOrd="0" presId="urn:microsoft.com/office/officeart/2005/8/layout/orgChart1"/>
    <dgm:cxn modelId="{68D0030C-AF93-4626-8124-49E2C62794BC}" type="presParOf" srcId="{B05963E3-BF5F-45AB-90EA-F579676D6D81}" destId="{DA2AE478-1341-4F59-B4AB-9370AB7900DC}" srcOrd="0" destOrd="0" presId="urn:microsoft.com/office/officeart/2005/8/layout/orgChart1"/>
    <dgm:cxn modelId="{0AC12D81-85B9-45D5-A8FD-8D488909BD6F}" type="presParOf" srcId="{B05963E3-BF5F-45AB-90EA-F579676D6D81}" destId="{203A5F06-2C2B-412E-B10D-723981ABACA5}" srcOrd="1" destOrd="0" presId="urn:microsoft.com/office/officeart/2005/8/layout/orgChart1"/>
    <dgm:cxn modelId="{BD682F53-EB28-40EE-9683-C039297405CC}" type="presParOf" srcId="{AB22CB58-69EC-4B4B-8E4E-1261F85D250D}" destId="{2012C6A7-7F57-4952-89CD-3F94E7BF4E02}" srcOrd="1" destOrd="0" presId="urn:microsoft.com/office/officeart/2005/8/layout/orgChart1"/>
    <dgm:cxn modelId="{FB986F23-3B28-4287-98D3-727D1A6F277B}" type="presParOf" srcId="{2012C6A7-7F57-4952-89CD-3F94E7BF4E02}" destId="{EEA151B9-C796-4261-AB5A-CFE76AEEBC55}" srcOrd="0" destOrd="0" presId="urn:microsoft.com/office/officeart/2005/8/layout/orgChart1"/>
    <dgm:cxn modelId="{431FD570-7D36-4202-853C-3B2CB702BA78}" type="presParOf" srcId="{2012C6A7-7F57-4952-89CD-3F94E7BF4E02}" destId="{7BC022B3-84E5-4BAE-B54C-AD2674040966}" srcOrd="1" destOrd="0" presId="urn:microsoft.com/office/officeart/2005/8/layout/orgChart1"/>
    <dgm:cxn modelId="{853D236E-F5A8-47D7-AEE8-1570D5305568}" type="presParOf" srcId="{7BC022B3-84E5-4BAE-B54C-AD2674040966}" destId="{1C7FAAD4-E12C-4946-9AE5-F1AB200175B6}" srcOrd="0" destOrd="0" presId="urn:microsoft.com/office/officeart/2005/8/layout/orgChart1"/>
    <dgm:cxn modelId="{F3EEEE66-21F8-4997-AEFF-200DEA2FFE0F}" type="presParOf" srcId="{1C7FAAD4-E12C-4946-9AE5-F1AB200175B6}" destId="{B0128576-6CA5-4F74-AE85-697C6413591F}" srcOrd="0" destOrd="0" presId="urn:microsoft.com/office/officeart/2005/8/layout/orgChart1"/>
    <dgm:cxn modelId="{BE80F5EA-B65A-46CC-A20F-991577CA7054}" type="presParOf" srcId="{1C7FAAD4-E12C-4946-9AE5-F1AB200175B6}" destId="{938F091C-089B-4A24-B907-BF82C675B829}" srcOrd="1" destOrd="0" presId="urn:microsoft.com/office/officeart/2005/8/layout/orgChart1"/>
    <dgm:cxn modelId="{F9ADA89B-B4E9-41B2-816C-6483646F005C}" type="presParOf" srcId="{7BC022B3-84E5-4BAE-B54C-AD2674040966}" destId="{75EAE654-9C92-4FCC-A918-C226B88D2B0E}" srcOrd="1" destOrd="0" presId="urn:microsoft.com/office/officeart/2005/8/layout/orgChart1"/>
    <dgm:cxn modelId="{B17C69AF-FA6F-4B53-9E27-3620D3B43C8C}" type="presParOf" srcId="{7BC022B3-84E5-4BAE-B54C-AD2674040966}" destId="{6F360932-7037-4F23-9E80-EB974D824B5E}" srcOrd="2" destOrd="0" presId="urn:microsoft.com/office/officeart/2005/8/layout/orgChart1"/>
    <dgm:cxn modelId="{A062DB4D-81DB-4039-B0B6-DE6462E54D0D}" type="presParOf" srcId="{2012C6A7-7F57-4952-89CD-3F94E7BF4E02}" destId="{2A5E842C-FA66-4893-8A46-403B90DCDC38}" srcOrd="2" destOrd="0" presId="urn:microsoft.com/office/officeart/2005/8/layout/orgChart1"/>
    <dgm:cxn modelId="{061786D2-02C7-4F7A-B4B3-7DC8F66B53C6}" type="presParOf" srcId="{2012C6A7-7F57-4952-89CD-3F94E7BF4E02}" destId="{3E75D690-2D97-4CBC-BC8D-142263C6304D}" srcOrd="3" destOrd="0" presId="urn:microsoft.com/office/officeart/2005/8/layout/orgChart1"/>
    <dgm:cxn modelId="{CDD77D52-65DA-49BF-911B-68115FC4051C}" type="presParOf" srcId="{3E75D690-2D97-4CBC-BC8D-142263C6304D}" destId="{8EF0D912-F501-4CC6-8BFB-9BB7FDA83236}" srcOrd="0" destOrd="0" presId="urn:microsoft.com/office/officeart/2005/8/layout/orgChart1"/>
    <dgm:cxn modelId="{8B7728C1-C191-4A58-BEB8-22249245F97F}" type="presParOf" srcId="{8EF0D912-F501-4CC6-8BFB-9BB7FDA83236}" destId="{3140248B-6AF5-4228-B3A9-3C27D00DC6A0}" srcOrd="0" destOrd="0" presId="urn:microsoft.com/office/officeart/2005/8/layout/orgChart1"/>
    <dgm:cxn modelId="{DE2EB519-4C55-4108-A9BE-C1969D95C1D1}" type="presParOf" srcId="{8EF0D912-F501-4CC6-8BFB-9BB7FDA83236}" destId="{9AD06BCB-446C-477B-B2D8-091D3092A89B}" srcOrd="1" destOrd="0" presId="urn:microsoft.com/office/officeart/2005/8/layout/orgChart1"/>
    <dgm:cxn modelId="{DA0CFB01-82E8-4658-825B-9A85A770DE61}" type="presParOf" srcId="{3E75D690-2D97-4CBC-BC8D-142263C6304D}" destId="{60103F3C-3A07-4337-96B5-926EDD01879B}" srcOrd="1" destOrd="0" presId="urn:microsoft.com/office/officeart/2005/8/layout/orgChart1"/>
    <dgm:cxn modelId="{6F194577-7AEC-4CD9-A50F-C7C0C315B3D3}" type="presParOf" srcId="{3E75D690-2D97-4CBC-BC8D-142263C6304D}" destId="{4E48537F-AF0D-4985-B91D-0F4A24B087A4}" srcOrd="2" destOrd="0" presId="urn:microsoft.com/office/officeart/2005/8/layout/orgChart1"/>
    <dgm:cxn modelId="{EAE08905-4B85-4948-8392-019061D3A6B3}" type="presParOf" srcId="{AB22CB58-69EC-4B4B-8E4E-1261F85D250D}" destId="{FE9536CA-048A-4EA1-B2F4-8820F455A2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5E842C-FA66-4893-8A46-403B90DCDC38}">
      <dsp:nvSpPr>
        <dsp:cNvPr id="0" name=""/>
        <dsp:cNvSpPr/>
      </dsp:nvSpPr>
      <dsp:spPr>
        <a:xfrm>
          <a:off x="1577340" y="585738"/>
          <a:ext cx="708262" cy="245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21"/>
              </a:lnTo>
              <a:lnTo>
                <a:pt x="708262" y="122921"/>
              </a:lnTo>
              <a:lnTo>
                <a:pt x="708262" y="245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151B9-C796-4261-AB5A-CFE76AEEBC55}">
      <dsp:nvSpPr>
        <dsp:cNvPr id="0" name=""/>
        <dsp:cNvSpPr/>
      </dsp:nvSpPr>
      <dsp:spPr>
        <a:xfrm>
          <a:off x="869077" y="585738"/>
          <a:ext cx="708262" cy="245843"/>
        </a:xfrm>
        <a:custGeom>
          <a:avLst/>
          <a:gdLst/>
          <a:ahLst/>
          <a:cxnLst/>
          <a:rect l="0" t="0" r="0" b="0"/>
          <a:pathLst>
            <a:path>
              <a:moveTo>
                <a:pt x="708262" y="0"/>
              </a:moveTo>
              <a:lnTo>
                <a:pt x="708262" y="122921"/>
              </a:lnTo>
              <a:lnTo>
                <a:pt x="0" y="122921"/>
              </a:lnTo>
              <a:lnTo>
                <a:pt x="0" y="245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E478-1341-4F59-B4AB-9370AB7900DC}">
      <dsp:nvSpPr>
        <dsp:cNvPr id="0" name=""/>
        <dsp:cNvSpPr/>
      </dsp:nvSpPr>
      <dsp:spPr>
        <a:xfrm>
          <a:off x="991998" y="397"/>
          <a:ext cx="1170682" cy="5853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Đorđe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Vođa projekta,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Web programer</a:t>
          </a:r>
          <a:endParaRPr lang="en-US" sz="1000" kern="1200"/>
        </a:p>
      </dsp:txBody>
      <dsp:txXfrm>
        <a:off x="991998" y="397"/>
        <a:ext cx="1170682" cy="585341"/>
      </dsp:txXfrm>
    </dsp:sp>
    <dsp:sp modelId="{B0128576-6CA5-4F74-AE85-697C6413591F}">
      <dsp:nvSpPr>
        <dsp:cNvPr id="0" name=""/>
        <dsp:cNvSpPr/>
      </dsp:nvSpPr>
      <dsp:spPr>
        <a:xfrm>
          <a:off x="283736" y="831581"/>
          <a:ext cx="1170682" cy="5853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Emilija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Web programer</a:t>
          </a:r>
          <a:endParaRPr lang="en-US" sz="1000" kern="1200"/>
        </a:p>
      </dsp:txBody>
      <dsp:txXfrm>
        <a:off x="283736" y="831581"/>
        <a:ext cx="1170682" cy="585341"/>
      </dsp:txXfrm>
    </dsp:sp>
    <dsp:sp modelId="{3140248B-6AF5-4228-B3A9-3C27D00DC6A0}">
      <dsp:nvSpPr>
        <dsp:cNvPr id="0" name=""/>
        <dsp:cNvSpPr/>
      </dsp:nvSpPr>
      <dsp:spPr>
        <a:xfrm>
          <a:off x="1700261" y="831581"/>
          <a:ext cx="1170682" cy="5853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Matija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Web programer</a:t>
          </a:r>
          <a:endParaRPr lang="en-US" sz="1000" kern="1200"/>
        </a:p>
      </dsp:txBody>
      <dsp:txXfrm>
        <a:off x="1700261" y="831581"/>
        <a:ext cx="1170682" cy="585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3635A-E666-45EF-99CC-E8EF2A073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9CAC58-AC12-4DFA-B719-3C8A7D750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6FA30E-6923-4296-9D0F-11DB8DB29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7</Pages>
  <Words>898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Đorđe Antić</cp:lastModifiedBy>
  <cp:revision>3</cp:revision>
  <cp:lastPrinted>1999-04-23T13:49:00Z</cp:lastPrinted>
  <dcterms:created xsi:type="dcterms:W3CDTF">2022-03-31T11:43:00Z</dcterms:created>
  <dcterms:modified xsi:type="dcterms:W3CDTF">2022-03-31T11:47:00Z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