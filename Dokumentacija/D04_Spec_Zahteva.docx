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25A7" w14:textId="48C03808" w:rsidR="003372D3" w:rsidRPr="003372D3" w:rsidRDefault="00D75E15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InternClix</w:t>
      </w:r>
    </w:p>
    <w:p w14:paraId="3F1525A8" w14:textId="0E973127" w:rsidR="003372D3" w:rsidRPr="003372D3" w:rsidRDefault="00D75E15" w:rsidP="003372D3">
      <w:pPr>
        <w:pStyle w:val="Title"/>
        <w:jc w:val="right"/>
        <w:rPr>
          <w:lang w:val="sr-Latn-CS"/>
        </w:rPr>
      </w:pPr>
      <w:r w:rsidRPr="1A2E2086">
        <w:rPr>
          <w:lang w:val="sr-Latn-CS"/>
        </w:rPr>
        <w:t>Platforma za lako pronalaženje studentske prakse</w:t>
      </w:r>
    </w:p>
    <w:p w14:paraId="3F1525A9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3F1525AA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3F1525AB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3F1525AC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3F1525AD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11"/>
          <w:footerReference w:type="even" r:id="rId12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3F1525AE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3F1525B3" w14:textId="77777777">
        <w:tc>
          <w:tcPr>
            <w:tcW w:w="2304" w:type="dxa"/>
          </w:tcPr>
          <w:p w14:paraId="3F1525AF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F1525B0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3F1525B1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3F1525B2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3F1525B8" w14:textId="77777777">
        <w:tc>
          <w:tcPr>
            <w:tcW w:w="2304" w:type="dxa"/>
          </w:tcPr>
          <w:p w14:paraId="3F1525B4" w14:textId="6D6FAD88" w:rsidR="003372D3" w:rsidRPr="003372D3" w:rsidRDefault="00D75E15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12</w:t>
            </w:r>
            <w:r w:rsidR="003372D3">
              <w:rPr>
                <w:lang w:val="sr-Latn-CS"/>
              </w:rPr>
              <w:t>.0</w:t>
            </w:r>
            <w:r>
              <w:rPr>
                <w:lang w:val="sr-Latn-CS"/>
              </w:rPr>
              <w:t>4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14:paraId="3F1525B5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3F1525B6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3F1525B7" w14:textId="2FA9B337" w:rsidR="003372D3" w:rsidRPr="00D75E15" w:rsidRDefault="00D75E15" w:rsidP="003372D3">
            <w:pPr>
              <w:pStyle w:val="Tabletext"/>
            </w:pPr>
            <w:r>
              <w:rPr>
                <w:lang w:val="sr-Latn-RS"/>
              </w:rPr>
              <w:t>Đorđe, Emilija, Matija</w:t>
            </w:r>
          </w:p>
        </w:tc>
      </w:tr>
      <w:tr w:rsidR="003372D3" w:rsidRPr="003372D3" w14:paraId="3F1525BD" w14:textId="77777777">
        <w:tc>
          <w:tcPr>
            <w:tcW w:w="2304" w:type="dxa"/>
          </w:tcPr>
          <w:p w14:paraId="3F1525B9" w14:textId="47B1018B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F1525BA" w14:textId="4E239FA9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F1525BB" w14:textId="1D786E91"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F1525BC" w14:textId="37F465C4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3F1525C2" w14:textId="77777777">
        <w:tc>
          <w:tcPr>
            <w:tcW w:w="2304" w:type="dxa"/>
          </w:tcPr>
          <w:p w14:paraId="3F1525B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F1525B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F1525C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F1525C1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3F1525C7" w14:textId="77777777">
        <w:tc>
          <w:tcPr>
            <w:tcW w:w="2304" w:type="dxa"/>
          </w:tcPr>
          <w:p w14:paraId="3F1525C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F1525C4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F1525C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F1525C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3F1525C8" w14:textId="77777777" w:rsidR="00206E1F" w:rsidRPr="003372D3" w:rsidRDefault="00206E1F">
      <w:pPr>
        <w:rPr>
          <w:lang w:val="sr-Latn-CS"/>
        </w:rPr>
      </w:pPr>
    </w:p>
    <w:p w14:paraId="3F1525C9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3F1525CA" w14:textId="77777777" w:rsidR="00B93B67" w:rsidRDefault="00206E1F" w:rsidP="0083272F">
      <w:pPr>
        <w:pStyle w:val="TOC1"/>
        <w:tabs>
          <w:tab w:val="left" w:pos="432"/>
        </w:tabs>
        <w:spacing w:line="240" w:lineRule="auto"/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14:paraId="3F1525CB" w14:textId="77777777" w:rsidR="00B93B67" w:rsidRDefault="00B93B67" w:rsidP="0083272F">
      <w:pPr>
        <w:pStyle w:val="TOC1"/>
        <w:tabs>
          <w:tab w:val="left" w:pos="432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1525CC" w14:textId="77777777" w:rsidR="00B93B67" w:rsidRDefault="00B93B67" w:rsidP="0083272F">
      <w:pPr>
        <w:pStyle w:val="TOC1"/>
        <w:tabs>
          <w:tab w:val="left" w:pos="432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1525CD" w14:textId="77777777" w:rsidR="00B93B67" w:rsidRDefault="00B93B67" w:rsidP="0083272F">
      <w:pPr>
        <w:pStyle w:val="TOC1"/>
        <w:tabs>
          <w:tab w:val="left" w:pos="432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1525CE" w14:textId="4547CA35" w:rsidR="00B93B67" w:rsidRDefault="00B93B67" w:rsidP="0083272F">
      <w:pPr>
        <w:pStyle w:val="TOC1"/>
        <w:tabs>
          <w:tab w:val="left" w:pos="432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 w:rsidR="00117AE3">
        <w:rPr>
          <w:noProof/>
        </w:rPr>
        <w:t>7</w:t>
      </w:r>
    </w:p>
    <w:p w14:paraId="3F1525CF" w14:textId="3B22FF5E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="00117AE3">
        <w:rPr>
          <w:noProof/>
          <w:lang w:val="sr-Latn-CS"/>
        </w:rPr>
        <w:t>Guest</w:t>
      </w:r>
      <w:r>
        <w:rPr>
          <w:noProof/>
        </w:rPr>
        <w:tab/>
      </w:r>
      <w:r w:rsidR="00117AE3">
        <w:rPr>
          <w:noProof/>
        </w:rPr>
        <w:t>7</w:t>
      </w:r>
    </w:p>
    <w:p w14:paraId="3F1525D0" w14:textId="791EA67C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="00117AE3">
        <w:rPr>
          <w:noProof/>
          <w:lang w:val="sr-Latn-CS"/>
        </w:rPr>
        <w:t>Student</w:t>
      </w:r>
      <w:r>
        <w:rPr>
          <w:noProof/>
        </w:rPr>
        <w:tab/>
      </w:r>
      <w:r w:rsidR="00117AE3">
        <w:rPr>
          <w:noProof/>
        </w:rPr>
        <w:t>7</w:t>
      </w:r>
    </w:p>
    <w:p w14:paraId="3F1525D1" w14:textId="37CD9146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="00117AE3">
        <w:rPr>
          <w:noProof/>
          <w:lang w:val="sr-Latn-CS"/>
        </w:rPr>
        <w:t>Poslodavac</w:t>
      </w:r>
      <w:r>
        <w:rPr>
          <w:noProof/>
        </w:rPr>
        <w:tab/>
      </w:r>
      <w:r w:rsidR="00117AE3">
        <w:rPr>
          <w:noProof/>
        </w:rPr>
        <w:t>7</w:t>
      </w:r>
    </w:p>
    <w:p w14:paraId="3F1525D3" w14:textId="2ADBD4AA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 w:rsidR="00117AE3">
        <w:rPr>
          <w:noProof/>
          <w:lang w:val="sr-Latn-CS"/>
        </w:rPr>
        <w:t>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 w:rsidR="00117AE3">
        <w:rPr>
          <w:noProof/>
        </w:rPr>
        <w:t>7</w:t>
      </w:r>
    </w:p>
    <w:p w14:paraId="3F1525D4" w14:textId="45B34370" w:rsidR="00B93B67" w:rsidRDefault="00B93B67" w:rsidP="0083272F">
      <w:pPr>
        <w:pStyle w:val="TOC1"/>
        <w:tabs>
          <w:tab w:val="left" w:pos="432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 w:rsidR="00117AE3">
        <w:rPr>
          <w:noProof/>
        </w:rPr>
        <w:t>8</w:t>
      </w:r>
    </w:p>
    <w:p w14:paraId="3F1525D5" w14:textId="3BE8D73B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 xml:space="preserve">Izbor </w:t>
      </w:r>
      <w:r w:rsidR="00117AE3">
        <w:rPr>
          <w:noProof/>
          <w:lang w:val="sr-Latn-CS"/>
        </w:rPr>
        <w:t>teme prikaza</w:t>
      </w:r>
      <w:r>
        <w:rPr>
          <w:noProof/>
        </w:rPr>
        <w:tab/>
      </w:r>
      <w:r w:rsidR="00117AE3">
        <w:rPr>
          <w:noProof/>
        </w:rPr>
        <w:t>8</w:t>
      </w:r>
    </w:p>
    <w:p w14:paraId="3F1525D6" w14:textId="2E95FF48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</w:t>
      </w:r>
      <w:r w:rsidR="00117AE3">
        <w:rPr>
          <w:noProof/>
          <w:lang w:val="sr-Latn-CS"/>
        </w:rPr>
        <w:t xml:space="preserve"> kategorija</w:t>
      </w:r>
      <w:r>
        <w:rPr>
          <w:noProof/>
        </w:rPr>
        <w:tab/>
      </w:r>
      <w:r w:rsidR="00117AE3">
        <w:rPr>
          <w:noProof/>
        </w:rPr>
        <w:t>8</w:t>
      </w:r>
    </w:p>
    <w:p w14:paraId="3F1525D7" w14:textId="323A56DF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 xml:space="preserve">Pregled </w:t>
      </w:r>
      <w:r w:rsidR="00117AE3">
        <w:rPr>
          <w:noProof/>
          <w:lang w:val="sr-Latn-CS"/>
        </w:rPr>
        <w:t>novčanih nadoknada</w:t>
      </w:r>
      <w:r>
        <w:rPr>
          <w:noProof/>
        </w:rPr>
        <w:tab/>
      </w:r>
      <w:r w:rsidR="00117AE3">
        <w:rPr>
          <w:noProof/>
        </w:rPr>
        <w:t>8</w:t>
      </w:r>
    </w:p>
    <w:p w14:paraId="3F1525D8" w14:textId="04E5B898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</w:t>
      </w:r>
      <w:r w:rsidR="003C162E">
        <w:rPr>
          <w:noProof/>
          <w:lang w:val="sr-Latn-CS"/>
        </w:rPr>
        <w:t xml:space="preserve"> potrebnih sposobnosti</w:t>
      </w:r>
      <w:r>
        <w:rPr>
          <w:noProof/>
        </w:rPr>
        <w:tab/>
      </w:r>
      <w:r w:rsidR="003C162E">
        <w:rPr>
          <w:noProof/>
        </w:rPr>
        <w:t>9</w:t>
      </w:r>
    </w:p>
    <w:p w14:paraId="3F1525D9" w14:textId="7A823554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 xml:space="preserve">Pregled </w:t>
      </w:r>
      <w:r w:rsidR="003C162E">
        <w:rPr>
          <w:noProof/>
          <w:lang w:val="sr-Latn-CS"/>
        </w:rPr>
        <w:t>trajanja prakse</w:t>
      </w:r>
      <w:r>
        <w:rPr>
          <w:noProof/>
        </w:rPr>
        <w:tab/>
      </w:r>
      <w:r w:rsidR="003C162E">
        <w:rPr>
          <w:noProof/>
        </w:rPr>
        <w:t>9</w:t>
      </w:r>
    </w:p>
    <w:p w14:paraId="3F1525DA" w14:textId="4E147E35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 xml:space="preserve">Pregled </w:t>
      </w:r>
      <w:r w:rsidR="003C162E">
        <w:rPr>
          <w:noProof/>
          <w:lang w:val="sr-Latn-CS"/>
        </w:rPr>
        <w:t>opisa prakse</w:t>
      </w:r>
      <w:r>
        <w:rPr>
          <w:noProof/>
        </w:rPr>
        <w:tab/>
      </w:r>
      <w:r w:rsidR="003C162E">
        <w:rPr>
          <w:noProof/>
        </w:rPr>
        <w:t>10</w:t>
      </w:r>
    </w:p>
    <w:p w14:paraId="3F1525DB" w14:textId="69722C5A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="003C162E">
        <w:rPr>
          <w:noProof/>
          <w:lang w:val="sr-Latn-CS"/>
        </w:rPr>
        <w:t>Dodavanje u listu želja</w:t>
      </w:r>
      <w:r>
        <w:rPr>
          <w:noProof/>
        </w:rPr>
        <w:tab/>
      </w:r>
      <w:r w:rsidR="003C162E">
        <w:rPr>
          <w:noProof/>
        </w:rPr>
        <w:t>10</w:t>
      </w:r>
    </w:p>
    <w:p w14:paraId="3F1525DC" w14:textId="3E2776EB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="003C162E">
        <w:rPr>
          <w:noProof/>
          <w:lang w:val="sr-Latn-CS"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F1525DD" w14:textId="5CECE5B4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</w:t>
      </w:r>
      <w:r w:rsidR="003C162E">
        <w:rPr>
          <w:noProof/>
          <w:lang w:val="sr-Latn-CS"/>
        </w:rPr>
        <w:t>ijava</w:t>
      </w:r>
      <w:r>
        <w:rPr>
          <w:noProof/>
        </w:rPr>
        <w:tab/>
      </w:r>
      <w:r w:rsidR="003C162E">
        <w:rPr>
          <w:noProof/>
        </w:rPr>
        <w:t>11</w:t>
      </w:r>
    </w:p>
    <w:p w14:paraId="3F1525DE" w14:textId="1726B58C" w:rsidR="00B93B67" w:rsidRDefault="00B93B67" w:rsidP="0083272F">
      <w:pPr>
        <w:pStyle w:val="TOC2"/>
        <w:tabs>
          <w:tab w:val="left" w:pos="12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="003C162E">
        <w:rPr>
          <w:noProof/>
          <w:lang w:val="sr-Latn-CS"/>
        </w:rPr>
        <w:t>Ažuriranje podataka o sebi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F1525DF" w14:textId="683C1853" w:rsidR="00B93B67" w:rsidRDefault="00B93B67" w:rsidP="0083272F">
      <w:pPr>
        <w:pStyle w:val="TOC2"/>
        <w:tabs>
          <w:tab w:val="left" w:pos="12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="003C162E">
        <w:rPr>
          <w:noProof/>
          <w:lang w:val="sr-Latn-CS"/>
        </w:rPr>
        <w:t>Ocenjivanje poslodavaca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F1525E0" w14:textId="093DE895" w:rsidR="00B93B67" w:rsidRDefault="00B93B67" w:rsidP="0083272F">
      <w:pPr>
        <w:pStyle w:val="TOC2"/>
        <w:tabs>
          <w:tab w:val="left" w:pos="12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="00916B2E">
        <w:rPr>
          <w:noProof/>
          <w:lang w:val="sr-Latn-CS"/>
        </w:rPr>
        <w:t>Apliciranje za praksu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F1525E1" w14:textId="24F901AF" w:rsidR="00B93B67" w:rsidRDefault="00B93B67" w:rsidP="0083272F">
      <w:pPr>
        <w:pStyle w:val="TOC2"/>
        <w:tabs>
          <w:tab w:val="left" w:pos="12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="00916B2E">
        <w:rPr>
          <w:noProof/>
          <w:lang w:val="sr-Latn-CS"/>
        </w:rPr>
        <w:t>Kreiranje i eksportovanje CV-ja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F1525E2" w14:textId="48E9D0CD" w:rsidR="00B93B67" w:rsidRDefault="00B93B67" w:rsidP="0083272F">
      <w:pPr>
        <w:pStyle w:val="TOC2"/>
        <w:tabs>
          <w:tab w:val="left" w:pos="12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="00106D73">
        <w:rPr>
          <w:noProof/>
          <w:lang w:val="sr-Latn-CS"/>
        </w:rPr>
        <w:t>Objavljivanje ponuda za praksu</w:t>
      </w:r>
      <w:r>
        <w:rPr>
          <w:noProof/>
        </w:rPr>
        <w:tab/>
      </w:r>
      <w:r w:rsidR="00106D73">
        <w:rPr>
          <w:noProof/>
        </w:rPr>
        <w:t>14</w:t>
      </w:r>
    </w:p>
    <w:p w14:paraId="3F1525E3" w14:textId="2C5A55FF" w:rsidR="00B93B67" w:rsidRDefault="00B93B67" w:rsidP="0083272F">
      <w:pPr>
        <w:pStyle w:val="TOC2"/>
        <w:tabs>
          <w:tab w:val="left" w:pos="12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="00106D73">
        <w:rPr>
          <w:noProof/>
          <w:lang w:val="sr-Latn-CS"/>
        </w:rPr>
        <w:t>Ažuriranje podataka za praksu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F1525E4" w14:textId="1E969B71" w:rsidR="00B93B67" w:rsidRDefault="00B93B67" w:rsidP="0083272F">
      <w:pPr>
        <w:pStyle w:val="TOC2"/>
        <w:tabs>
          <w:tab w:val="left" w:pos="12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 xml:space="preserve">Brisanje </w:t>
      </w:r>
      <w:r w:rsidR="00106D73">
        <w:rPr>
          <w:noProof/>
          <w:lang w:val="sr-Latn-CS"/>
        </w:rPr>
        <w:t>ponuda za praksu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F1525E5" w14:textId="1D583B55" w:rsidR="00B93B67" w:rsidRDefault="00B93B67" w:rsidP="0083272F">
      <w:pPr>
        <w:pStyle w:val="TOC2"/>
        <w:tabs>
          <w:tab w:val="left" w:pos="12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6.17</w:t>
      </w:r>
      <w:r>
        <w:rPr>
          <w:noProof/>
          <w:sz w:val="24"/>
          <w:szCs w:val="24"/>
          <w:lang w:val="sr-Latn-CS"/>
        </w:rPr>
        <w:tab/>
      </w:r>
      <w:r w:rsidR="00106D73">
        <w:rPr>
          <w:noProof/>
          <w:lang w:val="sr-Latn-CS"/>
        </w:rPr>
        <w:t>Pregled osnovnih informacija o kandidatu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F1525E6" w14:textId="37C0C373" w:rsidR="00B93B67" w:rsidRDefault="00B93B67" w:rsidP="0083272F">
      <w:pPr>
        <w:pStyle w:val="TOC2"/>
        <w:tabs>
          <w:tab w:val="left" w:pos="12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6.18</w:t>
      </w:r>
      <w:r>
        <w:rPr>
          <w:noProof/>
          <w:sz w:val="24"/>
          <w:szCs w:val="24"/>
          <w:lang w:val="sr-Latn-CS"/>
        </w:rPr>
        <w:tab/>
      </w:r>
      <w:r w:rsidR="00106D73">
        <w:rPr>
          <w:noProof/>
          <w:lang w:val="sr-Latn-CS"/>
        </w:rPr>
        <w:t>Pregled sposobnosti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17C22F7" w14:textId="6B4518F1" w:rsidR="00106D73" w:rsidRPr="00106D73" w:rsidRDefault="00B93B67" w:rsidP="0083272F">
      <w:pPr>
        <w:pStyle w:val="TOC2"/>
        <w:tabs>
          <w:tab w:val="left" w:pos="1200"/>
        </w:tabs>
        <w:spacing w:line="240" w:lineRule="auto"/>
        <w:rPr>
          <w:noProof/>
        </w:rPr>
      </w:pPr>
      <w:r w:rsidRPr="0036161B">
        <w:rPr>
          <w:noProof/>
          <w:lang w:val="sr-Latn-CS"/>
        </w:rPr>
        <w:t>6.19</w:t>
      </w:r>
      <w:r>
        <w:rPr>
          <w:noProof/>
          <w:sz w:val="24"/>
          <w:szCs w:val="24"/>
          <w:lang w:val="sr-Latn-CS"/>
        </w:rPr>
        <w:tab/>
      </w:r>
      <w:r w:rsidR="00106D73">
        <w:rPr>
          <w:noProof/>
          <w:lang w:val="sr-Latn-CS"/>
        </w:rPr>
        <w:t>Pregled prethodnog iskustva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F1BE6A9" w14:textId="2A3150F9" w:rsidR="005D042B" w:rsidRPr="00106D73" w:rsidRDefault="005D042B" w:rsidP="0083272F">
      <w:pPr>
        <w:pStyle w:val="TOC2"/>
        <w:tabs>
          <w:tab w:val="left" w:pos="1200"/>
        </w:tabs>
        <w:spacing w:line="240" w:lineRule="auto"/>
        <w:rPr>
          <w:noProof/>
        </w:rPr>
      </w:pPr>
      <w:r w:rsidRPr="0036161B">
        <w:rPr>
          <w:noProof/>
          <w:lang w:val="sr-Latn-CS"/>
        </w:rPr>
        <w:t>6.</w:t>
      </w:r>
      <w:r>
        <w:rPr>
          <w:noProof/>
          <w:lang w:val="sr-Latn-CS"/>
        </w:rPr>
        <w:t>20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 xml:space="preserve">Pregled </w:t>
      </w:r>
      <w:r>
        <w:rPr>
          <w:noProof/>
          <w:lang w:val="sr-Latn-CS"/>
        </w:rPr>
        <w:t>informacija o obrazovanju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777113F" w14:textId="47E13EE4" w:rsidR="005D042B" w:rsidRPr="00106D73" w:rsidRDefault="005D042B" w:rsidP="0083272F">
      <w:pPr>
        <w:pStyle w:val="TOC2"/>
        <w:tabs>
          <w:tab w:val="left" w:pos="1200"/>
        </w:tabs>
        <w:spacing w:line="240" w:lineRule="auto"/>
        <w:rPr>
          <w:noProof/>
        </w:rPr>
      </w:pPr>
      <w:r w:rsidRPr="0036161B">
        <w:rPr>
          <w:noProof/>
          <w:lang w:val="sr-Latn-CS"/>
        </w:rPr>
        <w:t>6.</w:t>
      </w:r>
      <w:r>
        <w:rPr>
          <w:noProof/>
          <w:lang w:val="sr-Latn-CS"/>
        </w:rPr>
        <w:t>21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Pregled pr</w:t>
      </w:r>
      <w:r>
        <w:rPr>
          <w:noProof/>
          <w:lang w:val="sr-Latn-CS"/>
        </w:rPr>
        <w:t>ijavljenih kandidata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B53A03">
        <w:rPr>
          <w:noProof/>
        </w:rPr>
        <w:t>9</w:t>
      </w:r>
    </w:p>
    <w:p w14:paraId="7238CB77" w14:textId="12301405" w:rsidR="005D042B" w:rsidRPr="00106D73" w:rsidRDefault="005D042B" w:rsidP="0083272F">
      <w:pPr>
        <w:pStyle w:val="TOC2"/>
        <w:tabs>
          <w:tab w:val="left" w:pos="1200"/>
        </w:tabs>
        <w:spacing w:line="240" w:lineRule="auto"/>
        <w:rPr>
          <w:noProof/>
        </w:rPr>
      </w:pPr>
      <w:r w:rsidRPr="0036161B">
        <w:rPr>
          <w:noProof/>
          <w:lang w:val="sr-Latn-CS"/>
        </w:rPr>
        <w:t>6.</w:t>
      </w:r>
      <w:r>
        <w:rPr>
          <w:noProof/>
          <w:lang w:val="sr-Latn-CS"/>
        </w:rPr>
        <w:t>22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Selekcija kandidata</w:t>
      </w:r>
      <w:r>
        <w:rPr>
          <w:noProof/>
        </w:rPr>
        <w:tab/>
      </w:r>
      <w:r w:rsidR="00B53A03">
        <w:rPr>
          <w:noProof/>
        </w:rPr>
        <w:t>19</w:t>
      </w:r>
    </w:p>
    <w:p w14:paraId="1AE26B19" w14:textId="483039CC" w:rsidR="005D042B" w:rsidRPr="00106D73" w:rsidRDefault="005D042B" w:rsidP="0083272F">
      <w:pPr>
        <w:pStyle w:val="TOC2"/>
        <w:tabs>
          <w:tab w:val="left" w:pos="1200"/>
        </w:tabs>
        <w:spacing w:line="240" w:lineRule="auto"/>
        <w:rPr>
          <w:noProof/>
        </w:rPr>
      </w:pPr>
      <w:r w:rsidRPr="0036161B">
        <w:rPr>
          <w:noProof/>
          <w:lang w:val="sr-Latn-CS"/>
        </w:rPr>
        <w:t>6.</w:t>
      </w:r>
      <w:r>
        <w:rPr>
          <w:noProof/>
          <w:lang w:val="sr-Latn-CS"/>
        </w:rPr>
        <w:t>23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Izbor kategorije</w:t>
      </w:r>
      <w:r>
        <w:rPr>
          <w:noProof/>
        </w:rPr>
        <w:tab/>
      </w:r>
      <w:r w:rsidR="00B53A03">
        <w:rPr>
          <w:noProof/>
        </w:rPr>
        <w:t>20</w:t>
      </w:r>
    </w:p>
    <w:p w14:paraId="39E719F5" w14:textId="36B8E1DB" w:rsidR="005D042B" w:rsidRPr="00106D73" w:rsidRDefault="005D042B" w:rsidP="0083272F">
      <w:pPr>
        <w:pStyle w:val="TOC2"/>
        <w:tabs>
          <w:tab w:val="left" w:pos="1200"/>
        </w:tabs>
        <w:spacing w:line="240" w:lineRule="auto"/>
        <w:rPr>
          <w:noProof/>
        </w:rPr>
      </w:pPr>
      <w:r w:rsidRPr="0036161B">
        <w:rPr>
          <w:noProof/>
          <w:lang w:val="sr-Latn-CS"/>
        </w:rPr>
        <w:t>6.</w:t>
      </w:r>
      <w:r>
        <w:rPr>
          <w:noProof/>
          <w:lang w:val="sr-Latn-CS"/>
        </w:rPr>
        <w:t>24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Definisanje novčanih nadoknada</w:t>
      </w:r>
      <w:r>
        <w:rPr>
          <w:noProof/>
        </w:rPr>
        <w:tab/>
      </w:r>
      <w:r w:rsidR="00B53A03">
        <w:rPr>
          <w:noProof/>
        </w:rPr>
        <w:t>20</w:t>
      </w:r>
    </w:p>
    <w:p w14:paraId="798B63D0" w14:textId="267BB15B" w:rsidR="005D042B" w:rsidRDefault="005D042B" w:rsidP="0083272F">
      <w:pPr>
        <w:pStyle w:val="TOC2"/>
        <w:tabs>
          <w:tab w:val="left" w:pos="1200"/>
        </w:tabs>
        <w:spacing w:line="240" w:lineRule="auto"/>
        <w:rPr>
          <w:noProof/>
        </w:rPr>
      </w:pPr>
      <w:r w:rsidRPr="0036161B">
        <w:rPr>
          <w:noProof/>
          <w:lang w:val="sr-Latn-CS"/>
        </w:rPr>
        <w:t>6.</w:t>
      </w:r>
      <w:r>
        <w:rPr>
          <w:noProof/>
          <w:lang w:val="sr-Latn-CS"/>
        </w:rPr>
        <w:t>25</w:t>
      </w:r>
      <w:r>
        <w:rPr>
          <w:noProof/>
          <w:sz w:val="24"/>
          <w:szCs w:val="24"/>
          <w:lang w:val="sr-Latn-CS"/>
        </w:rPr>
        <w:tab/>
      </w:r>
      <w:r w:rsidR="0083272F">
        <w:rPr>
          <w:noProof/>
          <w:lang w:val="sr-Latn-CS"/>
        </w:rPr>
        <w:t>Objavljivanje trajanja prakse</w:t>
      </w:r>
      <w:r>
        <w:rPr>
          <w:noProof/>
        </w:rPr>
        <w:tab/>
      </w:r>
      <w:r w:rsidR="00B53A03">
        <w:rPr>
          <w:noProof/>
        </w:rPr>
        <w:t>21</w:t>
      </w:r>
    </w:p>
    <w:p w14:paraId="3E1E9E86" w14:textId="2D8B22F2" w:rsidR="005D042B" w:rsidRPr="00106D73" w:rsidRDefault="005D042B" w:rsidP="0083272F">
      <w:pPr>
        <w:pStyle w:val="TOC2"/>
        <w:tabs>
          <w:tab w:val="left" w:pos="1200"/>
        </w:tabs>
        <w:spacing w:line="240" w:lineRule="auto"/>
        <w:rPr>
          <w:noProof/>
        </w:rPr>
      </w:pPr>
      <w:r w:rsidRPr="0036161B">
        <w:rPr>
          <w:noProof/>
          <w:lang w:val="sr-Latn-CS"/>
        </w:rPr>
        <w:t>6.</w:t>
      </w:r>
      <w:r>
        <w:rPr>
          <w:noProof/>
          <w:lang w:val="sr-Latn-CS"/>
        </w:rPr>
        <w:t>26</w:t>
      </w:r>
      <w:r>
        <w:rPr>
          <w:noProof/>
          <w:sz w:val="24"/>
          <w:szCs w:val="24"/>
          <w:lang w:val="sr-Latn-CS"/>
        </w:rPr>
        <w:tab/>
      </w:r>
      <w:r w:rsidR="0083272F">
        <w:rPr>
          <w:noProof/>
          <w:lang w:val="sr-Latn-CS"/>
        </w:rPr>
        <w:t>Objavljivanje liste potrebnih sposobosti</w:t>
      </w:r>
      <w:r>
        <w:rPr>
          <w:noProof/>
        </w:rPr>
        <w:tab/>
      </w:r>
      <w:r w:rsidR="00B53A03">
        <w:rPr>
          <w:noProof/>
        </w:rPr>
        <w:t>21</w:t>
      </w:r>
    </w:p>
    <w:p w14:paraId="0454B680" w14:textId="2E60792F" w:rsidR="00106D73" w:rsidRPr="00106D73" w:rsidRDefault="005D042B" w:rsidP="0083272F">
      <w:pPr>
        <w:pStyle w:val="TOC2"/>
        <w:tabs>
          <w:tab w:val="left" w:pos="1200"/>
        </w:tabs>
        <w:spacing w:line="240" w:lineRule="auto"/>
        <w:rPr>
          <w:noProof/>
        </w:rPr>
      </w:pPr>
      <w:r w:rsidRPr="0036161B">
        <w:rPr>
          <w:noProof/>
          <w:lang w:val="sr-Latn-CS"/>
        </w:rPr>
        <w:t>6.</w:t>
      </w:r>
      <w:r>
        <w:rPr>
          <w:noProof/>
          <w:lang w:val="sr-Latn-CS"/>
        </w:rPr>
        <w:t>27</w:t>
      </w:r>
      <w:r>
        <w:rPr>
          <w:noProof/>
          <w:sz w:val="24"/>
          <w:szCs w:val="24"/>
          <w:lang w:val="sr-Latn-CS"/>
        </w:rPr>
        <w:tab/>
      </w:r>
      <w:r w:rsidR="0083272F">
        <w:rPr>
          <w:noProof/>
          <w:lang w:val="sr-Latn-CS"/>
        </w:rPr>
        <w:t>Dodavanje opisa prakse</w:t>
      </w:r>
      <w:r>
        <w:rPr>
          <w:noProof/>
        </w:rPr>
        <w:tab/>
      </w:r>
      <w:r w:rsidR="00B53A03">
        <w:rPr>
          <w:noProof/>
        </w:rPr>
        <w:t>22</w:t>
      </w:r>
    </w:p>
    <w:p w14:paraId="3F1525E8" w14:textId="422CE675" w:rsidR="00B93B67" w:rsidRDefault="00B93B67" w:rsidP="0083272F">
      <w:pPr>
        <w:pStyle w:val="TOC1"/>
        <w:tabs>
          <w:tab w:val="left" w:pos="432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 w:rsidR="00B53A03">
        <w:rPr>
          <w:noProof/>
        </w:rPr>
        <w:t>22</w:t>
      </w:r>
    </w:p>
    <w:p w14:paraId="3F1525E9" w14:textId="6A4F5F37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 w:rsidR="00B53A03">
        <w:rPr>
          <w:noProof/>
        </w:rPr>
        <w:t>22</w:t>
      </w:r>
    </w:p>
    <w:p w14:paraId="3F1525EA" w14:textId="549B8AF7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</w:t>
      </w:r>
      <w:r w:rsidR="0083272F">
        <w:rPr>
          <w:noProof/>
          <w:lang w:val="sr-Latn-CS"/>
        </w:rPr>
        <w:t>lj</w:t>
      </w:r>
      <w:r w:rsidRPr="0036161B">
        <w:rPr>
          <w:noProof/>
          <w:lang w:val="sr-Latn-CS"/>
        </w:rPr>
        <w:t>ivost</w:t>
      </w:r>
      <w:r>
        <w:rPr>
          <w:noProof/>
        </w:rPr>
        <w:tab/>
      </w:r>
      <w:r w:rsidR="00B53A03">
        <w:rPr>
          <w:noProof/>
        </w:rPr>
        <w:t>22</w:t>
      </w:r>
    </w:p>
    <w:p w14:paraId="3F1525EB" w14:textId="717130CA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 w:rsidR="00B53A03">
        <w:rPr>
          <w:noProof/>
        </w:rPr>
        <w:t>22</w:t>
      </w:r>
    </w:p>
    <w:p w14:paraId="3F1525EC" w14:textId="03738BF0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 w:rsidR="00B53A03">
        <w:rPr>
          <w:noProof/>
        </w:rPr>
        <w:t>23</w:t>
      </w:r>
    </w:p>
    <w:p w14:paraId="3F1525ED" w14:textId="4BC99914" w:rsidR="00B93B67" w:rsidRDefault="00B93B67" w:rsidP="0083272F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 w:rsidR="00B53A03">
        <w:rPr>
          <w:noProof/>
        </w:rPr>
        <w:t>23</w:t>
      </w:r>
    </w:p>
    <w:p w14:paraId="3F1525EE" w14:textId="65A2610D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 w:rsidR="00B53A03">
        <w:rPr>
          <w:noProof/>
        </w:rPr>
        <w:t>23</w:t>
      </w:r>
    </w:p>
    <w:p w14:paraId="3F1525EF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3F1525F0" w14:textId="77777777"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3F1525F1" w14:textId="64E9DDBF"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 w:rsidR="00D75E15">
        <w:rPr>
          <w:lang w:val="sr-Latn-CS"/>
        </w:rPr>
        <w:t xml:space="preserve"> InternClix platforme</w:t>
      </w:r>
      <w:r>
        <w:rPr>
          <w:lang w:val="sr-Latn-CS"/>
        </w:rPr>
        <w:t>.</w:t>
      </w:r>
      <w:r w:rsidR="00397DD2">
        <w:rPr>
          <w:lang w:val="sr-Latn-CS"/>
        </w:rPr>
        <w:t xml:space="preserve"> </w:t>
      </w:r>
    </w:p>
    <w:p w14:paraId="3F1525F2" w14:textId="77777777" w:rsidR="00206E1F" w:rsidRPr="003372D3" w:rsidRDefault="003372D3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3F1525F3" w14:textId="55513B15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D75E15">
        <w:rPr>
          <w:lang w:val="sr-Latn-CS"/>
        </w:rPr>
        <w:t>InternClix platformu</w:t>
      </w:r>
      <w:r>
        <w:rPr>
          <w:lang w:val="sr-Latn-CS"/>
        </w:rPr>
        <w:t xml:space="preserve"> koj</w:t>
      </w:r>
      <w:r w:rsidR="00D75E15">
        <w:rPr>
          <w:lang w:val="sr-Latn-CS"/>
        </w:rPr>
        <w:t>a</w:t>
      </w:r>
      <w:r>
        <w:rPr>
          <w:lang w:val="sr-Latn-CS"/>
        </w:rPr>
        <w:t xml:space="preserve"> će biti razvijen</w:t>
      </w:r>
      <w:r w:rsidR="00D75E15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D75E15">
        <w:rPr>
          <w:lang w:val="sr-Latn-CS"/>
        </w:rPr>
        <w:t>Runtime Terror</w:t>
      </w:r>
      <w:r>
        <w:rPr>
          <w:lang w:val="sr-Latn-CS"/>
        </w:rPr>
        <w:t xml:space="preserve">-a. </w:t>
      </w:r>
      <w:r w:rsidR="00D75E15">
        <w:rPr>
          <w:lang w:val="sr-Latn-CS"/>
        </w:rPr>
        <w:t>InternClix</w:t>
      </w:r>
      <w:r>
        <w:rPr>
          <w:lang w:val="sr-Latn-CS"/>
        </w:rPr>
        <w:t xml:space="preserve"> predstavlja skraćenicu </w:t>
      </w:r>
      <w:r w:rsidR="00D75E15">
        <w:rPr>
          <w:lang w:val="sr-Latn-CS"/>
        </w:rPr>
        <w:t>za InternshipClicks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>je efikasn</w:t>
      </w:r>
      <w:r w:rsidR="0055531C">
        <w:rPr>
          <w:lang w:val="sr-Latn-CS"/>
        </w:rPr>
        <w:t>o, brzo i jednostavno objavljivanje, pronalaženje,</w:t>
      </w:r>
      <w:r>
        <w:rPr>
          <w:lang w:val="sr-Latn-CS"/>
        </w:rPr>
        <w:t xml:space="preserve"> prezentovanje</w:t>
      </w:r>
      <w:r w:rsidR="0055531C">
        <w:rPr>
          <w:lang w:val="sr-Latn-CS"/>
        </w:rPr>
        <w:t xml:space="preserve"> </w:t>
      </w:r>
      <w:r>
        <w:rPr>
          <w:lang w:val="sr-Latn-CS"/>
        </w:rPr>
        <w:t xml:space="preserve">i održavanje sadržaja vezanih </w:t>
      </w:r>
      <w:r w:rsidR="0055531C">
        <w:rPr>
          <w:lang w:val="sr-Latn-CS"/>
        </w:rPr>
        <w:t>za studentske prakse</w:t>
      </w:r>
      <w:r w:rsidR="00DE518F">
        <w:rPr>
          <w:lang w:val="sr-Latn-CS"/>
        </w:rPr>
        <w:t>.</w:t>
      </w:r>
    </w:p>
    <w:p w14:paraId="3F1525F4" w14:textId="77777777" w:rsidR="00206E1F" w:rsidRPr="003372D3" w:rsidRDefault="003372D3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14:paraId="3F1525F5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3F1525F6" w14:textId="270B46EE" w:rsidR="00DE518F" w:rsidRDefault="0055531C" w:rsidP="00DE3C0B">
      <w:pPr>
        <w:pStyle w:val="BodyText"/>
        <w:numPr>
          <w:ilvl w:val="0"/>
          <w:numId w:val="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InternClix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 w:rsidR="00DE518F">
        <w:rPr>
          <w:lang w:val="sr-Latn-CS"/>
        </w:rPr>
        <w:t>SWE-</w:t>
      </w:r>
      <w:r>
        <w:rPr>
          <w:lang w:val="sr-Latn-CS"/>
        </w:rPr>
        <w:t>InternClix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 xml:space="preserve">, </w:t>
      </w:r>
      <w:r>
        <w:rPr>
          <w:lang w:val="sr-Latn-CS"/>
        </w:rPr>
        <w:t>2022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Runtime Terror</w:t>
      </w:r>
      <w:r w:rsidR="00DE518F" w:rsidRPr="006F61C6">
        <w:rPr>
          <w:lang w:val="sr-Latn-CS"/>
        </w:rPr>
        <w:t>.</w:t>
      </w:r>
    </w:p>
    <w:p w14:paraId="3F1525F7" w14:textId="7FA8D70D" w:rsidR="00DE518F" w:rsidRPr="006F61C6" w:rsidRDefault="0055531C" w:rsidP="00DE3C0B">
      <w:pPr>
        <w:pStyle w:val="BodyText"/>
        <w:numPr>
          <w:ilvl w:val="0"/>
          <w:numId w:val="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InternClix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 xml:space="preserve">– Planirani raspored aktivnosti na projektu, V1.0, </w:t>
      </w:r>
      <w:r>
        <w:rPr>
          <w:lang w:val="sr-Latn-CS"/>
        </w:rPr>
        <w:t>2022</w:t>
      </w:r>
      <w:r w:rsidR="00DE518F">
        <w:rPr>
          <w:lang w:val="sr-Latn-CS"/>
        </w:rPr>
        <w:t xml:space="preserve">, </w:t>
      </w:r>
      <w:r>
        <w:rPr>
          <w:lang w:val="sr-Latn-CS"/>
        </w:rPr>
        <w:t>Runtime Terror</w:t>
      </w:r>
      <w:r w:rsidR="00DE518F">
        <w:rPr>
          <w:lang w:val="sr-Latn-CS"/>
        </w:rPr>
        <w:t>.</w:t>
      </w:r>
    </w:p>
    <w:p w14:paraId="3F1525F8" w14:textId="646DD209" w:rsidR="00DE518F" w:rsidRDefault="0055531C" w:rsidP="00DE3C0B">
      <w:pPr>
        <w:pStyle w:val="BodyText"/>
        <w:numPr>
          <w:ilvl w:val="0"/>
          <w:numId w:val="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InternClix</w:t>
      </w:r>
      <w:r w:rsidR="00DE518F">
        <w:rPr>
          <w:lang w:val="sr-Latn-CS"/>
        </w:rPr>
        <w:t xml:space="preserve"> – Plan realizacije projekta, V1.0, </w:t>
      </w:r>
      <w:r>
        <w:rPr>
          <w:lang w:val="sr-Latn-CS"/>
        </w:rPr>
        <w:t>2022</w:t>
      </w:r>
      <w:r w:rsidR="00DE518F">
        <w:rPr>
          <w:lang w:val="sr-Latn-CS"/>
        </w:rPr>
        <w:t xml:space="preserve">, </w:t>
      </w:r>
      <w:r>
        <w:rPr>
          <w:lang w:val="sr-Latn-CS"/>
        </w:rPr>
        <w:t>Runtime Terror</w:t>
      </w:r>
      <w:r w:rsidR="00DE518F">
        <w:rPr>
          <w:lang w:val="sr-Latn-CS"/>
        </w:rPr>
        <w:t>.</w:t>
      </w:r>
    </w:p>
    <w:p w14:paraId="3F1525F9" w14:textId="5ADFB68E" w:rsidR="00397DD2" w:rsidRDefault="0055531C" w:rsidP="00DE3C0B">
      <w:pPr>
        <w:pStyle w:val="BodyText"/>
        <w:numPr>
          <w:ilvl w:val="0"/>
          <w:numId w:val="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InternClix</w:t>
      </w:r>
      <w:r w:rsidR="00397DD2">
        <w:rPr>
          <w:lang w:val="sr-Latn-CS"/>
        </w:rPr>
        <w:t xml:space="preserve"> – Vizija sistema, V1.0, </w:t>
      </w:r>
      <w:r>
        <w:rPr>
          <w:lang w:val="sr-Latn-CS"/>
        </w:rPr>
        <w:t>2022</w:t>
      </w:r>
      <w:r w:rsidR="00397DD2">
        <w:rPr>
          <w:lang w:val="sr-Latn-CS"/>
        </w:rPr>
        <w:t xml:space="preserve">, </w:t>
      </w:r>
      <w:r>
        <w:rPr>
          <w:lang w:val="sr-Latn-CS"/>
        </w:rPr>
        <w:t>Runtime Terror</w:t>
      </w:r>
      <w:r w:rsidR="00397DD2">
        <w:rPr>
          <w:lang w:val="sr-Latn-CS"/>
        </w:rPr>
        <w:t>.</w:t>
      </w:r>
    </w:p>
    <w:p w14:paraId="3F1525FA" w14:textId="77777777" w:rsidR="00206E1F" w:rsidRDefault="006E5E1D" w:rsidP="006E5E1D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14:paraId="3F1525FB" w14:textId="3A000E0A"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55531C">
        <w:rPr>
          <w:lang w:val="sr-Latn-CS"/>
        </w:rPr>
        <w:t>InternClix platforme</w:t>
      </w:r>
      <w:r w:rsidR="00E177E4">
        <w:rPr>
          <w:lang w:val="sr-Latn-CS"/>
        </w:rPr>
        <w:t xml:space="preserve"> prikazan je na sledećoj slici:</w:t>
      </w:r>
    </w:p>
    <w:p w14:paraId="3F1525FC" w14:textId="5345E7C2" w:rsidR="0020422A" w:rsidRDefault="00AA3070" w:rsidP="0020422A">
      <w:pPr>
        <w:pStyle w:val="BodyText"/>
        <w:rPr>
          <w:lang w:val="sr-Latn-CS"/>
        </w:rPr>
      </w:pPr>
      <w:r w:rsidRPr="00AA3070">
        <w:rPr>
          <w:noProof/>
          <w:lang w:val="sr-Latn-CS"/>
        </w:rPr>
        <w:drawing>
          <wp:inline distT="0" distB="0" distL="0" distR="0" wp14:anchorId="3BD8D31F" wp14:editId="1E88436A">
            <wp:extent cx="5692140" cy="42447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517" cy="424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25FD" w14:textId="6C856C82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Slučajevi korišćenja </w:t>
      </w:r>
      <w:r w:rsidRPr="00962138">
        <w:rPr>
          <w:i/>
          <w:iCs/>
          <w:lang w:val="sr-Latn-CS"/>
        </w:rPr>
        <w:t>pregled</w:t>
      </w:r>
      <w:r w:rsidR="00AA3070">
        <w:rPr>
          <w:i/>
          <w:iCs/>
          <w:lang w:val="sr-Latn-CS"/>
        </w:rPr>
        <w:t xml:space="preserve"> ponuda za</w:t>
      </w:r>
      <w:r w:rsidRPr="00962138">
        <w:rPr>
          <w:i/>
          <w:iCs/>
          <w:lang w:val="sr-Latn-CS"/>
        </w:rPr>
        <w:t xml:space="preserve"> </w:t>
      </w:r>
      <w:r w:rsidR="00AA3070">
        <w:rPr>
          <w:i/>
          <w:iCs/>
          <w:lang w:val="sr-Latn-CS"/>
        </w:rPr>
        <w:t>praksu</w:t>
      </w:r>
      <w:r w:rsidR="008E1B0C">
        <w:rPr>
          <w:lang w:val="sr-Latn-CS"/>
        </w:rPr>
        <w:t>,</w:t>
      </w:r>
      <w:r w:rsidR="009458D3">
        <w:rPr>
          <w:lang w:val="sr-Latn-CS"/>
        </w:rPr>
        <w:t xml:space="preserve"> </w:t>
      </w:r>
      <w:r w:rsidR="00453EFF">
        <w:rPr>
          <w:i/>
          <w:iCs/>
          <w:lang w:val="sr-Latn-CS"/>
        </w:rPr>
        <w:t>uvid u CV-je i selekcija kandidata</w:t>
      </w:r>
      <w:r w:rsidR="00453EFF">
        <w:rPr>
          <w:lang w:val="sr-Latn-CS"/>
        </w:rPr>
        <w:t xml:space="preserve"> </w:t>
      </w:r>
      <w:r w:rsidR="008E1B0C">
        <w:rPr>
          <w:lang w:val="sr-Latn-CS"/>
        </w:rPr>
        <w:t xml:space="preserve">i </w:t>
      </w:r>
      <w:r w:rsidR="008E1B0C">
        <w:rPr>
          <w:i/>
          <w:iCs/>
          <w:lang w:val="sr-Latn-CS"/>
        </w:rPr>
        <w:t>objavljivanje ponuda za praksu</w:t>
      </w:r>
      <w:r w:rsidR="008E1B0C">
        <w:rPr>
          <w:lang w:val="sr-Latn-CS"/>
        </w:rPr>
        <w:t xml:space="preserve"> </w:t>
      </w:r>
      <w:r>
        <w:rPr>
          <w:lang w:val="sr-Latn-CS"/>
        </w:rPr>
        <w:t xml:space="preserve">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14:paraId="3F1525FE" w14:textId="766903BE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6E5E1D">
        <w:rPr>
          <w:i/>
          <w:iCs/>
          <w:lang w:val="sr-Latn-CS"/>
        </w:rPr>
        <w:t xml:space="preserve">pregled </w:t>
      </w:r>
      <w:r w:rsidR="008B38D2">
        <w:rPr>
          <w:i/>
          <w:iCs/>
          <w:lang w:val="sr-Latn-CS"/>
        </w:rPr>
        <w:t>ponuda za praksu</w:t>
      </w:r>
      <w:r>
        <w:rPr>
          <w:lang w:val="sr-Latn-CS"/>
        </w:rPr>
        <w:t xml:space="preserve"> je prikazan na sledećoj slici:</w:t>
      </w:r>
    </w:p>
    <w:p w14:paraId="35C18A88" w14:textId="77777777" w:rsidR="00453EFF" w:rsidRDefault="00453EFF" w:rsidP="006E5E1D">
      <w:pPr>
        <w:pStyle w:val="BodyText"/>
        <w:rPr>
          <w:lang w:val="sr-Latn-CS"/>
        </w:rPr>
      </w:pPr>
    </w:p>
    <w:p w14:paraId="3F1525FF" w14:textId="1B201E0E" w:rsidR="00962138" w:rsidRDefault="008B38D2" w:rsidP="004E4574">
      <w:pPr>
        <w:pStyle w:val="BodyText"/>
        <w:rPr>
          <w:lang w:val="sr-Latn-CS"/>
        </w:rPr>
      </w:pPr>
      <w:r w:rsidRPr="008B38D2">
        <w:rPr>
          <w:noProof/>
          <w:lang w:val="sr-Latn-CS"/>
        </w:rPr>
        <w:drawing>
          <wp:inline distT="0" distB="0" distL="0" distR="0" wp14:anchorId="3A2DD255" wp14:editId="200AD4A6">
            <wp:extent cx="5943600" cy="376618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A735" w14:textId="77777777" w:rsidR="00453EFF" w:rsidRDefault="00453EFF" w:rsidP="006E5E1D">
      <w:pPr>
        <w:pStyle w:val="BodyText"/>
        <w:rPr>
          <w:lang w:val="sr-Latn-CS"/>
        </w:rPr>
      </w:pPr>
    </w:p>
    <w:p w14:paraId="19A5D65C" w14:textId="77777777" w:rsidR="00453EFF" w:rsidRDefault="00453EFF" w:rsidP="006E5E1D">
      <w:pPr>
        <w:pStyle w:val="BodyText"/>
        <w:rPr>
          <w:lang w:val="sr-Latn-CS"/>
        </w:rPr>
      </w:pPr>
    </w:p>
    <w:p w14:paraId="21CD742C" w14:textId="77777777" w:rsidR="00453EFF" w:rsidRDefault="00453EFF" w:rsidP="006E5E1D">
      <w:pPr>
        <w:pStyle w:val="BodyText"/>
        <w:rPr>
          <w:lang w:val="sr-Latn-CS"/>
        </w:rPr>
      </w:pPr>
    </w:p>
    <w:p w14:paraId="165BAF55" w14:textId="77777777" w:rsidR="00453EFF" w:rsidRDefault="00453EFF" w:rsidP="006E5E1D">
      <w:pPr>
        <w:pStyle w:val="BodyText"/>
        <w:rPr>
          <w:lang w:val="sr-Latn-CS"/>
        </w:rPr>
      </w:pPr>
    </w:p>
    <w:p w14:paraId="08A351AF" w14:textId="77777777" w:rsidR="00453EFF" w:rsidRDefault="00453EFF" w:rsidP="006E5E1D">
      <w:pPr>
        <w:pStyle w:val="BodyText"/>
        <w:rPr>
          <w:lang w:val="sr-Latn-CS"/>
        </w:rPr>
      </w:pPr>
    </w:p>
    <w:p w14:paraId="0900FB0E" w14:textId="77777777" w:rsidR="00453EFF" w:rsidRDefault="00453EFF" w:rsidP="006E5E1D">
      <w:pPr>
        <w:pStyle w:val="BodyText"/>
        <w:rPr>
          <w:lang w:val="sr-Latn-CS"/>
        </w:rPr>
      </w:pPr>
    </w:p>
    <w:p w14:paraId="310F9E4C" w14:textId="77777777" w:rsidR="00453EFF" w:rsidRDefault="00453EFF" w:rsidP="006E5E1D">
      <w:pPr>
        <w:pStyle w:val="BodyText"/>
        <w:rPr>
          <w:lang w:val="sr-Latn-CS"/>
        </w:rPr>
      </w:pPr>
    </w:p>
    <w:p w14:paraId="794B16CF" w14:textId="77777777" w:rsidR="00453EFF" w:rsidRDefault="00453EFF" w:rsidP="006E5E1D">
      <w:pPr>
        <w:pStyle w:val="BodyText"/>
        <w:rPr>
          <w:lang w:val="sr-Latn-CS"/>
        </w:rPr>
      </w:pPr>
    </w:p>
    <w:p w14:paraId="196EC822" w14:textId="77777777" w:rsidR="00453EFF" w:rsidRDefault="00453EFF" w:rsidP="006E5E1D">
      <w:pPr>
        <w:pStyle w:val="BodyText"/>
        <w:rPr>
          <w:lang w:val="sr-Latn-CS"/>
        </w:rPr>
      </w:pPr>
    </w:p>
    <w:p w14:paraId="0D8B07A6" w14:textId="77777777" w:rsidR="00453EFF" w:rsidRDefault="00453EFF" w:rsidP="006E5E1D">
      <w:pPr>
        <w:pStyle w:val="BodyText"/>
        <w:rPr>
          <w:lang w:val="sr-Latn-CS"/>
        </w:rPr>
      </w:pPr>
    </w:p>
    <w:p w14:paraId="0C74FF22" w14:textId="77777777" w:rsidR="00453EFF" w:rsidRDefault="00453EFF" w:rsidP="006E5E1D">
      <w:pPr>
        <w:pStyle w:val="BodyText"/>
        <w:rPr>
          <w:lang w:val="sr-Latn-CS"/>
        </w:rPr>
      </w:pPr>
    </w:p>
    <w:p w14:paraId="7C2CC079" w14:textId="77777777" w:rsidR="00453EFF" w:rsidRDefault="00453EFF" w:rsidP="006E5E1D">
      <w:pPr>
        <w:pStyle w:val="BodyText"/>
        <w:rPr>
          <w:lang w:val="sr-Latn-CS"/>
        </w:rPr>
      </w:pPr>
    </w:p>
    <w:p w14:paraId="5A03F6A9" w14:textId="77777777" w:rsidR="00453EFF" w:rsidRDefault="00453EFF" w:rsidP="006E5E1D">
      <w:pPr>
        <w:pStyle w:val="BodyText"/>
        <w:rPr>
          <w:lang w:val="sr-Latn-CS"/>
        </w:rPr>
      </w:pPr>
    </w:p>
    <w:p w14:paraId="4AAEFCAE" w14:textId="77777777" w:rsidR="00453EFF" w:rsidRDefault="00453EFF" w:rsidP="006E5E1D">
      <w:pPr>
        <w:pStyle w:val="BodyText"/>
        <w:rPr>
          <w:lang w:val="sr-Latn-CS"/>
        </w:rPr>
      </w:pPr>
    </w:p>
    <w:p w14:paraId="14B171D7" w14:textId="77777777" w:rsidR="00453EFF" w:rsidRDefault="00453EFF" w:rsidP="006E5E1D">
      <w:pPr>
        <w:pStyle w:val="BodyText"/>
        <w:rPr>
          <w:lang w:val="sr-Latn-CS"/>
        </w:rPr>
      </w:pPr>
    </w:p>
    <w:p w14:paraId="3F152600" w14:textId="36206AE4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453EFF">
        <w:rPr>
          <w:i/>
          <w:iCs/>
          <w:lang w:val="sr-Latn-CS"/>
        </w:rPr>
        <w:t>Uvid u CV-je i selekcija kandidata</w:t>
      </w:r>
      <w:r>
        <w:rPr>
          <w:lang w:val="sr-Latn-CS"/>
        </w:rPr>
        <w:t xml:space="preserve"> je prikazan na sledećoj slici:</w:t>
      </w:r>
    </w:p>
    <w:p w14:paraId="3F152601" w14:textId="6ACE737F" w:rsidR="006E5E1D" w:rsidRDefault="00453EFF" w:rsidP="004E4574">
      <w:pPr>
        <w:pStyle w:val="BodyText"/>
        <w:rPr>
          <w:lang w:val="sr-Latn-CS"/>
        </w:rPr>
      </w:pPr>
      <w:r w:rsidRPr="00453EFF">
        <w:rPr>
          <w:noProof/>
          <w:lang w:val="sr-Latn-CS"/>
        </w:rPr>
        <w:drawing>
          <wp:inline distT="0" distB="0" distL="0" distR="0" wp14:anchorId="0D31CED1" wp14:editId="7068487C">
            <wp:extent cx="6019800" cy="401834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8898" cy="402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BB06" w14:textId="77777777" w:rsidR="008E1B0C" w:rsidRDefault="008E1B0C" w:rsidP="009458D3">
      <w:pPr>
        <w:pStyle w:val="BodyText"/>
        <w:rPr>
          <w:lang w:val="sr-Latn-CS"/>
        </w:rPr>
      </w:pPr>
    </w:p>
    <w:p w14:paraId="7BCFA0DD" w14:textId="77777777" w:rsidR="008E1B0C" w:rsidRDefault="008E1B0C" w:rsidP="009458D3">
      <w:pPr>
        <w:pStyle w:val="BodyText"/>
        <w:rPr>
          <w:lang w:val="sr-Latn-CS"/>
        </w:rPr>
      </w:pPr>
    </w:p>
    <w:p w14:paraId="325C5474" w14:textId="77777777" w:rsidR="008E1B0C" w:rsidRDefault="008E1B0C" w:rsidP="009458D3">
      <w:pPr>
        <w:pStyle w:val="BodyText"/>
        <w:rPr>
          <w:lang w:val="sr-Latn-CS"/>
        </w:rPr>
      </w:pPr>
    </w:p>
    <w:p w14:paraId="4E1963E7" w14:textId="77777777" w:rsidR="008E1B0C" w:rsidRDefault="008E1B0C" w:rsidP="009458D3">
      <w:pPr>
        <w:pStyle w:val="BodyText"/>
        <w:rPr>
          <w:lang w:val="sr-Latn-CS"/>
        </w:rPr>
      </w:pPr>
    </w:p>
    <w:p w14:paraId="7750D507" w14:textId="77777777" w:rsidR="008E1B0C" w:rsidRDefault="008E1B0C" w:rsidP="009458D3">
      <w:pPr>
        <w:pStyle w:val="BodyText"/>
        <w:rPr>
          <w:lang w:val="sr-Latn-CS"/>
        </w:rPr>
      </w:pPr>
    </w:p>
    <w:p w14:paraId="4CACDF95" w14:textId="77777777" w:rsidR="008E1B0C" w:rsidRDefault="008E1B0C" w:rsidP="009458D3">
      <w:pPr>
        <w:pStyle w:val="BodyText"/>
        <w:rPr>
          <w:lang w:val="sr-Latn-CS"/>
        </w:rPr>
      </w:pPr>
    </w:p>
    <w:p w14:paraId="66AED8A0" w14:textId="77777777" w:rsidR="008E1B0C" w:rsidRDefault="008E1B0C" w:rsidP="009458D3">
      <w:pPr>
        <w:pStyle w:val="BodyText"/>
        <w:rPr>
          <w:lang w:val="sr-Latn-CS"/>
        </w:rPr>
      </w:pPr>
    </w:p>
    <w:p w14:paraId="4C284E74" w14:textId="77777777" w:rsidR="008E1B0C" w:rsidRDefault="008E1B0C" w:rsidP="009458D3">
      <w:pPr>
        <w:pStyle w:val="BodyText"/>
        <w:rPr>
          <w:lang w:val="sr-Latn-CS"/>
        </w:rPr>
      </w:pPr>
    </w:p>
    <w:p w14:paraId="317018C1" w14:textId="77777777" w:rsidR="008E1B0C" w:rsidRDefault="008E1B0C" w:rsidP="009458D3">
      <w:pPr>
        <w:pStyle w:val="BodyText"/>
        <w:rPr>
          <w:lang w:val="sr-Latn-CS"/>
        </w:rPr>
      </w:pPr>
    </w:p>
    <w:p w14:paraId="23F2B25F" w14:textId="77777777" w:rsidR="008E1B0C" w:rsidRDefault="008E1B0C" w:rsidP="009458D3">
      <w:pPr>
        <w:pStyle w:val="BodyText"/>
        <w:rPr>
          <w:lang w:val="sr-Latn-CS"/>
        </w:rPr>
      </w:pPr>
    </w:p>
    <w:p w14:paraId="2AE5B422" w14:textId="77777777" w:rsidR="008E1B0C" w:rsidRDefault="008E1B0C" w:rsidP="009458D3">
      <w:pPr>
        <w:pStyle w:val="BodyText"/>
        <w:rPr>
          <w:lang w:val="sr-Latn-CS"/>
        </w:rPr>
      </w:pPr>
    </w:p>
    <w:p w14:paraId="270ED227" w14:textId="77777777" w:rsidR="008E1B0C" w:rsidRDefault="008E1B0C" w:rsidP="009458D3">
      <w:pPr>
        <w:pStyle w:val="BodyText"/>
        <w:rPr>
          <w:lang w:val="sr-Latn-CS"/>
        </w:rPr>
      </w:pPr>
    </w:p>
    <w:p w14:paraId="7DB4CFA4" w14:textId="77777777" w:rsidR="008E1B0C" w:rsidRDefault="008E1B0C" w:rsidP="009458D3">
      <w:pPr>
        <w:pStyle w:val="BodyText"/>
        <w:rPr>
          <w:lang w:val="sr-Latn-CS"/>
        </w:rPr>
      </w:pPr>
    </w:p>
    <w:p w14:paraId="2C053D0F" w14:textId="77777777" w:rsidR="008E1B0C" w:rsidRDefault="008E1B0C" w:rsidP="009458D3">
      <w:pPr>
        <w:pStyle w:val="BodyText"/>
        <w:rPr>
          <w:lang w:val="sr-Latn-CS"/>
        </w:rPr>
      </w:pPr>
    </w:p>
    <w:p w14:paraId="3F152602" w14:textId="3B132437"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="008E1B0C">
        <w:rPr>
          <w:i/>
          <w:iCs/>
          <w:lang w:val="sr-Latn-CS"/>
        </w:rPr>
        <w:t>objavljivanje ponuda za praksu</w:t>
      </w:r>
      <w:r>
        <w:rPr>
          <w:lang w:val="sr-Latn-CS"/>
        </w:rPr>
        <w:t xml:space="preserve"> je prikazan na sledećoj slici:</w:t>
      </w:r>
    </w:p>
    <w:p w14:paraId="3F152603" w14:textId="2F8400E5" w:rsidR="009458D3" w:rsidRDefault="008E1B0C" w:rsidP="004E4574">
      <w:pPr>
        <w:pStyle w:val="BodyText"/>
        <w:rPr>
          <w:lang w:val="sr-Latn-CS"/>
        </w:rPr>
      </w:pPr>
      <w:r w:rsidRPr="008E1B0C">
        <w:rPr>
          <w:noProof/>
          <w:lang w:val="sr-Latn-CS"/>
        </w:rPr>
        <w:drawing>
          <wp:inline distT="0" distB="0" distL="0" distR="0" wp14:anchorId="76232D33" wp14:editId="0DD68FE7">
            <wp:extent cx="5943600" cy="3806825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2604" w14:textId="77777777" w:rsidR="006E5E1D" w:rsidRDefault="006E5E1D" w:rsidP="006E5E1D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14:paraId="3F152605" w14:textId="357EEBA8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</w:t>
      </w:r>
      <w:r w:rsidR="008E1B0C">
        <w:rPr>
          <w:lang w:val="sr-Latn-CS"/>
        </w:rPr>
        <w:t>platforme</w:t>
      </w:r>
      <w:r>
        <w:rPr>
          <w:lang w:val="sr-Latn-CS"/>
        </w:rPr>
        <w:t xml:space="preserve"> </w:t>
      </w:r>
      <w:r w:rsidR="008E1B0C">
        <w:rPr>
          <w:lang w:val="sr-Latn-CS"/>
        </w:rPr>
        <w:t>InternClix</w:t>
      </w:r>
      <w:r>
        <w:rPr>
          <w:lang w:val="sr-Latn-CS"/>
        </w:rPr>
        <w:t>:</w:t>
      </w:r>
    </w:p>
    <w:p w14:paraId="3F152606" w14:textId="2FA39A4C" w:rsidR="006E5E1D" w:rsidRPr="003372D3" w:rsidRDefault="00930832" w:rsidP="006E5E1D">
      <w:pPr>
        <w:pStyle w:val="Heading2"/>
        <w:rPr>
          <w:lang w:val="sr-Latn-CS"/>
        </w:rPr>
      </w:pPr>
      <w:bookmarkStart w:id="5" w:name="_Toc163018891"/>
      <w:r>
        <w:rPr>
          <w:lang w:val="sr-Latn-CS"/>
        </w:rPr>
        <w:t>Guest</w:t>
      </w:r>
      <w:bookmarkEnd w:id="5"/>
    </w:p>
    <w:p w14:paraId="3F152607" w14:textId="7DFF38CB" w:rsidR="0020422A" w:rsidRDefault="00930832" w:rsidP="006E5E1D">
      <w:pPr>
        <w:pStyle w:val="BodyText"/>
        <w:rPr>
          <w:lang w:val="sr-Latn-CS"/>
        </w:rPr>
      </w:pPr>
      <w:r>
        <w:rPr>
          <w:lang w:val="sr-Latn-CS"/>
        </w:rPr>
        <w:t>Guest</w:t>
      </w:r>
      <w:r w:rsidR="0020422A">
        <w:rPr>
          <w:lang w:val="sr-Latn-CS"/>
        </w:rPr>
        <w:t xml:space="preserve"> je osnovni </w:t>
      </w:r>
      <w:r w:rsidR="004E4574">
        <w:rPr>
          <w:lang w:val="sr-Latn-CS"/>
        </w:rPr>
        <w:t>profil</w:t>
      </w:r>
      <w:r w:rsidR="0020422A">
        <w:rPr>
          <w:lang w:val="sr-Latn-CS"/>
        </w:rPr>
        <w:t xml:space="preserve"> korisnika </w:t>
      </w:r>
      <w:r w:rsidR="00885A38">
        <w:rPr>
          <w:lang w:val="sr-Latn-CS"/>
        </w:rPr>
        <w:t>koji sa najmanjim skupom funkcionalnosti na raspolaganju.</w:t>
      </w:r>
      <w:r w:rsidR="00D27246">
        <w:rPr>
          <w:lang w:val="sr-Latn-CS"/>
        </w:rPr>
        <w:t xml:space="preserve"> Korisnici ovog tipa pristupaju </w:t>
      </w:r>
      <w:r>
        <w:rPr>
          <w:lang w:val="sr-Latn-CS"/>
        </w:rPr>
        <w:t>platformi</w:t>
      </w:r>
      <w:r w:rsidR="00D27246">
        <w:rPr>
          <w:lang w:val="sr-Latn-CS"/>
        </w:rPr>
        <w:t xml:space="preserve"> u cilju pregleda informacija koje </w:t>
      </w:r>
      <w:r>
        <w:rPr>
          <w:lang w:val="sr-Latn-CS"/>
        </w:rPr>
        <w:t>se na njemu nalaze</w:t>
      </w:r>
      <w:r w:rsidR="00D27246">
        <w:rPr>
          <w:lang w:val="sr-Latn-CS"/>
        </w:rPr>
        <w:t xml:space="preserve">. Pristup </w:t>
      </w:r>
      <w:r>
        <w:rPr>
          <w:lang w:val="sr-Latn-CS"/>
        </w:rPr>
        <w:t>platformi</w:t>
      </w:r>
      <w:r w:rsidR="00D27246">
        <w:rPr>
          <w:lang w:val="sr-Latn-CS"/>
        </w:rPr>
        <w:t xml:space="preserve"> u ulozi </w:t>
      </w:r>
      <w:r>
        <w:rPr>
          <w:lang w:val="sr-Latn-CS"/>
        </w:rPr>
        <w:t>guest-a</w:t>
      </w:r>
      <w:r w:rsidR="00D27246">
        <w:rPr>
          <w:lang w:val="sr-Latn-CS"/>
        </w:rPr>
        <w:t xml:space="preserve"> je slobodan,</w:t>
      </w:r>
      <w:r>
        <w:rPr>
          <w:lang w:val="sr-Latn-CS"/>
        </w:rPr>
        <w:t xml:space="preserve"> drugim rečima,</w:t>
      </w:r>
      <w:r w:rsidR="00D27246">
        <w:rPr>
          <w:lang w:val="sr-Latn-CS"/>
        </w:rPr>
        <w:t xml:space="preserve"> ne zahteva prethodno prijavljivanje na </w:t>
      </w:r>
      <w:r>
        <w:rPr>
          <w:lang w:val="sr-Latn-CS"/>
        </w:rPr>
        <w:t>platformu</w:t>
      </w:r>
      <w:r w:rsidR="00D27246">
        <w:rPr>
          <w:lang w:val="sr-Latn-CS"/>
        </w:rPr>
        <w:t>.</w:t>
      </w:r>
    </w:p>
    <w:p w14:paraId="3F152608" w14:textId="3A368867" w:rsidR="006E5E1D" w:rsidRPr="003372D3" w:rsidRDefault="00930832" w:rsidP="006E5E1D">
      <w:pPr>
        <w:pStyle w:val="Heading2"/>
        <w:rPr>
          <w:lang w:val="sr-Latn-CS"/>
        </w:rPr>
      </w:pPr>
      <w:r>
        <w:rPr>
          <w:lang w:val="sr-Latn-CS"/>
        </w:rPr>
        <w:t>Student</w:t>
      </w:r>
    </w:p>
    <w:p w14:paraId="3F152609" w14:textId="3A01B294" w:rsidR="0020422A" w:rsidRDefault="00930832" w:rsidP="006E5E1D">
      <w:pPr>
        <w:pStyle w:val="BodyText"/>
        <w:rPr>
          <w:lang w:val="sr-Latn-CS"/>
        </w:rPr>
      </w:pPr>
      <w:r>
        <w:rPr>
          <w:lang w:val="sr-Latn-CS"/>
        </w:rPr>
        <w:t xml:space="preserve">Student </w:t>
      </w:r>
      <w:r w:rsidR="00D27246">
        <w:rPr>
          <w:lang w:val="sr-Latn-CS"/>
        </w:rPr>
        <w:t xml:space="preserve">je </w:t>
      </w:r>
      <w:r w:rsidR="004E4574">
        <w:rPr>
          <w:lang w:val="sr-Latn-CS"/>
        </w:rPr>
        <w:t>profil</w:t>
      </w:r>
      <w:r w:rsidR="00D27246">
        <w:rPr>
          <w:lang w:val="sr-Latn-CS"/>
        </w:rPr>
        <w:t xml:space="preserve"> korisnika koji </w:t>
      </w:r>
      <w:r>
        <w:rPr>
          <w:lang w:val="sr-Latn-CS"/>
        </w:rPr>
        <w:t xml:space="preserve">je zainteresovan za pregled dostupnih praksi, kao i za prijavu na neku od njih. </w:t>
      </w:r>
      <w:r w:rsidR="00D27246">
        <w:rPr>
          <w:lang w:val="sr-Latn-CS"/>
        </w:rPr>
        <w:t xml:space="preserve">Veza generalizacije između </w:t>
      </w:r>
      <w:r>
        <w:rPr>
          <w:lang w:val="sr-Latn-CS"/>
        </w:rPr>
        <w:t>studenta</w:t>
      </w:r>
      <w:r w:rsidR="00D27246">
        <w:rPr>
          <w:lang w:val="sr-Latn-CS"/>
        </w:rPr>
        <w:t xml:space="preserve"> i </w:t>
      </w:r>
      <w:r>
        <w:rPr>
          <w:lang w:val="sr-Latn-CS"/>
        </w:rPr>
        <w:t>guest-a</w:t>
      </w:r>
      <w:r w:rsidR="00D27246">
        <w:rPr>
          <w:lang w:val="sr-Latn-CS"/>
        </w:rPr>
        <w:t xml:space="preserve"> je uvedena da ukaže na mogućnost pristupa svim osnovnim funkcionalnostima </w:t>
      </w:r>
      <w:r>
        <w:rPr>
          <w:lang w:val="sr-Latn-CS"/>
        </w:rPr>
        <w:t>platforme</w:t>
      </w:r>
      <w:r w:rsidR="00D27246">
        <w:rPr>
          <w:lang w:val="sr-Latn-CS"/>
        </w:rPr>
        <w:t xml:space="preserve"> vezanim za pregled informacija. Da bi </w:t>
      </w:r>
      <w:r>
        <w:rPr>
          <w:lang w:val="sr-Latn-CS"/>
        </w:rPr>
        <w:t xml:space="preserve">student </w:t>
      </w:r>
      <w:r w:rsidR="00D27246">
        <w:rPr>
          <w:lang w:val="sr-Latn-CS"/>
        </w:rPr>
        <w:t xml:space="preserve">mogao da ažurira podatke o sebi i </w:t>
      </w:r>
      <w:r>
        <w:rPr>
          <w:lang w:val="sr-Latn-CS"/>
        </w:rPr>
        <w:t xml:space="preserve">izmeni CV </w:t>
      </w:r>
      <w:r w:rsidR="00D27246">
        <w:rPr>
          <w:lang w:val="sr-Latn-CS"/>
        </w:rPr>
        <w:t>koj</w:t>
      </w:r>
      <w:r>
        <w:rPr>
          <w:lang w:val="sr-Latn-CS"/>
        </w:rPr>
        <w:t>e</w:t>
      </w:r>
      <w:r w:rsidR="00D27246">
        <w:rPr>
          <w:lang w:val="sr-Latn-CS"/>
        </w:rPr>
        <w:t xml:space="preserve"> je objavio potrebna je prethodno prijavljivanje </w:t>
      </w:r>
      <w:r>
        <w:rPr>
          <w:lang w:val="sr-Latn-CS"/>
        </w:rPr>
        <w:t>na platformu</w:t>
      </w:r>
      <w:r w:rsidR="00D27246">
        <w:rPr>
          <w:lang w:val="sr-Latn-CS"/>
        </w:rPr>
        <w:t xml:space="preserve">. </w:t>
      </w:r>
    </w:p>
    <w:p w14:paraId="3F15260A" w14:textId="4EA5780C" w:rsidR="006E5E1D" w:rsidRPr="003372D3" w:rsidRDefault="00930832" w:rsidP="006E5E1D">
      <w:pPr>
        <w:pStyle w:val="Heading2"/>
        <w:rPr>
          <w:lang w:val="sr-Latn-CS"/>
        </w:rPr>
      </w:pPr>
      <w:r>
        <w:rPr>
          <w:lang w:val="sr-Latn-CS"/>
        </w:rPr>
        <w:t>Poslodavac</w:t>
      </w:r>
    </w:p>
    <w:p w14:paraId="3F15260B" w14:textId="00211CB7" w:rsidR="0020422A" w:rsidRDefault="00930832" w:rsidP="006E5E1D">
      <w:pPr>
        <w:pStyle w:val="BodyText"/>
        <w:rPr>
          <w:lang w:val="sr-Latn-CS"/>
        </w:rPr>
      </w:pPr>
      <w:r>
        <w:rPr>
          <w:lang w:val="sr-Latn-CS"/>
        </w:rPr>
        <w:t>Poslodavac</w:t>
      </w:r>
      <w:r w:rsidR="00D27246">
        <w:rPr>
          <w:lang w:val="sr-Latn-CS"/>
        </w:rPr>
        <w:t xml:space="preserve"> </w:t>
      </w:r>
      <w:r w:rsidR="00BA03E9">
        <w:rPr>
          <w:lang w:val="sr-Latn-CS"/>
        </w:rPr>
        <w:t xml:space="preserve">je </w:t>
      </w:r>
      <w:r>
        <w:rPr>
          <w:lang w:val="sr-Latn-CS"/>
        </w:rPr>
        <w:t>profil korisnika koji je zainteresovan za pronala</w:t>
      </w:r>
      <w:r>
        <w:rPr>
          <w:lang w:val="sr-Latn-RS"/>
        </w:rPr>
        <w:t xml:space="preserve">ženje prikladnih kandidata za obavljanje studentske prakse u kompaniji. </w:t>
      </w:r>
      <w:r>
        <w:rPr>
          <w:lang w:val="sr-Latn-CS"/>
        </w:rPr>
        <w:t>Imajući u vidu</w:t>
      </w:r>
      <w:r w:rsidR="00BA03E9">
        <w:rPr>
          <w:lang w:val="sr-Latn-CS"/>
        </w:rPr>
        <w:t xml:space="preserve"> vez</w:t>
      </w:r>
      <w:r>
        <w:rPr>
          <w:lang w:val="sr-Latn-CS"/>
        </w:rPr>
        <w:t>u</w:t>
      </w:r>
      <w:r w:rsidR="00BA03E9">
        <w:rPr>
          <w:lang w:val="sr-Latn-CS"/>
        </w:rPr>
        <w:t xml:space="preserve"> generalizacije</w:t>
      </w:r>
      <w:r w:rsidR="004E4574">
        <w:rPr>
          <w:lang w:val="sr-Latn-CS"/>
        </w:rPr>
        <w:t>,</w:t>
      </w:r>
      <w:r w:rsidR="00BA03E9">
        <w:rPr>
          <w:lang w:val="sr-Latn-CS"/>
        </w:rPr>
        <w:t xml:space="preserve"> </w:t>
      </w:r>
      <w:r>
        <w:rPr>
          <w:lang w:val="sr-Latn-CS"/>
        </w:rPr>
        <w:t>poslodavac</w:t>
      </w:r>
      <w:r w:rsidR="00BA03E9">
        <w:rPr>
          <w:lang w:val="sr-Latn-CS"/>
        </w:rPr>
        <w:t xml:space="preserve"> ima pristup svim funkcionalnostima </w:t>
      </w:r>
      <w:r w:rsidR="004E4574">
        <w:rPr>
          <w:lang w:val="sr-Latn-CS"/>
        </w:rPr>
        <w:t xml:space="preserve">definisanim za </w:t>
      </w:r>
      <w:r w:rsidR="004640EC">
        <w:rPr>
          <w:lang w:val="sr-Latn-CS"/>
        </w:rPr>
        <w:t>korisnika tipa guest</w:t>
      </w:r>
      <w:r w:rsidR="00BA03E9">
        <w:rPr>
          <w:lang w:val="sr-Latn-CS"/>
        </w:rPr>
        <w:t xml:space="preserve">. Zaduženja specifična za </w:t>
      </w:r>
      <w:r w:rsidR="004640EC">
        <w:rPr>
          <w:lang w:val="sr-Latn-CS"/>
        </w:rPr>
        <w:t>poslodavca</w:t>
      </w:r>
      <w:r w:rsidR="00BA03E9">
        <w:rPr>
          <w:lang w:val="sr-Latn-CS"/>
        </w:rPr>
        <w:t xml:space="preserve"> su ažuriranje osnovnih podataka o </w:t>
      </w:r>
      <w:r w:rsidR="004640EC">
        <w:rPr>
          <w:lang w:val="sr-Latn-CS"/>
        </w:rPr>
        <w:t>dostupnim studentskim praksama i pregled i selekcija kandidata za praksu</w:t>
      </w:r>
      <w:r w:rsidR="00BA03E9">
        <w:rPr>
          <w:lang w:val="sr-Latn-CS"/>
        </w:rPr>
        <w:t>.</w:t>
      </w:r>
    </w:p>
    <w:p w14:paraId="3F15260E" w14:textId="77777777" w:rsidR="006E5E1D" w:rsidRPr="003372D3" w:rsidRDefault="006E5E1D" w:rsidP="006E5E1D">
      <w:pPr>
        <w:pStyle w:val="Heading2"/>
        <w:rPr>
          <w:lang w:val="sr-Latn-CS"/>
        </w:rPr>
      </w:pPr>
      <w:bookmarkStart w:id="6" w:name="_Toc163018895"/>
      <w:r>
        <w:rPr>
          <w:lang w:val="sr-Latn-CS"/>
        </w:rPr>
        <w:t>Administrator</w:t>
      </w:r>
      <w:bookmarkEnd w:id="6"/>
    </w:p>
    <w:p w14:paraId="3F15260F" w14:textId="7AA8ED18" w:rsidR="0020422A" w:rsidRDefault="004E4574" w:rsidP="006E5E1D">
      <w:pPr>
        <w:pStyle w:val="BodyText"/>
        <w:rPr>
          <w:lang w:val="sr-Latn-CS"/>
        </w:rPr>
      </w:pPr>
      <w:r>
        <w:rPr>
          <w:lang w:val="sr-Latn-CS"/>
        </w:rPr>
        <w:t xml:space="preserve">Administrator je specijalni profil korisnika koji ima pristup svim funkcionalnostima </w:t>
      </w:r>
      <w:r w:rsidR="004640EC">
        <w:rPr>
          <w:lang w:val="sr-Latn-CS"/>
        </w:rPr>
        <w:t>platforme</w:t>
      </w:r>
      <w:r>
        <w:rPr>
          <w:lang w:val="sr-Latn-CS"/>
        </w:rPr>
        <w:t xml:space="preserve">, tj. može se naći u ulozi bilo kog korisnika </w:t>
      </w:r>
      <w:r w:rsidR="004640EC">
        <w:rPr>
          <w:lang w:val="sr-Latn-CS"/>
        </w:rPr>
        <w:t>platforme</w:t>
      </w:r>
      <w:r>
        <w:rPr>
          <w:lang w:val="sr-Latn-CS"/>
        </w:rPr>
        <w:t>.</w:t>
      </w:r>
      <w:r w:rsidR="00BC0D10">
        <w:rPr>
          <w:lang w:val="sr-Latn-CS"/>
        </w:rPr>
        <w:t xml:space="preserve"> Administratorski profil je uveden kako bi se obezbedila</w:t>
      </w:r>
      <w:r w:rsidR="004640EC">
        <w:rPr>
          <w:lang w:val="sr-Latn-CS"/>
        </w:rPr>
        <w:t xml:space="preserve"> mogućnost izmene i brisanja ponuda koje nisu u skladu sa politikom platforme i uslovima korišćenja.</w:t>
      </w:r>
    </w:p>
    <w:p w14:paraId="3F152610" w14:textId="77777777" w:rsidR="00397DD2" w:rsidRDefault="006E5E1D" w:rsidP="00397DD2">
      <w:pPr>
        <w:pStyle w:val="Heading1"/>
        <w:rPr>
          <w:lang w:val="sr-Latn-CS"/>
        </w:rPr>
      </w:pPr>
      <w:bookmarkStart w:id="7" w:name="_Toc163018896"/>
      <w:r>
        <w:rPr>
          <w:lang w:val="sr-Latn-CS"/>
        </w:rPr>
        <w:lastRenderedPageBreak/>
        <w:t>Opis slučajeva korišćenja</w:t>
      </w:r>
      <w:bookmarkEnd w:id="7"/>
    </w:p>
    <w:p w14:paraId="0557B90D" w14:textId="77777777" w:rsidR="00353BBA" w:rsidRDefault="00353BBA" w:rsidP="00353BBA">
      <w:pPr>
        <w:pStyle w:val="Heading2"/>
        <w:numPr>
          <w:ilvl w:val="1"/>
          <w:numId w:val="30"/>
        </w:numPr>
        <w:rPr>
          <w:lang w:val="sr-Latn-CS"/>
        </w:rPr>
      </w:pPr>
      <w:r>
        <w:rPr>
          <w:lang w:val="sr-Latn-CS"/>
        </w:rPr>
        <w:t>Izbor teme prikaza</w:t>
      </w:r>
    </w:p>
    <w:p w14:paraId="1162E278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996D8A8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Izbor između svetle i tamne teme za prikaz platforme.</w:t>
      </w:r>
    </w:p>
    <w:p w14:paraId="4B026E50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74EBF44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Guest, Student, Poslodavac, Administrator.</w:t>
      </w:r>
    </w:p>
    <w:p w14:paraId="630C6320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D43B124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8EFAF35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E216B47" w14:textId="77777777" w:rsidR="00353BBA" w:rsidRDefault="00353BBA" w:rsidP="00353BBA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Korisnik bira opciju za promenu teme za prikaz platforme sa bilo koje stranice portala.</w:t>
      </w:r>
    </w:p>
    <w:p w14:paraId="631D79A1" w14:textId="77777777" w:rsidR="00353BBA" w:rsidRDefault="00353BBA" w:rsidP="00353BBA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Tekuća stranica se osvežava i prikazuje u izabranoj temi.</w:t>
      </w:r>
    </w:p>
    <w:p w14:paraId="7CCFF29F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509BB57F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08EAD2C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C9610E7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Tema je promenjena.</w:t>
      </w:r>
    </w:p>
    <w:p w14:paraId="2413564C" w14:textId="77777777" w:rsidR="00353BBA" w:rsidRDefault="00353BBA" w:rsidP="00353BBA">
      <w:pPr>
        <w:pStyle w:val="Heading2"/>
        <w:numPr>
          <w:ilvl w:val="1"/>
          <w:numId w:val="30"/>
        </w:numPr>
        <w:rPr>
          <w:lang w:val="sr-Latn-CS"/>
        </w:rPr>
      </w:pPr>
      <w:bookmarkStart w:id="8" w:name="_Toc163018898"/>
      <w:r>
        <w:rPr>
          <w:lang w:val="sr-Latn-CS"/>
        </w:rPr>
        <w:t xml:space="preserve">Pregled </w:t>
      </w:r>
      <w:bookmarkEnd w:id="8"/>
      <w:r>
        <w:rPr>
          <w:lang w:val="sr-Latn-CS"/>
        </w:rPr>
        <w:t>kategorija</w:t>
      </w:r>
    </w:p>
    <w:p w14:paraId="14E261AD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BC9E8F0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Pregled kategorija studentskih praksi.</w:t>
      </w:r>
    </w:p>
    <w:p w14:paraId="1BFA16C8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448B718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Guest, Student, Poslodavac, Administrator.</w:t>
      </w:r>
    </w:p>
    <w:p w14:paraId="54A4F5A6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770CAA7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D1B5158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C0C6D4B" w14:textId="77777777" w:rsidR="00353BBA" w:rsidRDefault="00353BBA" w:rsidP="00353BBA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Akter bira kategoriju po kojoj se prikazuju studentske prakse.</w:t>
      </w:r>
    </w:p>
    <w:p w14:paraId="43C9A54C" w14:textId="77777777" w:rsidR="00353BBA" w:rsidRDefault="00353BBA" w:rsidP="00353BBA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Prikazuju se studentske prakse sa zadatom kategorijom.</w:t>
      </w:r>
    </w:p>
    <w:p w14:paraId="29D7204A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CFE7BE4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9E3BED6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11CC587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>Prikazane studentske prakse poseduju zadatu kategoriju.</w:t>
      </w:r>
    </w:p>
    <w:p w14:paraId="47D27ED8" w14:textId="77777777" w:rsidR="00353BBA" w:rsidRDefault="00353BBA" w:rsidP="00353BBA">
      <w:pPr>
        <w:pStyle w:val="Heading2"/>
        <w:numPr>
          <w:ilvl w:val="1"/>
          <w:numId w:val="30"/>
        </w:numPr>
        <w:rPr>
          <w:lang w:val="sr-Latn-CS"/>
        </w:rPr>
      </w:pPr>
      <w:r>
        <w:rPr>
          <w:lang w:val="sr-Latn-CS"/>
        </w:rPr>
        <w:t>Pregled novčanih nadoknada</w:t>
      </w:r>
    </w:p>
    <w:p w14:paraId="71590427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F012FBF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Pregled novčanih nadoknada za studentske prakse.</w:t>
      </w:r>
    </w:p>
    <w:p w14:paraId="6B919BA9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4C0D842D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Guest, Student, Poslodavac, Administrator.</w:t>
      </w:r>
    </w:p>
    <w:p w14:paraId="3D948DD6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07121C45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CD32828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7B87AD0" w14:textId="4B4C3D1A" w:rsidR="00353BBA" w:rsidRDefault="00353BBA" w:rsidP="00353BBA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Korisnik bira opciju za pregled novčanih nadoknada.</w:t>
      </w:r>
    </w:p>
    <w:p w14:paraId="5AD49400" w14:textId="226B4165" w:rsidR="00353BBA" w:rsidRDefault="00353BBA" w:rsidP="00353BBA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Prikazuje se pregled novčanih nadoknada.</w:t>
      </w:r>
    </w:p>
    <w:p w14:paraId="283EBD63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09F43C56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9BB59A6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36B2E2B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Prikazane su novčane nadoknade za studentske prakse.</w:t>
      </w:r>
    </w:p>
    <w:p w14:paraId="61D6DAA5" w14:textId="77777777" w:rsidR="00353BBA" w:rsidRDefault="00353BBA" w:rsidP="00353BBA">
      <w:pPr>
        <w:pStyle w:val="Heading2"/>
        <w:numPr>
          <w:ilvl w:val="1"/>
          <w:numId w:val="30"/>
        </w:numPr>
        <w:rPr>
          <w:lang w:val="sr-Latn-CS"/>
        </w:rPr>
      </w:pPr>
      <w:r>
        <w:rPr>
          <w:lang w:val="sr-Latn-CS"/>
        </w:rPr>
        <w:t>Pregled potrebnih sposobnosti</w:t>
      </w:r>
    </w:p>
    <w:p w14:paraId="0A8EE089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6488D29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Pregled potrebnih sposobnosti za studentske prakse.</w:t>
      </w:r>
    </w:p>
    <w:p w14:paraId="485C29DF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2BF30E6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Guest, Student, Poslodavac, Administrator.</w:t>
      </w:r>
    </w:p>
    <w:p w14:paraId="4BC395B6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9533CC3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94ECFEA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F8B445C" w14:textId="77777777" w:rsidR="00353BBA" w:rsidRDefault="00353BBA" w:rsidP="00353BBA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Korisnik bira opciju za pregled potrebnih sposobnosti.</w:t>
      </w:r>
    </w:p>
    <w:p w14:paraId="7CCA5D1A" w14:textId="77777777" w:rsidR="00353BBA" w:rsidRDefault="00353BBA" w:rsidP="00353BBA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Prikazuje se pregled potrebnih sposobnosti.</w:t>
      </w:r>
    </w:p>
    <w:p w14:paraId="7A62ACEC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690CAF4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BC6B7CC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186000D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Prikazane su potrebne sposobnosti za studentske prakse.</w:t>
      </w:r>
    </w:p>
    <w:p w14:paraId="4CBCBEC6" w14:textId="77777777" w:rsidR="00353BBA" w:rsidRDefault="00353BBA" w:rsidP="00353BBA">
      <w:pPr>
        <w:pStyle w:val="Heading2"/>
        <w:numPr>
          <w:ilvl w:val="1"/>
          <w:numId w:val="30"/>
        </w:numPr>
        <w:rPr>
          <w:lang w:val="sr-Latn-CS"/>
        </w:rPr>
      </w:pPr>
      <w:r>
        <w:rPr>
          <w:lang w:val="sr-Latn-CS"/>
        </w:rPr>
        <w:t>Pregled trajanja prakse</w:t>
      </w:r>
    </w:p>
    <w:p w14:paraId="7FEF99C7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5EB5E0E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Pregled trajanja studentske prakse.</w:t>
      </w:r>
    </w:p>
    <w:p w14:paraId="5184152E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32D543C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Guest, Student, Poslodavac, Administrator.</w:t>
      </w:r>
    </w:p>
    <w:p w14:paraId="0D05696D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3AA3618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3E9F2BC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1120318" w14:textId="77777777" w:rsidR="00353BBA" w:rsidRDefault="00353BBA" w:rsidP="00353BBA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Korisnik bira opciju za pregled trajanja prakse.</w:t>
      </w:r>
    </w:p>
    <w:p w14:paraId="3B0D7FAB" w14:textId="77777777" w:rsidR="00353BBA" w:rsidRDefault="00353BBA" w:rsidP="00353BBA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Prikazuje se pregled trajanja prakse.</w:t>
      </w:r>
    </w:p>
    <w:p w14:paraId="0FE795B2" w14:textId="405876A6" w:rsidR="00353BBA" w:rsidRDefault="008F5000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="00353BBA">
        <w:rPr>
          <w:b/>
          <w:bCs/>
          <w:lang w:val="sr-Latn-CS"/>
        </w:rPr>
        <w:t>:</w:t>
      </w:r>
    </w:p>
    <w:p w14:paraId="42668795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26C48A0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14:paraId="3F2B18BD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Prikazano je trajanje studentskih praksi.</w:t>
      </w:r>
    </w:p>
    <w:p w14:paraId="7360D2D0" w14:textId="77777777" w:rsidR="00353BBA" w:rsidRDefault="00353BBA" w:rsidP="00353BBA">
      <w:pPr>
        <w:pStyle w:val="Heading2"/>
        <w:numPr>
          <w:ilvl w:val="1"/>
          <w:numId w:val="30"/>
        </w:numPr>
        <w:rPr>
          <w:lang w:val="sr-Latn-CS"/>
        </w:rPr>
      </w:pPr>
      <w:r>
        <w:rPr>
          <w:lang w:val="sr-Latn-CS"/>
        </w:rPr>
        <w:t>Pregled opisa prakse</w:t>
      </w:r>
    </w:p>
    <w:p w14:paraId="648472B1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830D754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Pregled opisa studentske prakse</w:t>
      </w:r>
    </w:p>
    <w:p w14:paraId="14C181FE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EA4A3E5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Guest, Student, Poslodavac, Administrator.</w:t>
      </w:r>
    </w:p>
    <w:p w14:paraId="6D3071FD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691E307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5BF87F1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FCF00E4" w14:textId="77777777" w:rsidR="00353BBA" w:rsidRDefault="00353BBA" w:rsidP="00353BBA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Korisnik bira opciju za pregled opisa studentske prakse.</w:t>
      </w:r>
    </w:p>
    <w:p w14:paraId="33620A96" w14:textId="77777777" w:rsidR="00353BBA" w:rsidRDefault="00353BBA" w:rsidP="00353BBA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Prikazuje se opis studentske prakse.</w:t>
      </w:r>
    </w:p>
    <w:p w14:paraId="533CFB93" w14:textId="5A2FEBCF" w:rsidR="00353BBA" w:rsidRDefault="008F5000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="00353BBA">
        <w:rPr>
          <w:b/>
          <w:bCs/>
          <w:lang w:val="sr-Latn-CS"/>
        </w:rPr>
        <w:t>:</w:t>
      </w:r>
    </w:p>
    <w:p w14:paraId="658C237F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C3AAAF5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1BD6175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Opis studentske prakse je prikazan.</w:t>
      </w:r>
    </w:p>
    <w:p w14:paraId="595080EC" w14:textId="77777777" w:rsidR="00353BBA" w:rsidRDefault="00353BBA" w:rsidP="00353BBA">
      <w:pPr>
        <w:pStyle w:val="Heading2"/>
        <w:numPr>
          <w:ilvl w:val="1"/>
          <w:numId w:val="30"/>
        </w:numPr>
        <w:rPr>
          <w:lang w:val="sr-Latn-CS"/>
        </w:rPr>
      </w:pPr>
      <w:r>
        <w:rPr>
          <w:lang w:val="sr-Latn-CS"/>
        </w:rPr>
        <w:t>Dodavanje u listu želja</w:t>
      </w:r>
    </w:p>
    <w:p w14:paraId="006EB927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2C1C85D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Akter dodaje objavljenu praksu u listu želja</w:t>
      </w:r>
    </w:p>
    <w:p w14:paraId="4F305E4B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D9E45AB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Student, Administrator.</w:t>
      </w:r>
    </w:p>
    <w:p w14:paraId="0BE367D2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E12ADB2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D9E474E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C22334E" w14:textId="77777777" w:rsidR="00353BBA" w:rsidRDefault="00353BBA" w:rsidP="00353BBA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Akter bira opciju za dodavanje objavljene studentske prakse u listu želja.</w:t>
      </w:r>
    </w:p>
    <w:p w14:paraId="27172B7A" w14:textId="77777777" w:rsidR="00353BBA" w:rsidRDefault="00353BBA" w:rsidP="00353BBA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Objavljena studentska praksa je dodata u listu želja.</w:t>
      </w:r>
    </w:p>
    <w:p w14:paraId="3EEBAFA0" w14:textId="70D00B48" w:rsidR="00353BBA" w:rsidRDefault="008F5000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="00353BBA">
        <w:rPr>
          <w:b/>
          <w:bCs/>
          <w:lang w:val="sr-Latn-CS"/>
        </w:rPr>
        <w:t>:</w:t>
      </w:r>
    </w:p>
    <w:p w14:paraId="72BD71D3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8C4B0A6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5CB9BA07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Lista želja aktera je izmenjena.</w:t>
      </w:r>
    </w:p>
    <w:p w14:paraId="5C2283B2" w14:textId="77777777" w:rsidR="00353BBA" w:rsidRDefault="00353BBA" w:rsidP="00353BBA">
      <w:pPr>
        <w:pStyle w:val="BodyText"/>
        <w:rPr>
          <w:lang w:val="sr-Latn-CS"/>
        </w:rPr>
      </w:pPr>
    </w:p>
    <w:p w14:paraId="332325BF" w14:textId="77777777" w:rsidR="00353BBA" w:rsidRDefault="00353BBA" w:rsidP="00353BBA">
      <w:pPr>
        <w:pStyle w:val="Heading2"/>
        <w:numPr>
          <w:ilvl w:val="1"/>
          <w:numId w:val="30"/>
        </w:numPr>
        <w:rPr>
          <w:lang w:val="sr-Latn-CS"/>
        </w:rPr>
      </w:pPr>
      <w:r>
        <w:rPr>
          <w:lang w:val="sr-Latn-CS"/>
        </w:rPr>
        <w:t>Registracija</w:t>
      </w:r>
    </w:p>
    <w:p w14:paraId="666BE14F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3AF7422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Akter se registruje na platformu.</w:t>
      </w:r>
    </w:p>
    <w:p w14:paraId="0D070D6D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Akteri:</w:t>
      </w:r>
    </w:p>
    <w:p w14:paraId="629AD69A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Guest, Student, Poslodavac, Administrator.</w:t>
      </w:r>
    </w:p>
    <w:p w14:paraId="6927C123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5294AD6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C28B588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0C8E851" w14:textId="77777777" w:rsidR="00353BBA" w:rsidRDefault="00353BBA" w:rsidP="00353BBA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Akter bira opciju registracije na platformu.</w:t>
      </w:r>
    </w:p>
    <w:p w14:paraId="068530F7" w14:textId="77777777" w:rsidR="00353BBA" w:rsidRDefault="00353BBA" w:rsidP="00353BBA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Akter se registruje na platformu.</w:t>
      </w:r>
    </w:p>
    <w:p w14:paraId="3EB4166C" w14:textId="77777777" w:rsidR="00353BBA" w:rsidRDefault="00353BBA" w:rsidP="00353BBA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Akter je registrovan.</w:t>
      </w:r>
    </w:p>
    <w:p w14:paraId="1DCD0AE6" w14:textId="1DCCAC47" w:rsidR="00353BBA" w:rsidRDefault="008F5000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="00353BBA">
        <w:rPr>
          <w:b/>
          <w:bCs/>
          <w:lang w:val="sr-Latn-CS"/>
        </w:rPr>
        <w:t>:</w:t>
      </w:r>
    </w:p>
    <w:p w14:paraId="5E27CEFA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83C3A37" w14:textId="77777777" w:rsidR="00353BBA" w:rsidRDefault="00353BBA" w:rsidP="00353BB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992314F" w14:textId="77777777" w:rsidR="00353BBA" w:rsidRDefault="00353BBA" w:rsidP="00353BBA">
      <w:pPr>
        <w:pStyle w:val="BodyText"/>
        <w:rPr>
          <w:lang w:val="sr-Latn-CS"/>
        </w:rPr>
      </w:pPr>
      <w:r>
        <w:rPr>
          <w:lang w:val="sr-Latn-CS"/>
        </w:rPr>
        <w:t>Akter se sada može prijaviti na platformu.</w:t>
      </w:r>
    </w:p>
    <w:p w14:paraId="3F15263B" w14:textId="19F8B3A9" w:rsidR="00786068" w:rsidRPr="003372D3" w:rsidRDefault="00011AE3" w:rsidP="00786068">
      <w:pPr>
        <w:pStyle w:val="Heading2"/>
        <w:rPr>
          <w:lang w:val="sr-Latn-CS"/>
        </w:rPr>
      </w:pPr>
      <w:r>
        <w:rPr>
          <w:lang w:val="sr-Latn-CS"/>
        </w:rPr>
        <w:t>Prijava</w:t>
      </w:r>
    </w:p>
    <w:p w14:paraId="3F15263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63D" w14:textId="066ECDC0" w:rsidR="007E0B43" w:rsidRDefault="3676E572" w:rsidP="007E0B43">
      <w:pPr>
        <w:pStyle w:val="BodyText"/>
        <w:rPr>
          <w:lang w:val="sr-Latn-CS"/>
        </w:rPr>
      </w:pPr>
      <w:r w:rsidRPr="3F48BCC8">
        <w:rPr>
          <w:lang w:val="sr-Latn-CS"/>
        </w:rPr>
        <w:t>Prikaz stranice za prijavu korisnika</w:t>
      </w:r>
      <w:r w:rsidRPr="45171320">
        <w:rPr>
          <w:lang w:val="sr-Latn-CS"/>
        </w:rPr>
        <w:t xml:space="preserve"> na </w:t>
      </w:r>
      <w:r w:rsidRPr="12A5F641">
        <w:rPr>
          <w:lang w:val="sr-Latn-CS"/>
        </w:rPr>
        <w:t>platformu</w:t>
      </w:r>
      <w:r w:rsidRPr="3F48BCC8">
        <w:rPr>
          <w:lang w:val="sr-Latn-CS"/>
        </w:rPr>
        <w:t xml:space="preserve">, koja obuhvata unos </w:t>
      </w:r>
      <w:r w:rsidRPr="6E8A5841">
        <w:rPr>
          <w:lang w:val="sr-Latn-CS"/>
        </w:rPr>
        <w:t>korisničkog imena i šifre</w:t>
      </w:r>
      <w:r w:rsidRPr="12A5F641">
        <w:rPr>
          <w:lang w:val="sr-Latn-CS"/>
        </w:rPr>
        <w:t>, u cilju pristupa specifičnim funkcijama i sadržaju portala</w:t>
      </w:r>
      <w:r w:rsidRPr="3F48BCC8">
        <w:rPr>
          <w:lang w:val="sr-Latn-CS"/>
        </w:rPr>
        <w:t>.</w:t>
      </w:r>
    </w:p>
    <w:p w14:paraId="3F15263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3F" w14:textId="7CDC8A82" w:rsidR="007E0B43" w:rsidRDefault="007E0B43" w:rsidP="007E0B43">
      <w:pPr>
        <w:pStyle w:val="BodyText"/>
        <w:rPr>
          <w:lang w:val="sr-Latn-CS"/>
        </w:rPr>
      </w:pPr>
      <w:r w:rsidRPr="2435A694">
        <w:rPr>
          <w:lang w:val="sr-Latn-CS"/>
        </w:rPr>
        <w:t>Administrator, Student i Poslodavac.</w:t>
      </w:r>
    </w:p>
    <w:p w14:paraId="3F15264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641" w14:textId="6696251B" w:rsidR="007E0B43" w:rsidRDefault="0025395B" w:rsidP="007E0B43">
      <w:pPr>
        <w:pStyle w:val="BodyText"/>
        <w:rPr>
          <w:lang w:val="sr-Latn-CS"/>
        </w:rPr>
      </w:pPr>
      <w:r w:rsidRPr="006C3F47">
        <w:rPr>
          <w:lang w:val="sr-Latn-CS"/>
        </w:rPr>
        <w:t>Korisnik nije trenutno prijavljen.</w:t>
      </w:r>
    </w:p>
    <w:p w14:paraId="3F15264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F152643" w14:textId="2C02340F" w:rsidR="007E0B43" w:rsidRDefault="0025395B" w:rsidP="002871C4">
      <w:pPr>
        <w:pStyle w:val="BodyText"/>
        <w:numPr>
          <w:ilvl w:val="0"/>
          <w:numId w:val="40"/>
        </w:numPr>
        <w:rPr>
          <w:lang w:val="sr-Latn-CS"/>
        </w:rPr>
      </w:pPr>
      <w:r w:rsidRPr="342E4246">
        <w:rPr>
          <w:lang w:val="sr-Latn-CS"/>
        </w:rPr>
        <w:t>Unos korisničkog imena.</w:t>
      </w:r>
    </w:p>
    <w:p w14:paraId="3F152644" w14:textId="11F6FCC7" w:rsidR="0025395B" w:rsidRDefault="0025395B" w:rsidP="002871C4">
      <w:pPr>
        <w:pStyle w:val="BodyText"/>
        <w:numPr>
          <w:ilvl w:val="0"/>
          <w:numId w:val="40"/>
        </w:numPr>
        <w:rPr>
          <w:lang w:val="sr-Latn-CS"/>
        </w:rPr>
      </w:pPr>
      <w:r w:rsidRPr="342E4246">
        <w:rPr>
          <w:lang w:val="sr-Latn-CS"/>
        </w:rPr>
        <w:t>Unos korisničke šifre.</w:t>
      </w:r>
    </w:p>
    <w:p w14:paraId="73D46866" w14:textId="7C2E8C23" w:rsidR="342E4246" w:rsidRDefault="342E4246" w:rsidP="002871C4">
      <w:pPr>
        <w:pStyle w:val="BodyText"/>
        <w:numPr>
          <w:ilvl w:val="0"/>
          <w:numId w:val="40"/>
        </w:numPr>
        <w:rPr>
          <w:lang w:val="sr-Latn-CS"/>
        </w:rPr>
      </w:pPr>
      <w:r w:rsidRPr="342E4246">
        <w:rPr>
          <w:lang w:val="sr-Latn-CS"/>
        </w:rPr>
        <w:t>Klik na dugme za prijavu.</w:t>
      </w:r>
    </w:p>
    <w:p w14:paraId="3D87B525" w14:textId="3800BA8A" w:rsidR="006C3F47" w:rsidRDefault="006C3F47" w:rsidP="002871C4">
      <w:pPr>
        <w:pStyle w:val="BodyText"/>
        <w:numPr>
          <w:ilvl w:val="0"/>
          <w:numId w:val="40"/>
        </w:numPr>
        <w:rPr>
          <w:lang w:val="sr-Latn-CS"/>
        </w:rPr>
      </w:pPr>
      <w:r w:rsidRPr="006C3F47">
        <w:rPr>
          <w:lang w:val="sr-Latn-CS"/>
        </w:rPr>
        <w:t>Uneti podaci se proveravaju</w:t>
      </w:r>
    </w:p>
    <w:p w14:paraId="254C0A13" w14:textId="1893B6C2" w:rsidR="342E4246" w:rsidRDefault="707C2892" w:rsidP="002871C4">
      <w:pPr>
        <w:pStyle w:val="BodyText"/>
        <w:numPr>
          <w:ilvl w:val="0"/>
          <w:numId w:val="40"/>
        </w:numPr>
        <w:rPr>
          <w:lang w:val="sr-Latn-CS"/>
        </w:rPr>
      </w:pPr>
      <w:r w:rsidRPr="006C3F47">
        <w:rPr>
          <w:lang w:val="sr-Latn-CS"/>
        </w:rPr>
        <w:t>Pristup</w:t>
      </w:r>
      <w:r w:rsidR="10AC0694" w:rsidRPr="006C3F47">
        <w:rPr>
          <w:lang w:val="sr-Latn-CS"/>
        </w:rPr>
        <w:t xml:space="preserve"> sadržaju platforme nakon osvežavanja početne stranice, u slučaju uspešne </w:t>
      </w:r>
      <w:r w:rsidR="10AC0694" w:rsidRPr="4E897000">
        <w:rPr>
          <w:lang w:val="sr-Latn-CS"/>
        </w:rPr>
        <w:t>prijave</w:t>
      </w:r>
      <w:r w:rsidR="10AC0694" w:rsidRPr="006C3F47">
        <w:rPr>
          <w:lang w:val="sr-Latn-CS"/>
        </w:rPr>
        <w:t>.</w:t>
      </w:r>
    </w:p>
    <w:p w14:paraId="3F152645" w14:textId="0FFD0D71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7F9B2F6A">
        <w:rPr>
          <w:b/>
          <w:bCs/>
          <w:lang w:val="sr-Latn-CS"/>
        </w:rPr>
        <w:t>Izuzeci:</w:t>
      </w:r>
    </w:p>
    <w:p w14:paraId="3F152646" w14:textId="7C6FB827" w:rsidR="007E0B43" w:rsidRDefault="0025395B" w:rsidP="007E0B43">
      <w:pPr>
        <w:pStyle w:val="BodyText"/>
        <w:rPr>
          <w:lang w:val="sr-Latn-CS"/>
        </w:rPr>
      </w:pPr>
      <w:r w:rsidRPr="7F9B2F6A">
        <w:rPr>
          <w:lang w:val="sr-Latn-CS"/>
        </w:rPr>
        <w:t>Unos nevalidnog korisničkog imena ili šifre.</w:t>
      </w:r>
    </w:p>
    <w:p w14:paraId="3F15264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648" w14:textId="357DBDF3" w:rsidR="007E0B43" w:rsidRDefault="0025395B" w:rsidP="007E0B43">
      <w:pPr>
        <w:pStyle w:val="BodyText"/>
        <w:rPr>
          <w:lang w:val="sr-Latn-CS"/>
        </w:rPr>
      </w:pPr>
      <w:r w:rsidRPr="342E4246">
        <w:rPr>
          <w:lang w:val="sr-Latn-CS"/>
        </w:rPr>
        <w:t>Nemogućnost prijave i pristupa sadržaju portala.</w:t>
      </w:r>
    </w:p>
    <w:p w14:paraId="3F152649" w14:textId="36367DEF" w:rsidR="00786068" w:rsidRPr="003372D3" w:rsidRDefault="00011AE3" w:rsidP="00786068">
      <w:pPr>
        <w:pStyle w:val="Heading2"/>
        <w:rPr>
          <w:lang w:val="sr-Latn-CS"/>
        </w:rPr>
      </w:pPr>
      <w:r w:rsidRPr="6E8A5841">
        <w:rPr>
          <w:lang w:val="sr-Latn-CS"/>
        </w:rPr>
        <w:t>Ažuriranje</w:t>
      </w:r>
      <w:r>
        <w:rPr>
          <w:lang w:val="sr-Latn-CS"/>
        </w:rPr>
        <w:t xml:space="preserve"> podataka o sebi</w:t>
      </w:r>
    </w:p>
    <w:p w14:paraId="3F15264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64B" w14:textId="1CC9F378" w:rsidR="007E0B43" w:rsidRDefault="00373231" w:rsidP="00E55045">
      <w:pPr>
        <w:pStyle w:val="BodyText"/>
        <w:rPr>
          <w:lang w:val="sr-Latn-CS"/>
        </w:rPr>
      </w:pPr>
      <w:r w:rsidRPr="10AC0694">
        <w:rPr>
          <w:lang w:val="sr-Latn-CS"/>
        </w:rPr>
        <w:t>Prikaz</w:t>
      </w:r>
      <w:r w:rsidR="00E55045" w:rsidRPr="10AC0694">
        <w:rPr>
          <w:lang w:val="sr-Latn-CS"/>
        </w:rPr>
        <w:t xml:space="preserve"> stranice sa osnovnim informacijama o </w:t>
      </w:r>
      <w:r w:rsidR="00E55045" w:rsidRPr="34D4894C">
        <w:rPr>
          <w:lang w:val="sr-Latn-CS"/>
        </w:rPr>
        <w:t>korisniku, odnosno CV-ja u slučaju studenta</w:t>
      </w:r>
      <w:r w:rsidRPr="10AC0694">
        <w:rPr>
          <w:lang w:val="sr-Latn-CS"/>
        </w:rPr>
        <w:t>.</w:t>
      </w:r>
    </w:p>
    <w:p w14:paraId="3F15264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4D" w14:textId="44AF37FD" w:rsidR="007E0B43" w:rsidRDefault="009477AB" w:rsidP="007E0B43">
      <w:pPr>
        <w:pStyle w:val="BodyText"/>
        <w:rPr>
          <w:lang w:val="sr-Latn-CS"/>
        </w:rPr>
      </w:pPr>
      <w:r w:rsidRPr="009477AB">
        <w:rPr>
          <w:lang w:val="sr-Latn-CS"/>
        </w:rPr>
        <w:t xml:space="preserve">Administrator, </w:t>
      </w:r>
      <w:r w:rsidR="007E0B43" w:rsidRPr="10AC0694">
        <w:rPr>
          <w:lang w:val="sr-Latn-CS"/>
        </w:rPr>
        <w:t>Student</w:t>
      </w:r>
      <w:r>
        <w:rPr>
          <w:lang w:val="sr-Latn-CS"/>
        </w:rPr>
        <w:t>,</w:t>
      </w:r>
      <w:r w:rsidR="007E0B43" w:rsidRPr="10AC0694">
        <w:rPr>
          <w:lang w:val="sr-Latn-CS"/>
        </w:rPr>
        <w:t xml:space="preserve"> Poslodavac</w:t>
      </w:r>
      <w:r w:rsidR="007E0B43" w:rsidRPr="34D4894C">
        <w:rPr>
          <w:lang w:val="sr-Latn-CS"/>
        </w:rPr>
        <w:t>.</w:t>
      </w:r>
    </w:p>
    <w:p w14:paraId="3F15264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3F15264F" w14:textId="772F8481" w:rsidR="007E0B43" w:rsidRDefault="00373231" w:rsidP="007E0B43">
      <w:pPr>
        <w:pStyle w:val="BodyText"/>
        <w:rPr>
          <w:lang w:val="sr-Latn-CS"/>
        </w:rPr>
      </w:pPr>
      <w:r>
        <w:rPr>
          <w:lang w:val="sr-Latn-CS"/>
        </w:rPr>
        <w:t xml:space="preserve">Trenutno je prikazana stranica sa </w:t>
      </w:r>
      <w:r w:rsidRPr="5E876887">
        <w:rPr>
          <w:lang w:val="sr-Latn-CS"/>
        </w:rPr>
        <w:t xml:space="preserve">osnovnim </w:t>
      </w:r>
      <w:r>
        <w:rPr>
          <w:lang w:val="sr-Latn-CS"/>
        </w:rPr>
        <w:t xml:space="preserve">informacijama o određenom </w:t>
      </w:r>
      <w:r w:rsidRPr="5E876887">
        <w:rPr>
          <w:lang w:val="sr-Latn-CS"/>
        </w:rPr>
        <w:t>korisniku</w:t>
      </w:r>
      <w:r>
        <w:rPr>
          <w:lang w:val="sr-Latn-CS"/>
        </w:rPr>
        <w:t>.</w:t>
      </w:r>
    </w:p>
    <w:p w14:paraId="3F15265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F152651" w14:textId="590FA229" w:rsidR="007E0B43" w:rsidRDefault="00373231" w:rsidP="0037323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 w:rsidRPr="5E876887">
        <w:rPr>
          <w:lang w:val="sr-Latn-CS"/>
        </w:rPr>
        <w:t>informacija o sebi</w:t>
      </w:r>
      <w:r>
        <w:rPr>
          <w:lang w:val="sr-Latn-CS"/>
        </w:rPr>
        <w:t>.</w:t>
      </w:r>
    </w:p>
    <w:p w14:paraId="3F152652" w14:textId="75587DF3" w:rsidR="00373231" w:rsidRDefault="00373231" w:rsidP="00373231">
      <w:pPr>
        <w:pStyle w:val="BodyText"/>
        <w:numPr>
          <w:ilvl w:val="0"/>
          <w:numId w:val="8"/>
        </w:numPr>
        <w:rPr>
          <w:lang w:val="sr-Latn-CS"/>
        </w:rPr>
      </w:pPr>
      <w:r w:rsidRPr="7348C54F">
        <w:rPr>
          <w:lang w:val="sr-Latn-CS"/>
        </w:rPr>
        <w:t>Korisnik ažurira odgovarajuće podatke.</w:t>
      </w:r>
    </w:p>
    <w:p w14:paraId="0EFB5DF2" w14:textId="57EE1F44" w:rsidR="7348C54F" w:rsidRDefault="7348C54F" w:rsidP="7348C54F">
      <w:pPr>
        <w:pStyle w:val="BodyText"/>
        <w:numPr>
          <w:ilvl w:val="0"/>
          <w:numId w:val="8"/>
        </w:numPr>
        <w:rPr>
          <w:lang w:val="sr-Latn-CS"/>
        </w:rPr>
      </w:pPr>
      <w:r w:rsidRPr="7348C54F">
        <w:rPr>
          <w:lang w:val="sr-Latn-CS"/>
        </w:rPr>
        <w:t xml:space="preserve">Korisnik čuva ažurne izmene, nakon čega se one prikazuju na </w:t>
      </w:r>
      <w:r w:rsidR="1A4BF86E" w:rsidRPr="1A4BF86E">
        <w:rPr>
          <w:lang w:val="sr-Latn-CS"/>
        </w:rPr>
        <w:t>stranici.</w:t>
      </w:r>
    </w:p>
    <w:p w14:paraId="3F152653" w14:textId="7A12E9F3" w:rsidR="007E0B43" w:rsidRPr="007E0B43" w:rsidRDefault="00841288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</w:t>
      </w:r>
      <w:r w:rsidR="007E0B43" w:rsidRPr="007E0B43">
        <w:rPr>
          <w:b/>
          <w:bCs/>
          <w:lang w:val="sr-Latn-CS"/>
        </w:rPr>
        <w:t>:</w:t>
      </w:r>
    </w:p>
    <w:p w14:paraId="3F152654" w14:textId="77777777" w:rsidR="007E0B43" w:rsidRDefault="00ED1FFE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F15265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656" w14:textId="54E5607E" w:rsidR="007E0B43" w:rsidRDefault="00ED1FFE" w:rsidP="00B40836">
      <w:pPr>
        <w:pStyle w:val="BodyText"/>
        <w:rPr>
          <w:lang w:val="sr-Latn-CS"/>
        </w:rPr>
      </w:pPr>
      <w:r w:rsidRPr="1A4BF86E">
        <w:rPr>
          <w:lang w:val="sr-Latn-CS"/>
        </w:rPr>
        <w:t>Tekuća stranica sadrži ažurne info</w:t>
      </w:r>
      <w:r w:rsidR="00986057">
        <w:rPr>
          <w:lang w:val="sr-Latn-CS"/>
        </w:rPr>
        <w:t>r</w:t>
      </w:r>
      <w:r w:rsidRPr="1A4BF86E">
        <w:rPr>
          <w:lang w:val="sr-Latn-CS"/>
        </w:rPr>
        <w:t>macije o korisniku.</w:t>
      </w:r>
    </w:p>
    <w:p w14:paraId="3F152657" w14:textId="513886C6" w:rsidR="00786068" w:rsidRPr="003372D3" w:rsidRDefault="00011AE3" w:rsidP="00786068">
      <w:pPr>
        <w:pStyle w:val="Heading2"/>
        <w:rPr>
          <w:lang w:val="sr-Latn-CS"/>
        </w:rPr>
      </w:pPr>
      <w:r>
        <w:rPr>
          <w:lang w:val="sr-Latn-CS"/>
        </w:rPr>
        <w:t>Ocenjivanje poslodavca</w:t>
      </w:r>
    </w:p>
    <w:p w14:paraId="3F15265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659" w14:textId="7EB3ACFE" w:rsidR="007E0B43" w:rsidRDefault="00B40836" w:rsidP="007E0B43">
      <w:pPr>
        <w:pStyle w:val="BodyText"/>
        <w:rPr>
          <w:lang w:val="sr-Latn-CS"/>
        </w:rPr>
      </w:pPr>
      <w:r w:rsidRPr="15E4876F">
        <w:rPr>
          <w:lang w:val="sr-Latn-CS"/>
        </w:rPr>
        <w:t>Ocenjivanje poslodavca i celokupnog iskustva studentske prakse, uz ostavljanje propratnog komentara na uvid javnosti koji će služiti budućim praktikantima</w:t>
      </w:r>
      <w:r w:rsidRPr="3E0286B5">
        <w:rPr>
          <w:lang w:val="sr-Latn-CS"/>
        </w:rPr>
        <w:t xml:space="preserve"> pri selekciji poslodavca i prakse</w:t>
      </w:r>
      <w:r w:rsidRPr="15E4876F">
        <w:rPr>
          <w:lang w:val="sr-Latn-CS"/>
        </w:rPr>
        <w:t>.</w:t>
      </w:r>
    </w:p>
    <w:p w14:paraId="3F15265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5B" w14:textId="64986607" w:rsidR="007E0B43" w:rsidRDefault="009477AB" w:rsidP="007E0B43">
      <w:pPr>
        <w:pStyle w:val="BodyText"/>
        <w:rPr>
          <w:lang w:val="sr-Latn-CS"/>
        </w:rPr>
      </w:pPr>
      <w:r w:rsidRPr="009477AB">
        <w:rPr>
          <w:lang w:val="sr-Latn-CS"/>
        </w:rPr>
        <w:t xml:space="preserve">Administrator, </w:t>
      </w:r>
      <w:r w:rsidR="007E0B43" w:rsidRPr="3E0286B5">
        <w:rPr>
          <w:lang w:val="sr-Latn-CS"/>
        </w:rPr>
        <w:t>Student.</w:t>
      </w:r>
    </w:p>
    <w:p w14:paraId="3F15265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65D" w14:textId="4E0089B4" w:rsidR="007E0B43" w:rsidRDefault="00B40836" w:rsidP="007E0B43">
      <w:pPr>
        <w:pStyle w:val="BodyText"/>
        <w:rPr>
          <w:lang w:val="sr-Latn-CS"/>
        </w:rPr>
      </w:pPr>
      <w:r w:rsidRPr="4E897000">
        <w:rPr>
          <w:lang w:val="sr-Latn-CS"/>
        </w:rPr>
        <w:t>Korisnik je registrovan kao Student i poh</w:t>
      </w:r>
      <w:r w:rsidR="00986057">
        <w:rPr>
          <w:lang w:val="sr-Latn-CS"/>
        </w:rPr>
        <w:t>a</w:t>
      </w:r>
      <w:r w:rsidR="008F5000">
        <w:rPr>
          <w:lang w:val="sr-Latn-CS"/>
        </w:rPr>
        <w:t>đ</w:t>
      </w:r>
      <w:r w:rsidRPr="4E897000">
        <w:rPr>
          <w:lang w:val="sr-Latn-CS"/>
        </w:rPr>
        <w:t>ao je studentsku praksu kod</w:t>
      </w:r>
      <w:r w:rsidRPr="1CA6A0BA">
        <w:rPr>
          <w:lang w:val="sr-Latn-CS"/>
        </w:rPr>
        <w:t xml:space="preserve"> konkretnog poslodavca</w:t>
      </w:r>
      <w:r w:rsidRPr="4E897000">
        <w:rPr>
          <w:lang w:val="sr-Latn-CS"/>
        </w:rPr>
        <w:t>.</w:t>
      </w:r>
    </w:p>
    <w:p w14:paraId="3F15265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F15265F" w14:textId="03A71A68" w:rsidR="007E0B43" w:rsidRDefault="1CA6A0BA" w:rsidP="00F93061">
      <w:pPr>
        <w:pStyle w:val="BodyText"/>
        <w:numPr>
          <w:ilvl w:val="0"/>
          <w:numId w:val="9"/>
        </w:numPr>
        <w:rPr>
          <w:lang w:val="sr-Latn-CS"/>
        </w:rPr>
      </w:pPr>
      <w:r w:rsidRPr="1CA6A0BA">
        <w:rPr>
          <w:lang w:val="sr-Latn-CS"/>
        </w:rPr>
        <w:t xml:space="preserve">Prikazuje se stranica sa generalnim informacijama o konkretnom poslodavcu, koja sadrži i </w:t>
      </w:r>
      <w:r w:rsidR="6DE60979" w:rsidRPr="0A509098">
        <w:rPr>
          <w:lang w:val="sr-Latn-CS"/>
        </w:rPr>
        <w:t>ocene praktikanata</w:t>
      </w:r>
      <w:r w:rsidR="0A509098" w:rsidRPr="0A509098">
        <w:rPr>
          <w:lang w:val="sr-Latn-CS"/>
        </w:rPr>
        <w:t>.</w:t>
      </w:r>
    </w:p>
    <w:p w14:paraId="3F152660" w14:textId="597318ED" w:rsidR="00F93061" w:rsidRDefault="00F93061" w:rsidP="00F93061">
      <w:pPr>
        <w:pStyle w:val="BodyText"/>
        <w:numPr>
          <w:ilvl w:val="0"/>
          <w:numId w:val="9"/>
        </w:numPr>
        <w:rPr>
          <w:lang w:val="sr-Latn-CS"/>
        </w:rPr>
      </w:pPr>
      <w:r w:rsidRPr="3560A239">
        <w:rPr>
          <w:lang w:val="sr-Latn-CS"/>
        </w:rPr>
        <w:t>Student daje ocenu poslodavca (na skali od 1-5), i ostavlja propratni komentar koji se odnosi na celokupni utisak stečen za vreme obavljanja prakse.</w:t>
      </w:r>
    </w:p>
    <w:p w14:paraId="3F152661" w14:textId="15523766" w:rsidR="00F93061" w:rsidRDefault="00F93061" w:rsidP="00F93061">
      <w:pPr>
        <w:pStyle w:val="BodyText"/>
        <w:numPr>
          <w:ilvl w:val="0"/>
          <w:numId w:val="9"/>
        </w:numPr>
        <w:rPr>
          <w:lang w:val="sr-Latn-CS"/>
        </w:rPr>
      </w:pPr>
      <w:r w:rsidRPr="268AF20B">
        <w:rPr>
          <w:lang w:val="sr-Latn-CS"/>
        </w:rPr>
        <w:t xml:space="preserve">Korisnik aktivira komandu </w:t>
      </w:r>
      <w:r w:rsidRPr="268AF20B">
        <w:rPr>
          <w:i/>
          <w:iCs/>
          <w:lang w:val="sr-Latn-CS"/>
        </w:rPr>
        <w:t>Oceni poslodavca</w:t>
      </w:r>
      <w:r w:rsidRPr="268AF20B">
        <w:rPr>
          <w:lang w:val="sr-Latn-CS"/>
        </w:rPr>
        <w:t>.</w:t>
      </w:r>
    </w:p>
    <w:p w14:paraId="3F152662" w14:textId="5A04115D" w:rsidR="00F93061" w:rsidRDefault="00F93061" w:rsidP="00F93061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Stranica se osvežava i prikazuje </w:t>
      </w:r>
      <w:r w:rsidRPr="268AF20B">
        <w:rPr>
          <w:lang w:val="sr-Latn-CS"/>
        </w:rPr>
        <w:t xml:space="preserve">se i nova ocena </w:t>
      </w:r>
      <w:r w:rsidRPr="7C514D1A">
        <w:rPr>
          <w:lang w:val="sr-Latn-CS"/>
        </w:rPr>
        <w:t>studenta, zajedno sa već postojećim</w:t>
      </w:r>
      <w:r>
        <w:rPr>
          <w:lang w:val="sr-Latn-CS"/>
        </w:rPr>
        <w:t>.</w:t>
      </w:r>
    </w:p>
    <w:p w14:paraId="3F152663" w14:textId="2AED17BD" w:rsidR="007E0B43" w:rsidRPr="007E0B43" w:rsidRDefault="00841288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</w:t>
      </w:r>
      <w:r w:rsidR="007E0B43" w:rsidRPr="007E0B43">
        <w:rPr>
          <w:b/>
          <w:bCs/>
          <w:lang w:val="sr-Latn-CS"/>
        </w:rPr>
        <w:t>:</w:t>
      </w:r>
    </w:p>
    <w:p w14:paraId="3F152664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F15266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666" w14:textId="7E117878" w:rsidR="007E0B43" w:rsidRDefault="00B40836" w:rsidP="00B40836">
      <w:pPr>
        <w:pStyle w:val="BodyText"/>
        <w:rPr>
          <w:lang w:val="sr-Latn-CS"/>
        </w:rPr>
      </w:pPr>
      <w:r w:rsidRPr="7C514D1A">
        <w:rPr>
          <w:lang w:val="sr-Latn-CS"/>
        </w:rPr>
        <w:t>Tekuća stranica je stranica sa generalnim informacijama o poslodavcu, i sadrži i ocene poslodavca.</w:t>
      </w:r>
    </w:p>
    <w:p w14:paraId="7F478E06" w14:textId="499A7F02" w:rsidR="005A0658" w:rsidRPr="005A0658" w:rsidRDefault="005A0658" w:rsidP="00B40836">
      <w:pPr>
        <w:pStyle w:val="BodyText"/>
        <w:rPr>
          <w:b/>
          <w:bCs/>
          <w:lang w:val="sr-Latn-CS"/>
        </w:rPr>
      </w:pPr>
      <w:r w:rsidRPr="005A0658">
        <w:rPr>
          <w:b/>
          <w:bCs/>
          <w:lang w:val="sr-Latn-CS"/>
        </w:rPr>
        <w:t>Sekvencijalni dijagram:</w:t>
      </w:r>
    </w:p>
    <w:p w14:paraId="7A48F5B5" w14:textId="1D94D3DE" w:rsidR="005A0658" w:rsidRDefault="005A0658" w:rsidP="005A0658">
      <w:pPr>
        <w:pStyle w:val="BodyText"/>
        <w:ind w:left="0"/>
        <w:rPr>
          <w:lang w:val="sr-Latn-CS"/>
        </w:rPr>
      </w:pPr>
      <w:r>
        <w:rPr>
          <w:noProof/>
          <w:lang w:val="sr-Latn-CS"/>
        </w:rPr>
        <w:lastRenderedPageBreak/>
        <w:drawing>
          <wp:inline distT="0" distB="0" distL="0" distR="0" wp14:anchorId="4F79E092" wp14:editId="6C15DB8E">
            <wp:extent cx="5934710" cy="6167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16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2667" w14:textId="75E57A42" w:rsidR="00786068" w:rsidRPr="003372D3" w:rsidRDefault="00011AE3" w:rsidP="00786068">
      <w:pPr>
        <w:pStyle w:val="Heading2"/>
        <w:rPr>
          <w:lang w:val="sr-Latn-CS"/>
        </w:rPr>
      </w:pPr>
      <w:r>
        <w:rPr>
          <w:lang w:val="sr-Latn-CS"/>
        </w:rPr>
        <w:t>Apliciranje za praksu</w:t>
      </w:r>
    </w:p>
    <w:p w14:paraId="3F152668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669" w14:textId="77613E20" w:rsidR="00DD4C2E" w:rsidRDefault="5D862963" w:rsidP="00DD4C2E">
      <w:pPr>
        <w:pStyle w:val="BodyText"/>
        <w:rPr>
          <w:lang w:val="sr-Latn-CS"/>
        </w:rPr>
      </w:pPr>
      <w:r w:rsidRPr="496B13A1">
        <w:rPr>
          <w:lang w:val="sr-Latn-CS"/>
        </w:rPr>
        <w:t xml:space="preserve">Prikaz stranice sa ponudama za studentsku praksu na osnovu prethodno odabranih kriterijuma, nakon čega student bira </w:t>
      </w:r>
      <w:r w:rsidRPr="3B1F5151">
        <w:rPr>
          <w:lang w:val="sr-Latn-CS"/>
        </w:rPr>
        <w:t>za koju praksu je zainteresovan</w:t>
      </w:r>
      <w:r w:rsidRPr="496B13A1">
        <w:rPr>
          <w:lang w:val="sr-Latn-CS"/>
        </w:rPr>
        <w:t>.</w:t>
      </w:r>
    </w:p>
    <w:p w14:paraId="3F15266A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6B" w14:textId="0BF1D706" w:rsidR="00DD4C2E" w:rsidRDefault="009477AB" w:rsidP="00DD4C2E">
      <w:pPr>
        <w:pStyle w:val="BodyText"/>
        <w:rPr>
          <w:lang w:val="sr-Latn-CS"/>
        </w:rPr>
      </w:pPr>
      <w:r w:rsidRPr="009477AB">
        <w:rPr>
          <w:lang w:val="sr-Latn-CS"/>
        </w:rPr>
        <w:t xml:space="preserve">Administrator, </w:t>
      </w:r>
      <w:r w:rsidR="00DD4C2E" w:rsidRPr="3B1F5151">
        <w:rPr>
          <w:lang w:val="sr-Latn-CS"/>
        </w:rPr>
        <w:t>Student.</w:t>
      </w:r>
    </w:p>
    <w:p w14:paraId="3F15266C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66D" w14:textId="0337549D" w:rsidR="00DD4C2E" w:rsidRDefault="00DD4C2E" w:rsidP="00DD4C2E">
      <w:pPr>
        <w:pStyle w:val="BodyText"/>
        <w:rPr>
          <w:lang w:val="sr-Latn-CS"/>
        </w:rPr>
      </w:pPr>
      <w:r w:rsidRPr="3B1F5151">
        <w:rPr>
          <w:lang w:val="sr-Latn-CS"/>
        </w:rPr>
        <w:t xml:space="preserve">Postoje ponude studentskih praksi koje odgovaraju selektovanim kriterijumima </w:t>
      </w:r>
      <w:r w:rsidRPr="7362E9CB">
        <w:rPr>
          <w:lang w:val="sr-Latn-CS"/>
        </w:rPr>
        <w:t>studenta</w:t>
      </w:r>
      <w:r w:rsidRPr="3B1F5151">
        <w:rPr>
          <w:lang w:val="sr-Latn-CS"/>
        </w:rPr>
        <w:t>.</w:t>
      </w:r>
    </w:p>
    <w:p w14:paraId="189363F8" w14:textId="288EA814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41FB12AC" w14:textId="00D7175A" w:rsidR="7040B1C5" w:rsidRDefault="7040B1C5" w:rsidP="7040B1C5">
      <w:pPr>
        <w:pStyle w:val="BodyText"/>
        <w:numPr>
          <w:ilvl w:val="0"/>
          <w:numId w:val="20"/>
        </w:numPr>
        <w:rPr>
          <w:lang w:val="sr-Latn-CS"/>
        </w:rPr>
      </w:pPr>
      <w:r w:rsidRPr="7040B1C5">
        <w:rPr>
          <w:lang w:val="sr-Latn-CS"/>
        </w:rPr>
        <w:t xml:space="preserve">Korisnik definiše kriterijume za izbor studentske prakse </w:t>
      </w:r>
      <w:r w:rsidR="7377BB0F" w:rsidRPr="013CB7AB">
        <w:rPr>
          <w:lang w:val="sr-Latn-CS"/>
        </w:rPr>
        <w:t>(potrebne veštine</w:t>
      </w:r>
      <w:r w:rsidR="013CB7AB" w:rsidRPr="013CB7AB">
        <w:rPr>
          <w:lang w:val="sr-Latn-CS"/>
        </w:rPr>
        <w:t>, trajanje...</w:t>
      </w:r>
      <w:r w:rsidR="7377BB0F" w:rsidRPr="013CB7AB">
        <w:rPr>
          <w:lang w:val="sr-Latn-CS"/>
        </w:rPr>
        <w:t>)</w:t>
      </w:r>
    </w:p>
    <w:p w14:paraId="0A3C4323" w14:textId="3F38F876" w:rsidR="00DD4C2E" w:rsidRDefault="00DD4C2E" w:rsidP="013CB7AB">
      <w:pPr>
        <w:pStyle w:val="BodyText"/>
        <w:numPr>
          <w:ilvl w:val="0"/>
          <w:numId w:val="20"/>
        </w:numPr>
        <w:rPr>
          <w:lang w:val="sr-Latn-CS"/>
        </w:rPr>
      </w:pPr>
      <w:r w:rsidRPr="013CB7AB">
        <w:rPr>
          <w:lang w:val="sr-Latn-CS"/>
        </w:rPr>
        <w:t>Korisnik bira opciju za prikaz informacija o praksama.</w:t>
      </w:r>
    </w:p>
    <w:p w14:paraId="457927BF" w14:textId="7B016B50" w:rsidR="013CB7AB" w:rsidRDefault="013CB7AB" w:rsidP="013CB7AB">
      <w:pPr>
        <w:pStyle w:val="BodyText"/>
        <w:numPr>
          <w:ilvl w:val="0"/>
          <w:numId w:val="20"/>
        </w:numPr>
        <w:rPr>
          <w:lang w:val="sr-Latn-CS"/>
        </w:rPr>
      </w:pPr>
      <w:r w:rsidRPr="013CB7AB">
        <w:rPr>
          <w:lang w:val="sr-Latn-CS"/>
        </w:rPr>
        <w:t xml:space="preserve">Prikazuje se stranica sa ažurnim </w:t>
      </w:r>
      <w:r w:rsidRPr="5DFF72E7">
        <w:rPr>
          <w:lang w:val="sr-Latn-CS"/>
        </w:rPr>
        <w:t>pon</w:t>
      </w:r>
      <w:r w:rsidR="5DFF72E7" w:rsidRPr="5DFF72E7">
        <w:rPr>
          <w:lang w:val="sr-Latn-CS"/>
        </w:rPr>
        <w:t>udama za studentsku praksu.</w:t>
      </w:r>
    </w:p>
    <w:p w14:paraId="3F152671" w14:textId="54E2CE73" w:rsidR="00DD4C2E" w:rsidRDefault="00DD4C2E" w:rsidP="00DD4C2E">
      <w:pPr>
        <w:pStyle w:val="BodyText"/>
        <w:numPr>
          <w:ilvl w:val="0"/>
          <w:numId w:val="20"/>
        </w:numPr>
        <w:rPr>
          <w:lang w:val="sr-Latn-CS"/>
        </w:rPr>
      </w:pPr>
      <w:r w:rsidRPr="5DFF72E7">
        <w:rPr>
          <w:lang w:val="sr-Latn-CS"/>
        </w:rPr>
        <w:t>Student bira praksu za koju je zainteresovan i šalje upit poslodavcu.</w:t>
      </w:r>
    </w:p>
    <w:p w14:paraId="3F152673" w14:textId="55C8811F" w:rsidR="00DD4C2E" w:rsidRPr="007E0B43" w:rsidRDefault="00841288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</w:t>
      </w:r>
      <w:r w:rsidR="00DD4C2E" w:rsidRPr="007E0B43">
        <w:rPr>
          <w:b/>
          <w:bCs/>
          <w:lang w:val="sr-Latn-CS"/>
        </w:rPr>
        <w:t>:</w:t>
      </w:r>
    </w:p>
    <w:p w14:paraId="3F152674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F152675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676" w14:textId="1EE7D7C3" w:rsidR="00DD4C2E" w:rsidRDefault="00DD4C2E" w:rsidP="00DD4C2E">
      <w:pPr>
        <w:pStyle w:val="BodyText"/>
        <w:rPr>
          <w:lang w:val="sr-Latn-CS"/>
        </w:rPr>
      </w:pPr>
      <w:r w:rsidRPr="6EFB78CC">
        <w:rPr>
          <w:lang w:val="sr-Latn-CS"/>
        </w:rPr>
        <w:t>Student je nakon filtriranja odabrao praksu i stupa u kontakt sa poslodavcem.</w:t>
      </w:r>
    </w:p>
    <w:p w14:paraId="3F152677" w14:textId="17D8C3EE" w:rsidR="00786068" w:rsidRPr="003372D3" w:rsidRDefault="00011AE3" w:rsidP="00785A86">
      <w:pPr>
        <w:pStyle w:val="Heading2"/>
        <w:rPr>
          <w:lang w:val="sr-Latn-CS"/>
        </w:rPr>
      </w:pPr>
      <w:r>
        <w:rPr>
          <w:lang w:val="sr-Latn-CS"/>
        </w:rPr>
        <w:t>Kreiranje i eksportovanje CV-ja</w:t>
      </w:r>
    </w:p>
    <w:p w14:paraId="3F152678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679" w14:textId="55337487" w:rsidR="007E0B43" w:rsidRDefault="6EB681DD" w:rsidP="007E0B43">
      <w:pPr>
        <w:pStyle w:val="BodyText"/>
        <w:rPr>
          <w:lang w:val="sr-Latn-CS"/>
        </w:rPr>
      </w:pPr>
      <w:r w:rsidRPr="52DD7081">
        <w:rPr>
          <w:lang w:val="sr-Latn-CS"/>
        </w:rPr>
        <w:t>Prikaz stranice sa templejtom za kreiranje CV-ja</w:t>
      </w:r>
      <w:r w:rsidRPr="2DBA9F11">
        <w:rPr>
          <w:lang w:val="sr-Latn-CS"/>
        </w:rPr>
        <w:t xml:space="preserve">, nakon čega student unosi relevantne informacije o sebi i kreira svoj </w:t>
      </w:r>
      <w:r w:rsidRPr="5EDF928B">
        <w:rPr>
          <w:lang w:val="sr-Latn-CS"/>
        </w:rPr>
        <w:t>CV</w:t>
      </w:r>
      <w:r w:rsidRPr="52DD7081">
        <w:rPr>
          <w:lang w:val="sr-Latn-CS"/>
        </w:rPr>
        <w:t>.</w:t>
      </w:r>
    </w:p>
    <w:p w14:paraId="3F15267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7B" w14:textId="23AEA382" w:rsidR="007E0B43" w:rsidRDefault="009477AB" w:rsidP="007E0B43">
      <w:pPr>
        <w:pStyle w:val="BodyText"/>
        <w:rPr>
          <w:lang w:val="sr-Latn-CS"/>
        </w:rPr>
      </w:pPr>
      <w:r w:rsidRPr="009477AB">
        <w:rPr>
          <w:lang w:val="sr-Latn-CS"/>
        </w:rPr>
        <w:t xml:space="preserve">Administrator, </w:t>
      </w:r>
      <w:r w:rsidR="14323BD2" w:rsidRPr="52DD7081">
        <w:rPr>
          <w:lang w:val="sr-Latn-CS"/>
        </w:rPr>
        <w:t>Student.</w:t>
      </w:r>
    </w:p>
    <w:p w14:paraId="3F15267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67D" w14:textId="4B05BB7B" w:rsidR="007E0B43" w:rsidRDefault="6EB681DD" w:rsidP="007E0B43">
      <w:pPr>
        <w:pStyle w:val="BodyText"/>
        <w:rPr>
          <w:lang w:val="sr-Latn-CS"/>
        </w:rPr>
      </w:pPr>
      <w:r w:rsidRPr="52DD7081">
        <w:rPr>
          <w:lang w:val="sr-Latn-CS"/>
        </w:rPr>
        <w:t>Korisnik je registrovan kao Student.</w:t>
      </w:r>
    </w:p>
    <w:p w14:paraId="3F15267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F15267F" w14:textId="3BAA2560" w:rsidR="007E0B43" w:rsidRDefault="6EB681DD" w:rsidP="00C549E0">
      <w:pPr>
        <w:pStyle w:val="BodyText"/>
        <w:numPr>
          <w:ilvl w:val="0"/>
          <w:numId w:val="10"/>
        </w:numPr>
        <w:rPr>
          <w:lang w:val="sr-Latn-CS"/>
        </w:rPr>
      </w:pPr>
      <w:r w:rsidRPr="20FAA13B">
        <w:rPr>
          <w:lang w:val="sr-Latn-CS"/>
        </w:rPr>
        <w:t>Student</w:t>
      </w:r>
      <w:r w:rsidR="00C549E0">
        <w:rPr>
          <w:lang w:val="sr-Latn-CS"/>
        </w:rPr>
        <w:t xml:space="preserve"> bira opciju za </w:t>
      </w:r>
      <w:r w:rsidRPr="52DD7081">
        <w:rPr>
          <w:lang w:val="sr-Latn-CS"/>
        </w:rPr>
        <w:t>kreiranje CV</w:t>
      </w:r>
      <w:r w:rsidRPr="20FAA13B">
        <w:rPr>
          <w:lang w:val="sr-Latn-CS"/>
        </w:rPr>
        <w:t>-ja.</w:t>
      </w:r>
    </w:p>
    <w:p w14:paraId="3F152680" w14:textId="42E4588B" w:rsidR="00C549E0" w:rsidRDefault="6EB681DD" w:rsidP="00C549E0">
      <w:pPr>
        <w:pStyle w:val="BodyText"/>
        <w:numPr>
          <w:ilvl w:val="0"/>
          <w:numId w:val="10"/>
        </w:numPr>
        <w:rPr>
          <w:lang w:val="sr-Latn-CS"/>
        </w:rPr>
      </w:pPr>
      <w:r w:rsidRPr="20FAA13B">
        <w:rPr>
          <w:lang w:val="sr-Latn-CS"/>
        </w:rPr>
        <w:t>Student popunjava CV sa ličnim podacima</w:t>
      </w:r>
      <w:r w:rsidR="00AF7F69" w:rsidRPr="20FAA13B">
        <w:rPr>
          <w:lang w:val="sr-Latn-CS"/>
        </w:rPr>
        <w:t>.</w:t>
      </w:r>
    </w:p>
    <w:p w14:paraId="36BC8C12" w14:textId="1B0BB8D7" w:rsidR="20FAA13B" w:rsidRDefault="20FAA13B" w:rsidP="20FAA13B">
      <w:pPr>
        <w:pStyle w:val="BodyText"/>
        <w:numPr>
          <w:ilvl w:val="0"/>
          <w:numId w:val="10"/>
        </w:numPr>
        <w:rPr>
          <w:lang w:val="sr-Latn-CS"/>
        </w:rPr>
      </w:pPr>
      <w:r w:rsidRPr="20FAA13B">
        <w:rPr>
          <w:lang w:val="sr-Latn-CS"/>
        </w:rPr>
        <w:t xml:space="preserve">Student eksportuje CV </w:t>
      </w:r>
      <w:r w:rsidR="2B50E6FD" w:rsidRPr="6933AD3E">
        <w:rPr>
          <w:lang w:val="sr-Latn-CS"/>
        </w:rPr>
        <w:t>u odredjenom stilu</w:t>
      </w:r>
      <w:r w:rsidR="2B50E6FD" w:rsidRPr="5EDF928B">
        <w:rPr>
          <w:lang w:val="sr-Latn-CS"/>
        </w:rPr>
        <w:t>.</w:t>
      </w:r>
    </w:p>
    <w:p w14:paraId="3F152681" w14:textId="6EA65DAD" w:rsidR="007E0B43" w:rsidRPr="007E0B43" w:rsidRDefault="00841288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</w:t>
      </w:r>
      <w:r w:rsidR="007E0B43" w:rsidRPr="007E0B43">
        <w:rPr>
          <w:b/>
          <w:bCs/>
          <w:lang w:val="sr-Latn-CS"/>
        </w:rPr>
        <w:t>:</w:t>
      </w:r>
    </w:p>
    <w:p w14:paraId="3F152682" w14:textId="77777777"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F15268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684" w14:textId="0A759847" w:rsidR="007E0B43" w:rsidRDefault="00C549E0" w:rsidP="00C549E0">
      <w:pPr>
        <w:pStyle w:val="BodyText"/>
        <w:rPr>
          <w:lang w:val="sr-Latn-CS"/>
        </w:rPr>
      </w:pPr>
      <w:r w:rsidRPr="6933AD3E">
        <w:rPr>
          <w:lang w:val="sr-Latn-CS"/>
        </w:rPr>
        <w:t>Student je uspešno kreirao svoj CV</w:t>
      </w:r>
      <w:r w:rsidR="007E0B43" w:rsidRPr="6933AD3E">
        <w:rPr>
          <w:lang w:val="sr-Latn-CS"/>
        </w:rPr>
        <w:t>.</w:t>
      </w:r>
    </w:p>
    <w:p w14:paraId="3F152685" w14:textId="30E52098" w:rsidR="00786068" w:rsidRPr="003372D3" w:rsidRDefault="00011AE3" w:rsidP="00786068">
      <w:pPr>
        <w:pStyle w:val="Heading2"/>
        <w:rPr>
          <w:lang w:val="sr-Latn-CS"/>
        </w:rPr>
      </w:pPr>
      <w:r>
        <w:rPr>
          <w:lang w:val="sr-Latn-CS"/>
        </w:rPr>
        <w:t>Objavljivanje ponuda za praksu</w:t>
      </w:r>
    </w:p>
    <w:p w14:paraId="3F152686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687" w14:textId="421C96F8" w:rsidR="007E0B43" w:rsidRDefault="5EDF928B" w:rsidP="5EDF928B">
      <w:pPr>
        <w:pStyle w:val="BodyText"/>
        <w:ind w:left="0"/>
        <w:rPr>
          <w:lang w:val="sr-Latn-CS"/>
        </w:rPr>
      </w:pPr>
      <w:r w:rsidRPr="5EDF928B">
        <w:rPr>
          <w:lang w:val="sr-Latn-CS"/>
        </w:rPr>
        <w:t>Poslodavac se prijavljuje na platformu i objavljuje ponudu za studentsku praksu.</w:t>
      </w:r>
    </w:p>
    <w:p w14:paraId="3F15268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89" w14:textId="5CF7EC9E" w:rsidR="007E0B43" w:rsidRDefault="002C636A" w:rsidP="007E0B43">
      <w:pPr>
        <w:pStyle w:val="BodyText"/>
        <w:rPr>
          <w:lang w:val="sr-Latn-CS"/>
        </w:rPr>
      </w:pPr>
      <w:r w:rsidRPr="002C636A">
        <w:rPr>
          <w:lang w:val="sr-Latn-CS"/>
        </w:rPr>
        <w:t xml:space="preserve">Administrator, </w:t>
      </w:r>
      <w:r w:rsidR="354277A3" w:rsidRPr="66E7E1E9">
        <w:rPr>
          <w:lang w:val="sr-Latn-CS"/>
        </w:rPr>
        <w:t>Poslodavac.</w:t>
      </w:r>
    </w:p>
    <w:p w14:paraId="3F15268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68B" w14:textId="1E8ECB8B" w:rsidR="007E0B43" w:rsidRDefault="00407EF3" w:rsidP="007E0B43">
      <w:pPr>
        <w:pStyle w:val="BodyText"/>
        <w:rPr>
          <w:lang w:val="sr-Latn-CS"/>
        </w:rPr>
      </w:pPr>
      <w:r w:rsidRPr="4EC96EC1">
        <w:rPr>
          <w:lang w:val="sr-Latn-CS"/>
        </w:rPr>
        <w:t xml:space="preserve">Korisnik je registrovan kao Poslodavac. </w:t>
      </w:r>
      <w:r>
        <w:rPr>
          <w:lang w:val="sr-Latn-CS"/>
        </w:rPr>
        <w:t xml:space="preserve">Trenutno je prikazana stranica </w:t>
      </w:r>
      <w:r w:rsidR="54D3A08D" w:rsidRPr="66E7E1E9">
        <w:rPr>
          <w:lang w:val="sr-Latn-CS"/>
        </w:rPr>
        <w:t>za dodavanje nove prakse</w:t>
      </w:r>
      <w:r>
        <w:rPr>
          <w:lang w:val="sr-Latn-CS"/>
        </w:rPr>
        <w:t>.</w:t>
      </w:r>
    </w:p>
    <w:p w14:paraId="3F15268C" w14:textId="77777777"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F15268D" w14:textId="1A0F6790" w:rsidR="00255A41" w:rsidRPr="00255A41" w:rsidRDefault="5EF6020F" w:rsidP="00E15A22">
      <w:pPr>
        <w:pStyle w:val="BodyText"/>
        <w:numPr>
          <w:ilvl w:val="0"/>
          <w:numId w:val="11"/>
        </w:numPr>
        <w:rPr>
          <w:lang w:val="sr-Latn-CS"/>
        </w:rPr>
      </w:pPr>
      <w:r w:rsidRPr="61B2EDDE">
        <w:rPr>
          <w:lang w:val="sr-Latn-CS"/>
        </w:rPr>
        <w:t>Dostavljanje relevantnih i ažurnih infomacija vezanih za obavljanje konkretne studentske prakse.</w:t>
      </w:r>
    </w:p>
    <w:p w14:paraId="3F15268E" w14:textId="4291A833" w:rsidR="00255A41" w:rsidRDefault="00255A41" w:rsidP="00E15A22">
      <w:pPr>
        <w:pStyle w:val="BodyText"/>
        <w:numPr>
          <w:ilvl w:val="0"/>
          <w:numId w:val="11"/>
        </w:numPr>
        <w:rPr>
          <w:lang w:val="sr-Latn-CS"/>
        </w:rPr>
      </w:pPr>
      <w:r w:rsidRPr="61B2EDDE">
        <w:rPr>
          <w:lang w:val="sr-Latn-CS"/>
        </w:rPr>
        <w:t>Prikazuje se stranica sa infomacijama o konkretnoj studentskoj praksi.</w:t>
      </w:r>
    </w:p>
    <w:p w14:paraId="3F15268F" w14:textId="6F7F4041"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4EC96EC1">
        <w:rPr>
          <w:b/>
          <w:bCs/>
          <w:lang w:val="sr-Latn-CS"/>
        </w:rPr>
        <w:lastRenderedPageBreak/>
        <w:t>Izuzeci</w:t>
      </w:r>
      <w:r w:rsidR="007E0B43" w:rsidRPr="4EC96EC1">
        <w:rPr>
          <w:b/>
          <w:bCs/>
          <w:lang w:val="sr-Latn-CS"/>
        </w:rPr>
        <w:t>:</w:t>
      </w:r>
    </w:p>
    <w:p w14:paraId="3F152690" w14:textId="77777777" w:rsidR="007E0B43" w:rsidRDefault="0068657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F15269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692" w14:textId="44DE0B4B" w:rsidR="007E0B43" w:rsidRDefault="00686570" w:rsidP="00255A41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informacijama o </w:t>
      </w:r>
      <w:r w:rsidR="00255A41" w:rsidRPr="4EC96EC1">
        <w:rPr>
          <w:lang w:val="sr-Latn-CS"/>
        </w:rPr>
        <w:t>novokreiranoj studentskoj praksi</w:t>
      </w:r>
      <w:r>
        <w:rPr>
          <w:lang w:val="sr-Latn-CS"/>
        </w:rPr>
        <w:t>.</w:t>
      </w:r>
    </w:p>
    <w:p w14:paraId="3F152693" w14:textId="40737943" w:rsidR="00786068" w:rsidRPr="003372D3" w:rsidRDefault="00011AE3" w:rsidP="003D60F1">
      <w:pPr>
        <w:pStyle w:val="Heading2"/>
        <w:rPr>
          <w:lang w:val="sr-Latn-CS"/>
        </w:rPr>
      </w:pPr>
      <w:r w:rsidRPr="66F69265">
        <w:rPr>
          <w:lang w:val="sr-Latn-CS"/>
        </w:rPr>
        <w:t>Ažuriranje</w:t>
      </w:r>
      <w:r>
        <w:rPr>
          <w:lang w:val="sr-Latn-CS"/>
        </w:rPr>
        <w:t xml:space="preserve"> ponuda za praksu</w:t>
      </w:r>
    </w:p>
    <w:p w14:paraId="3F15269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695" w14:textId="62B53324" w:rsidR="007E0B43" w:rsidRDefault="005215A0" w:rsidP="00CF2AB8">
      <w:pPr>
        <w:pStyle w:val="BodyText"/>
        <w:rPr>
          <w:lang w:val="sr-Latn-CS"/>
        </w:rPr>
      </w:pPr>
      <w:r w:rsidRPr="66F69265">
        <w:rPr>
          <w:lang w:val="sr-Latn-CS"/>
        </w:rPr>
        <w:t>Ažuriranje</w:t>
      </w:r>
      <w:r>
        <w:rPr>
          <w:lang w:val="sr-Latn-CS"/>
        </w:rPr>
        <w:t xml:space="preserve"> podataka o ponudi za studentsku praksu.</w:t>
      </w:r>
    </w:p>
    <w:p w14:paraId="3F15269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97" w14:textId="511A08B8" w:rsidR="007E0B43" w:rsidRDefault="002C636A" w:rsidP="007E0B43">
      <w:pPr>
        <w:pStyle w:val="BodyText"/>
        <w:rPr>
          <w:lang w:val="sr-Latn-CS"/>
        </w:rPr>
      </w:pPr>
      <w:r w:rsidRPr="002C636A">
        <w:rPr>
          <w:lang w:val="sr-Latn-CS"/>
        </w:rPr>
        <w:t xml:space="preserve">Administrator, </w:t>
      </w:r>
      <w:r w:rsidR="007E0B43" w:rsidRPr="16A129B3">
        <w:rPr>
          <w:lang w:val="sr-Latn-CS"/>
        </w:rPr>
        <w:t>Poslodavac.</w:t>
      </w:r>
    </w:p>
    <w:p w14:paraId="3F15269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699" w14:textId="6546FA86" w:rsidR="007E0B43" w:rsidRDefault="0079569D" w:rsidP="00CF2AB8">
      <w:pPr>
        <w:pStyle w:val="BodyText"/>
        <w:rPr>
          <w:lang w:val="sr-Latn-CS"/>
        </w:rPr>
      </w:pPr>
      <w:r w:rsidRPr="16A129B3">
        <w:rPr>
          <w:lang w:val="sr-Latn-CS"/>
        </w:rPr>
        <w:t>Korisnik je prijavljen kao Poslodavac</w:t>
      </w:r>
      <w:r w:rsidR="00CF2AB8" w:rsidRPr="16A129B3">
        <w:rPr>
          <w:lang w:val="sr-Latn-CS"/>
        </w:rPr>
        <w:t>. Menja samo ponude studentskih praksi koje je on publikovao.</w:t>
      </w:r>
    </w:p>
    <w:p w14:paraId="3F15269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F15269B" w14:textId="6E25E9EF" w:rsidR="00CF2AB8" w:rsidRPr="00CF2AB8" w:rsidRDefault="00CF2AB8" w:rsidP="00CF2AB8">
      <w:pPr>
        <w:pStyle w:val="BodyText"/>
        <w:numPr>
          <w:ilvl w:val="0"/>
          <w:numId w:val="12"/>
        </w:numPr>
        <w:rPr>
          <w:lang w:val="sr-Latn-CS"/>
        </w:rPr>
      </w:pPr>
      <w:r w:rsidRPr="16A129B3">
        <w:rPr>
          <w:lang w:val="sr-Latn-CS"/>
        </w:rPr>
        <w:t xml:space="preserve">Poslodavac bira opciju za prikaz podataka o dostupnim studentskim praksama koje je on </w:t>
      </w:r>
      <w:r w:rsidR="002C636A">
        <w:rPr>
          <w:lang w:val="sr-Latn-CS"/>
        </w:rPr>
        <w:t>objavio</w:t>
      </w:r>
      <w:r w:rsidRPr="16A129B3">
        <w:rPr>
          <w:lang w:val="sr-Latn-CS"/>
        </w:rPr>
        <w:t>.</w:t>
      </w:r>
    </w:p>
    <w:p w14:paraId="3F15269C" w14:textId="00F581F6" w:rsidR="00CF2AB8" w:rsidRPr="00CF2AB8" w:rsidRDefault="006F5DD7" w:rsidP="00CF2AB8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Poslodavac bira konkretnu objavu koja se prikazuje na posebnoj stranici.</w:t>
      </w:r>
    </w:p>
    <w:p w14:paraId="1DB1EEAE" w14:textId="65876B5E" w:rsidR="00CF2AB8" w:rsidRDefault="09D90C81" w:rsidP="09D90C81">
      <w:pPr>
        <w:pStyle w:val="BodyText"/>
        <w:numPr>
          <w:ilvl w:val="0"/>
          <w:numId w:val="12"/>
        </w:numPr>
        <w:rPr>
          <w:lang w:val="sr-Latn-CS"/>
        </w:rPr>
      </w:pPr>
      <w:r w:rsidRPr="16A129B3">
        <w:rPr>
          <w:lang w:val="sr-Latn-CS"/>
        </w:rPr>
        <w:t>Poslodavac validira sopstvenu ponudu studentske prak</w:t>
      </w:r>
      <w:r w:rsidR="72790C9C" w:rsidRPr="16A129B3">
        <w:rPr>
          <w:lang w:val="sr-Latn-CS"/>
        </w:rPr>
        <w:t>se.</w:t>
      </w:r>
    </w:p>
    <w:p w14:paraId="172EED6A" w14:textId="1F07AE21" w:rsidR="006F5DD7" w:rsidRDefault="006F5DD7" w:rsidP="09D90C81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Poslodavac klikće na dugme za izmenu i otvara se forma za izmenu konkretne objave za praksu.</w:t>
      </w:r>
    </w:p>
    <w:p w14:paraId="0AC4CE7C" w14:textId="2EE77C65" w:rsidR="00CF2AB8" w:rsidRDefault="00CF2AB8" w:rsidP="72790C9C">
      <w:pPr>
        <w:pStyle w:val="BodyText"/>
        <w:numPr>
          <w:ilvl w:val="0"/>
          <w:numId w:val="12"/>
        </w:numPr>
        <w:rPr>
          <w:lang w:val="sr-Latn-CS"/>
        </w:rPr>
      </w:pPr>
      <w:r w:rsidRPr="16A129B3">
        <w:rPr>
          <w:lang w:val="sr-Latn-CS"/>
        </w:rPr>
        <w:t>Poslodavac ažurira odre</w:t>
      </w:r>
      <w:r w:rsidR="006F5DD7">
        <w:rPr>
          <w:lang w:val="sr-Latn-CS"/>
        </w:rPr>
        <w:t>đ</w:t>
      </w:r>
      <w:r w:rsidRPr="16A129B3">
        <w:rPr>
          <w:lang w:val="sr-Latn-CS"/>
        </w:rPr>
        <w:t>ene informacije o ponudi studentske prakse.</w:t>
      </w:r>
    </w:p>
    <w:p w14:paraId="019C0C35" w14:textId="5ED4AB65" w:rsidR="00EF0F2D" w:rsidRDefault="00EF0F2D" w:rsidP="72790C9C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Ažurne informacije o praksi se čuvaju u bazi podataka.</w:t>
      </w:r>
    </w:p>
    <w:p w14:paraId="486D3565" w14:textId="5E275C39" w:rsidR="72790C9C" w:rsidRDefault="72790C9C" w:rsidP="72790C9C">
      <w:pPr>
        <w:pStyle w:val="BodyText"/>
        <w:numPr>
          <w:ilvl w:val="0"/>
          <w:numId w:val="12"/>
        </w:numPr>
        <w:rPr>
          <w:lang w:val="sr-Latn-CS"/>
        </w:rPr>
      </w:pPr>
      <w:r w:rsidRPr="7307F1AD">
        <w:rPr>
          <w:lang w:val="sr-Latn-CS"/>
        </w:rPr>
        <w:t xml:space="preserve">Prikazuje se nov </w:t>
      </w:r>
      <w:r w:rsidR="7307F1AD" w:rsidRPr="7307F1AD">
        <w:rPr>
          <w:lang w:val="sr-Latn-CS"/>
        </w:rPr>
        <w:t>sadržaj ponuda studentskih praksi koje su u skladu sa uslovima korišćenja platforme.</w:t>
      </w:r>
    </w:p>
    <w:p w14:paraId="3F1526A1" w14:textId="36F8D1C3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7307F1AD">
        <w:rPr>
          <w:b/>
          <w:bCs/>
          <w:lang w:val="sr-Latn-CS"/>
        </w:rPr>
        <w:t>Izuzeci:</w:t>
      </w:r>
    </w:p>
    <w:p w14:paraId="3F1526A2" w14:textId="040FD8AC" w:rsidR="007E0B43" w:rsidRDefault="7307F1AD" w:rsidP="00CF2AB8">
      <w:pPr>
        <w:pStyle w:val="BodyText"/>
        <w:rPr>
          <w:lang w:val="sr-Latn-CS"/>
        </w:rPr>
      </w:pPr>
      <w:r w:rsidRPr="7307F1AD">
        <w:rPr>
          <w:lang w:val="sr-Latn-CS"/>
        </w:rPr>
        <w:t>Nema.</w:t>
      </w:r>
    </w:p>
    <w:p w14:paraId="3F1526A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6A4" w14:textId="3C02BA15" w:rsidR="007E0B43" w:rsidRDefault="72790C9C" w:rsidP="007E0B43">
      <w:pPr>
        <w:pStyle w:val="BodyText"/>
        <w:rPr>
          <w:lang w:val="sr-Latn-CS"/>
        </w:rPr>
      </w:pPr>
      <w:r w:rsidRPr="7307F1AD">
        <w:rPr>
          <w:lang w:val="sr-Latn-CS"/>
        </w:rPr>
        <w:t xml:space="preserve">Prikazuje se nov </w:t>
      </w:r>
      <w:r w:rsidR="7307F1AD" w:rsidRPr="7307F1AD">
        <w:rPr>
          <w:lang w:val="sr-Latn-CS"/>
        </w:rPr>
        <w:t>sadržaj ponuda studentskih praksi koje su u skladu sa uslovima korišćenja platforme.</w:t>
      </w:r>
    </w:p>
    <w:p w14:paraId="4FA997B0" w14:textId="54FDBE5C" w:rsidR="006F5DD7" w:rsidRPr="006F5DD7" w:rsidRDefault="006F5DD7" w:rsidP="006F5DD7">
      <w:pPr>
        <w:pStyle w:val="BodyText"/>
        <w:ind w:left="0"/>
        <w:rPr>
          <w:b/>
          <w:bCs/>
          <w:lang w:val="sr-Latn-CS"/>
        </w:rPr>
      </w:pPr>
      <w:r w:rsidRPr="006F5DD7">
        <w:rPr>
          <w:b/>
          <w:bCs/>
          <w:lang w:val="sr-Latn-CS"/>
        </w:rPr>
        <w:tab/>
        <w:t>Dijagram sekvence:</w:t>
      </w:r>
    </w:p>
    <w:p w14:paraId="3F1526A6" w14:textId="442D952D" w:rsidR="007E0B43" w:rsidRDefault="00EF0F2D" w:rsidP="006F5DD7">
      <w:pPr>
        <w:pStyle w:val="BodyText"/>
        <w:ind w:left="0"/>
      </w:pPr>
      <w:r>
        <w:rPr>
          <w:noProof/>
        </w:rPr>
        <w:lastRenderedPageBreak/>
        <w:drawing>
          <wp:inline distT="0" distB="0" distL="0" distR="0" wp14:anchorId="23C0C028" wp14:editId="5B42DB64">
            <wp:extent cx="5743575" cy="610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6825" w14:textId="524AEBFA" w:rsidR="00CE5122" w:rsidRPr="003372D3" w:rsidRDefault="00CE5122" w:rsidP="00CE5122">
      <w:pPr>
        <w:pStyle w:val="Heading2"/>
        <w:rPr>
          <w:lang w:val="sr-Latn-CS"/>
        </w:rPr>
      </w:pPr>
      <w:r>
        <w:rPr>
          <w:lang w:val="sr-Latn-CS"/>
        </w:rPr>
        <w:t>Brisanje ponuda za praksu</w:t>
      </w:r>
    </w:p>
    <w:p w14:paraId="3F1526A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6A9" w14:textId="62FEA812" w:rsidR="009D5ECD" w:rsidRPr="009D5ECD" w:rsidRDefault="005215A0" w:rsidP="009D5ECD">
      <w:pPr>
        <w:pStyle w:val="BodyText"/>
        <w:rPr>
          <w:lang w:val="sr-Latn-CS"/>
        </w:rPr>
      </w:pPr>
      <w:r>
        <w:rPr>
          <w:lang w:val="sr-Latn-CS"/>
        </w:rPr>
        <w:t>Brisanje podataka o ponudi za studentsku praksu</w:t>
      </w:r>
      <w:r w:rsidR="009D5ECD">
        <w:rPr>
          <w:lang w:val="sr-Latn-CS"/>
        </w:rPr>
        <w:t>.</w:t>
      </w:r>
    </w:p>
    <w:p w14:paraId="3F1526A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AB" w14:textId="1136480B" w:rsidR="007E0B43" w:rsidRDefault="007E0B43" w:rsidP="007E0B43">
      <w:pPr>
        <w:pStyle w:val="BodyText"/>
        <w:rPr>
          <w:lang w:val="sr-Latn-CS"/>
        </w:rPr>
      </w:pPr>
      <w:r w:rsidRPr="16A129B3">
        <w:rPr>
          <w:lang w:val="sr-Latn-CS"/>
        </w:rPr>
        <w:t>Administrator</w:t>
      </w:r>
      <w:r w:rsidR="002C636A">
        <w:rPr>
          <w:lang w:val="sr-Latn-CS"/>
        </w:rPr>
        <w:t>, Poslodavac</w:t>
      </w:r>
      <w:r w:rsidRPr="16A129B3">
        <w:rPr>
          <w:lang w:val="sr-Latn-CS"/>
        </w:rPr>
        <w:t>.</w:t>
      </w:r>
    </w:p>
    <w:p w14:paraId="3F1526A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6AD" w14:textId="41C8E22A" w:rsidR="007E0B43" w:rsidRDefault="009D5ECD" w:rsidP="007E0B43">
      <w:pPr>
        <w:pStyle w:val="BodyText"/>
        <w:rPr>
          <w:lang w:val="sr-Latn-CS"/>
        </w:rPr>
      </w:pPr>
      <w:r w:rsidRPr="16A129B3">
        <w:rPr>
          <w:lang w:val="sr-Latn-CS"/>
        </w:rPr>
        <w:t>Korisnik je prijavljen na portal kao Poslodavac ili Administrator.</w:t>
      </w:r>
    </w:p>
    <w:p w14:paraId="01C3A1C8" w14:textId="4021B269" w:rsidR="007E0B43" w:rsidRPr="007E0B43" w:rsidRDefault="007E0B43" w:rsidP="16A129B3">
      <w:pPr>
        <w:pStyle w:val="BodyText"/>
        <w:keepNext/>
        <w:rPr>
          <w:lang w:val="sr-Latn-CS"/>
        </w:rPr>
      </w:pPr>
      <w:r w:rsidRPr="16A129B3">
        <w:rPr>
          <w:b/>
          <w:bCs/>
          <w:lang w:val="sr-Latn-CS"/>
        </w:rPr>
        <w:lastRenderedPageBreak/>
        <w:t>Osnovni tok:</w:t>
      </w:r>
      <w:r w:rsidR="00CF2AB8" w:rsidRPr="16A129B3">
        <w:rPr>
          <w:lang w:val="sr-Latn-CS"/>
        </w:rPr>
        <w:t xml:space="preserve"> </w:t>
      </w:r>
    </w:p>
    <w:p w14:paraId="548DC269" w14:textId="5A07CA3B" w:rsidR="007E0B43" w:rsidRPr="007E0B43" w:rsidRDefault="00CF2AB8" w:rsidP="002871C4">
      <w:pPr>
        <w:pStyle w:val="BodyText"/>
        <w:keepNext/>
        <w:numPr>
          <w:ilvl w:val="0"/>
          <w:numId w:val="42"/>
        </w:numPr>
        <w:rPr>
          <w:lang w:val="sr-Latn-CS"/>
        </w:rPr>
      </w:pPr>
      <w:r w:rsidRPr="16A129B3">
        <w:rPr>
          <w:lang w:val="sr-Latn-CS"/>
        </w:rPr>
        <w:t>Administrator bira opciju za prikaz podataka o dostupnim studentskim praksama.</w:t>
      </w:r>
    </w:p>
    <w:p w14:paraId="52577220" w14:textId="24B4BDC1" w:rsidR="007E0B43" w:rsidRPr="007E0B43" w:rsidRDefault="00CF2AB8" w:rsidP="002871C4">
      <w:pPr>
        <w:pStyle w:val="BodyText"/>
        <w:keepNext/>
        <w:numPr>
          <w:ilvl w:val="0"/>
          <w:numId w:val="42"/>
        </w:numPr>
        <w:rPr>
          <w:lang w:val="sr-Latn-CS"/>
        </w:rPr>
      </w:pPr>
      <w:r w:rsidRPr="16A129B3">
        <w:rPr>
          <w:lang w:val="sr-Latn-CS"/>
        </w:rPr>
        <w:t>Prikazuje se stranica sa ažurnim ponudama studentskih praksi.</w:t>
      </w:r>
    </w:p>
    <w:p w14:paraId="5F6E2E9F" w14:textId="4F3FCC68" w:rsidR="007E0B43" w:rsidRPr="007E0B43" w:rsidRDefault="00CF2AB8" w:rsidP="002871C4">
      <w:pPr>
        <w:pStyle w:val="BodyText"/>
        <w:keepNext/>
        <w:numPr>
          <w:ilvl w:val="0"/>
          <w:numId w:val="42"/>
        </w:numPr>
        <w:rPr>
          <w:lang w:val="sr-Latn-CS"/>
        </w:rPr>
      </w:pPr>
      <w:r w:rsidRPr="16A129B3">
        <w:rPr>
          <w:lang w:val="sr-Latn-CS"/>
        </w:rPr>
        <w:t>Administrator</w:t>
      </w:r>
      <w:r w:rsidR="09D90C81" w:rsidRPr="16A129B3">
        <w:rPr>
          <w:lang w:val="sr-Latn-CS"/>
        </w:rPr>
        <w:t xml:space="preserve"> validira ponude studentskih prak</w:t>
      </w:r>
      <w:r w:rsidR="72790C9C" w:rsidRPr="16A129B3">
        <w:rPr>
          <w:lang w:val="sr-Latn-CS"/>
        </w:rPr>
        <w:t>si.</w:t>
      </w:r>
    </w:p>
    <w:p w14:paraId="77D714EC" w14:textId="27DC9499" w:rsidR="007E0B43" w:rsidRPr="007E0B43" w:rsidRDefault="00CF2AB8" w:rsidP="002871C4">
      <w:pPr>
        <w:pStyle w:val="BodyText"/>
        <w:keepNext/>
        <w:numPr>
          <w:ilvl w:val="0"/>
          <w:numId w:val="42"/>
        </w:numPr>
        <w:rPr>
          <w:lang w:val="sr-Latn-CS"/>
        </w:rPr>
      </w:pPr>
      <w:r w:rsidRPr="16A129B3">
        <w:rPr>
          <w:lang w:val="sr-Latn-CS"/>
        </w:rPr>
        <w:t>Administrator ažurira spisak praksi brisanjem neadekvatnih ponuda.</w:t>
      </w:r>
    </w:p>
    <w:p w14:paraId="3F1526AE" w14:textId="11D139B3" w:rsidR="007E0B43" w:rsidRPr="007E0B43" w:rsidRDefault="72790C9C" w:rsidP="002871C4">
      <w:pPr>
        <w:pStyle w:val="BodyText"/>
        <w:keepNext/>
        <w:numPr>
          <w:ilvl w:val="0"/>
          <w:numId w:val="42"/>
        </w:numPr>
        <w:rPr>
          <w:lang w:val="sr-Latn-CS"/>
        </w:rPr>
      </w:pPr>
      <w:r w:rsidRPr="16A129B3">
        <w:rPr>
          <w:lang w:val="sr-Latn-CS"/>
        </w:rPr>
        <w:t xml:space="preserve">Prikazuje se novi </w:t>
      </w:r>
      <w:r w:rsidR="16A129B3" w:rsidRPr="16A129B3">
        <w:rPr>
          <w:lang w:val="sr-Latn-CS"/>
        </w:rPr>
        <w:t>sadržaj ponuda studentskih praksi, koje su u skladu sa uslovima korišćenja platforme.</w:t>
      </w:r>
    </w:p>
    <w:p w14:paraId="3F1526B9" w14:textId="26A54C3D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Izuzeci:</w:t>
      </w:r>
    </w:p>
    <w:p w14:paraId="3F1526BA" w14:textId="2576AEB1" w:rsidR="007E0B43" w:rsidRPr="009F61E4" w:rsidRDefault="009F61E4" w:rsidP="001E5849">
      <w:pPr>
        <w:pStyle w:val="BodyText"/>
        <w:rPr>
          <w:lang w:val="sr-Latn-CS"/>
        </w:rPr>
      </w:pPr>
      <w:r w:rsidRPr="16A129B3">
        <w:rPr>
          <w:lang w:val="sr-Latn-CS"/>
        </w:rPr>
        <w:t>Nema.</w:t>
      </w:r>
    </w:p>
    <w:p w14:paraId="3F1526B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Posledice:</w:t>
      </w:r>
    </w:p>
    <w:p w14:paraId="3F1526BE" w14:textId="1FA12166" w:rsidR="007E0B43" w:rsidRDefault="72790C9C" w:rsidP="009F61E4">
      <w:pPr>
        <w:pStyle w:val="BodyText"/>
        <w:rPr>
          <w:lang w:val="sr-Latn-CS"/>
        </w:rPr>
      </w:pPr>
      <w:r w:rsidRPr="16A129B3">
        <w:rPr>
          <w:lang w:val="sr-Latn-CS"/>
        </w:rPr>
        <w:t xml:space="preserve">Prikazuje se nov </w:t>
      </w:r>
      <w:r w:rsidR="7307F1AD" w:rsidRPr="16A129B3">
        <w:rPr>
          <w:lang w:val="sr-Latn-CS"/>
        </w:rPr>
        <w:t>sadržaj ponuda studentskih praksi koje su u skladu sa uslovima korišćenja platforme.</w:t>
      </w:r>
    </w:p>
    <w:p w14:paraId="3F1526BF" w14:textId="0E92D89F" w:rsidR="00786068" w:rsidRPr="00CE5122" w:rsidRDefault="00E318DA" w:rsidP="00CE5122">
      <w:pPr>
        <w:pStyle w:val="Heading2"/>
        <w:rPr>
          <w:lang w:val="sr-Latn-CS"/>
        </w:rPr>
      </w:pPr>
      <w:r>
        <w:rPr>
          <w:lang w:val="sr-Latn-CS"/>
        </w:rPr>
        <w:t>Pregled osnovnih informacija o kandidatu</w:t>
      </w:r>
    </w:p>
    <w:p w14:paraId="3F1526C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Kratak opis:</w:t>
      </w:r>
    </w:p>
    <w:p w14:paraId="4434EF61" w14:textId="363EAF00" w:rsidR="00143EC3" w:rsidRDefault="00143EC3" w:rsidP="16A129B3">
      <w:pPr>
        <w:pStyle w:val="BodyText"/>
        <w:rPr>
          <w:lang w:val="sr-Latn-CS"/>
        </w:rPr>
      </w:pPr>
      <w:r w:rsidRPr="16A129B3">
        <w:rPr>
          <w:lang w:val="sr-Latn-CS"/>
        </w:rPr>
        <w:t xml:space="preserve">Poslodavac ima uvid u osnovne informacije o </w:t>
      </w:r>
      <w:r w:rsidR="00E27F01" w:rsidRPr="16A129B3">
        <w:rPr>
          <w:lang w:val="sr-Latn-CS"/>
        </w:rPr>
        <w:t>kandidatu koji se prijavio za praksu, na osnovu čega može doneti odluku u prihvatanju adekvatnog kandidata.</w:t>
      </w:r>
    </w:p>
    <w:p w14:paraId="3F1526C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C3" w14:textId="591434A6" w:rsidR="007E0B43" w:rsidRDefault="007C4972" w:rsidP="007C4972">
      <w:pPr>
        <w:pStyle w:val="BodyText"/>
        <w:rPr>
          <w:lang w:val="sr-Latn-CS"/>
        </w:rPr>
      </w:pPr>
      <w:r w:rsidRPr="16A129B3">
        <w:rPr>
          <w:lang w:val="sr-Latn-CS"/>
        </w:rPr>
        <w:t>Poslodavac, Administrator.</w:t>
      </w:r>
    </w:p>
    <w:p w14:paraId="3F1526C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6C5" w14:textId="565FFFF4" w:rsidR="007E0B43" w:rsidRDefault="00A55444" w:rsidP="007E0B43">
      <w:pPr>
        <w:pStyle w:val="BodyText"/>
        <w:rPr>
          <w:lang w:val="sr-Latn-CS"/>
        </w:rPr>
      </w:pPr>
      <w:r w:rsidRPr="16A129B3">
        <w:rPr>
          <w:lang w:val="sr-Latn-CS"/>
        </w:rPr>
        <w:t>Korisnik je prijavljen na platformu.</w:t>
      </w:r>
    </w:p>
    <w:p w14:paraId="3F1526C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Osnovni tok:</w:t>
      </w:r>
    </w:p>
    <w:p w14:paraId="779E2667" w14:textId="0E3222BC" w:rsidR="00474C5D" w:rsidRDefault="00474C5D" w:rsidP="16A129B3">
      <w:pPr>
        <w:pStyle w:val="BodyText"/>
        <w:numPr>
          <w:ilvl w:val="0"/>
          <w:numId w:val="22"/>
        </w:numPr>
        <w:rPr>
          <w:lang w:val="sr-Latn-CS"/>
        </w:rPr>
      </w:pPr>
      <w:r w:rsidRPr="16A129B3">
        <w:rPr>
          <w:lang w:val="sr-Latn-CS"/>
        </w:rPr>
        <w:t>Poslodavac otvara ponudu</w:t>
      </w:r>
      <w:r w:rsidR="00183C4D" w:rsidRPr="16A129B3">
        <w:rPr>
          <w:lang w:val="sr-Latn-CS"/>
        </w:rPr>
        <w:t xml:space="preserve"> prakse</w:t>
      </w:r>
      <w:r w:rsidRPr="16A129B3">
        <w:rPr>
          <w:lang w:val="sr-Latn-CS"/>
        </w:rPr>
        <w:t xml:space="preserve"> koju je objavio</w:t>
      </w:r>
    </w:p>
    <w:p w14:paraId="632D18CA" w14:textId="574D8A20" w:rsidR="00474C5D" w:rsidRDefault="00474C5D" w:rsidP="16A129B3">
      <w:pPr>
        <w:pStyle w:val="BodyText"/>
        <w:numPr>
          <w:ilvl w:val="0"/>
          <w:numId w:val="22"/>
        </w:numPr>
        <w:rPr>
          <w:lang w:val="sr-Latn-CS"/>
        </w:rPr>
      </w:pPr>
      <w:r w:rsidRPr="16A129B3">
        <w:rPr>
          <w:lang w:val="sr-Latn-CS"/>
        </w:rPr>
        <w:t xml:space="preserve">Poslodavac ulazi u </w:t>
      </w:r>
      <w:r w:rsidR="00A70B2C" w:rsidRPr="16A129B3">
        <w:rPr>
          <w:lang w:val="sr-Latn-CS"/>
        </w:rPr>
        <w:t>prikaz liste prijavljenih kandidata</w:t>
      </w:r>
    </w:p>
    <w:p w14:paraId="22ECE384" w14:textId="5F5A56A3" w:rsidR="00A70B2C" w:rsidRDefault="00A70B2C" w:rsidP="16A129B3">
      <w:pPr>
        <w:pStyle w:val="BodyText"/>
        <w:numPr>
          <w:ilvl w:val="0"/>
          <w:numId w:val="22"/>
        </w:numPr>
        <w:rPr>
          <w:lang w:val="sr-Latn-CS"/>
        </w:rPr>
      </w:pPr>
      <w:r w:rsidRPr="16A129B3">
        <w:rPr>
          <w:lang w:val="sr-Latn-CS"/>
        </w:rPr>
        <w:t>Poslodavac selektuje kandidata iz liste</w:t>
      </w:r>
    </w:p>
    <w:p w14:paraId="3A8C3791" w14:textId="77B183C7" w:rsidR="00A70B2C" w:rsidRDefault="00A70B2C" w:rsidP="16A129B3">
      <w:pPr>
        <w:pStyle w:val="BodyText"/>
        <w:numPr>
          <w:ilvl w:val="0"/>
          <w:numId w:val="22"/>
        </w:numPr>
        <w:rPr>
          <w:lang w:val="sr-Latn-CS"/>
        </w:rPr>
      </w:pPr>
      <w:r w:rsidRPr="16A129B3">
        <w:rPr>
          <w:lang w:val="sr-Latn-CS"/>
        </w:rPr>
        <w:t>Poslodavac</w:t>
      </w:r>
      <w:r w:rsidR="00F23DD1" w:rsidRPr="16A129B3">
        <w:rPr>
          <w:lang w:val="sr-Latn-CS"/>
        </w:rPr>
        <w:t xml:space="preserve"> pregledava osnovne informacije koje je selektovani kandidat naveo</w:t>
      </w:r>
    </w:p>
    <w:p w14:paraId="3F1526D1" w14:textId="30671319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Izuzeci:</w:t>
      </w:r>
    </w:p>
    <w:p w14:paraId="3F1526D2" w14:textId="651D0430" w:rsidR="007E0B43" w:rsidRPr="005B4961" w:rsidRDefault="005B4961" w:rsidP="007E0B43">
      <w:pPr>
        <w:pStyle w:val="BodyText"/>
        <w:rPr>
          <w:lang w:val="sr-Latn-CS"/>
        </w:rPr>
      </w:pPr>
      <w:r>
        <w:t>Nema.</w:t>
      </w:r>
    </w:p>
    <w:p w14:paraId="3F1526D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6D4" w14:textId="76E78EA1" w:rsidR="007E0B43" w:rsidRDefault="00D77D96" w:rsidP="007E0B43">
      <w:pPr>
        <w:pStyle w:val="BodyText"/>
        <w:rPr>
          <w:lang w:val="sr-Latn-CS"/>
        </w:rPr>
      </w:pPr>
      <w:r w:rsidRPr="16A129B3">
        <w:rPr>
          <w:lang w:val="sr-Latn-CS"/>
        </w:rPr>
        <w:t>Poslodavac je pregledao osnovne informacije koje je kandidat naveo.</w:t>
      </w:r>
    </w:p>
    <w:p w14:paraId="3F1526D5" w14:textId="631051F3" w:rsidR="006C2F57" w:rsidRPr="003372D3" w:rsidRDefault="00E318DA" w:rsidP="006C2F57">
      <w:pPr>
        <w:pStyle w:val="Heading2"/>
        <w:rPr>
          <w:lang w:val="sr-Latn-CS"/>
        </w:rPr>
      </w:pPr>
      <w:r>
        <w:rPr>
          <w:lang w:val="sr-Latn-CS"/>
        </w:rPr>
        <w:t>Pregled sposobnosti</w:t>
      </w:r>
    </w:p>
    <w:p w14:paraId="3F1526D6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6D7" w14:textId="710EDF39" w:rsidR="006C2F57" w:rsidRDefault="00143EC3" w:rsidP="006C2F57">
      <w:pPr>
        <w:pStyle w:val="BodyText"/>
        <w:rPr>
          <w:lang w:val="sr-Latn-CS"/>
        </w:rPr>
      </w:pPr>
      <w:r>
        <w:rPr>
          <w:lang w:val="sr-Latn-CS"/>
        </w:rPr>
        <w:t xml:space="preserve">Poslodavac ima uvid u sposobnosti koje je </w:t>
      </w:r>
      <w:r w:rsidR="00E27F01">
        <w:rPr>
          <w:lang w:val="sr-Latn-CS"/>
        </w:rPr>
        <w:t>kandidat koji se prijavio za praksu naveo u svom CV-ju, na osnovu čega može doneti odluku u prihvatanju adekvatnog kandidata.</w:t>
      </w:r>
    </w:p>
    <w:p w14:paraId="3F1526D8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D9" w14:textId="4761D695" w:rsidR="006C2F57" w:rsidRDefault="00E27F01" w:rsidP="006C2F57">
      <w:pPr>
        <w:pStyle w:val="BodyText"/>
        <w:rPr>
          <w:lang w:val="sr-Latn-CS"/>
        </w:rPr>
      </w:pPr>
      <w:r>
        <w:rPr>
          <w:lang w:val="sr-Latn-CS"/>
        </w:rPr>
        <w:t xml:space="preserve">Poslodavac, </w:t>
      </w:r>
      <w:r w:rsidR="00474C5D">
        <w:rPr>
          <w:lang w:val="sr-Latn-CS"/>
        </w:rPr>
        <w:t>Administrator</w:t>
      </w:r>
    </w:p>
    <w:p w14:paraId="3F1526DA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6DB" w14:textId="73FE47B1" w:rsidR="006C2F57" w:rsidRDefault="00474C5D" w:rsidP="006C2F57">
      <w:pPr>
        <w:pStyle w:val="BodyText"/>
        <w:rPr>
          <w:lang w:val="sr-Latn-CS"/>
        </w:rPr>
      </w:pPr>
      <w:r>
        <w:rPr>
          <w:lang w:val="sr-Latn-CS"/>
        </w:rPr>
        <w:t>Poslodavac</w:t>
      </w:r>
      <w:r w:rsidR="006C2F57">
        <w:rPr>
          <w:lang w:val="sr-Latn-CS"/>
        </w:rPr>
        <w:t xml:space="preserve"> je prijavljen na </w:t>
      </w:r>
      <w:r>
        <w:rPr>
          <w:lang w:val="sr-Latn-CS"/>
        </w:rPr>
        <w:t>platformu</w:t>
      </w:r>
      <w:r w:rsidR="006C2F57">
        <w:rPr>
          <w:lang w:val="sr-Latn-CS"/>
        </w:rPr>
        <w:t>.</w:t>
      </w:r>
    </w:p>
    <w:p w14:paraId="3F1526DC" w14:textId="418B0BF9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3F1526E3" w14:textId="0E3222BC" w:rsidR="006C2F57" w:rsidRDefault="00474C5D" w:rsidP="002871C4">
      <w:pPr>
        <w:pStyle w:val="BodyText"/>
        <w:numPr>
          <w:ilvl w:val="0"/>
          <w:numId w:val="43"/>
        </w:numPr>
        <w:rPr>
          <w:lang w:val="sr-Latn-CS"/>
        </w:rPr>
      </w:pPr>
      <w:r w:rsidRPr="16A129B3">
        <w:rPr>
          <w:lang w:val="sr-Latn-CS"/>
        </w:rPr>
        <w:t>Poslodavac otvara ponudu</w:t>
      </w:r>
      <w:r w:rsidR="00183C4D" w:rsidRPr="16A129B3">
        <w:rPr>
          <w:lang w:val="sr-Latn-CS"/>
        </w:rPr>
        <w:t xml:space="preserve"> prakse</w:t>
      </w:r>
      <w:r w:rsidRPr="16A129B3">
        <w:rPr>
          <w:lang w:val="sr-Latn-CS"/>
        </w:rPr>
        <w:t xml:space="preserve"> koju je objavio</w:t>
      </w:r>
    </w:p>
    <w:p w14:paraId="6A984AF9" w14:textId="574D8A20" w:rsidR="00474C5D" w:rsidRDefault="00474C5D" w:rsidP="002871C4">
      <w:pPr>
        <w:pStyle w:val="BodyText"/>
        <w:numPr>
          <w:ilvl w:val="0"/>
          <w:numId w:val="43"/>
        </w:numPr>
        <w:rPr>
          <w:lang w:val="sr-Latn-CS"/>
        </w:rPr>
      </w:pPr>
      <w:r w:rsidRPr="16A129B3">
        <w:rPr>
          <w:lang w:val="sr-Latn-CS"/>
        </w:rPr>
        <w:t xml:space="preserve">Poslodavac ulazi u </w:t>
      </w:r>
      <w:r w:rsidR="00A70B2C" w:rsidRPr="16A129B3">
        <w:rPr>
          <w:lang w:val="sr-Latn-CS"/>
        </w:rPr>
        <w:t>prikaz liste prijavljenih kandidata</w:t>
      </w:r>
    </w:p>
    <w:p w14:paraId="5FD87959" w14:textId="5F5A56A3" w:rsidR="00A70B2C" w:rsidRDefault="00A70B2C" w:rsidP="002871C4">
      <w:pPr>
        <w:pStyle w:val="BodyText"/>
        <w:numPr>
          <w:ilvl w:val="0"/>
          <w:numId w:val="43"/>
        </w:numPr>
        <w:rPr>
          <w:lang w:val="sr-Latn-CS"/>
        </w:rPr>
      </w:pPr>
      <w:r w:rsidRPr="16A129B3">
        <w:rPr>
          <w:lang w:val="sr-Latn-CS"/>
        </w:rPr>
        <w:t>Poslodavac selektuje kandidata iz liste</w:t>
      </w:r>
    </w:p>
    <w:p w14:paraId="705A6D7D" w14:textId="719315CF" w:rsidR="00A70B2C" w:rsidRDefault="00A70B2C" w:rsidP="002871C4">
      <w:pPr>
        <w:pStyle w:val="BodyText"/>
        <w:numPr>
          <w:ilvl w:val="0"/>
          <w:numId w:val="43"/>
        </w:numPr>
        <w:rPr>
          <w:lang w:val="sr-Latn-CS"/>
        </w:rPr>
      </w:pPr>
      <w:r w:rsidRPr="16A129B3">
        <w:rPr>
          <w:lang w:val="sr-Latn-CS"/>
        </w:rPr>
        <w:t>Poslodavac</w:t>
      </w:r>
      <w:r w:rsidR="00F23DD1" w:rsidRPr="16A129B3">
        <w:rPr>
          <w:lang w:val="sr-Latn-CS"/>
        </w:rPr>
        <w:t xml:space="preserve"> pregledava sposobnosti koje je selektovani kandidat naveo</w:t>
      </w:r>
    </w:p>
    <w:p w14:paraId="3F1526E4" w14:textId="51BDFB96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3F1526E5" w14:textId="6236BD4D" w:rsidR="006C2F57" w:rsidRPr="005B4961" w:rsidRDefault="004526F1" w:rsidP="006C2F57">
      <w:pPr>
        <w:pStyle w:val="BodyText"/>
        <w:rPr>
          <w:lang w:val="sr-Latn-CS"/>
        </w:rPr>
      </w:pPr>
      <w:r>
        <w:t>Nema.</w:t>
      </w:r>
    </w:p>
    <w:p w14:paraId="3F1526E6" w14:textId="3D016AE9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6E7" w14:textId="1ED36FB8" w:rsidR="006C2F57" w:rsidRDefault="005A62E5" w:rsidP="004526F1">
      <w:pPr>
        <w:pStyle w:val="BodyText"/>
        <w:rPr>
          <w:lang w:val="sr-Latn-CS"/>
        </w:rPr>
      </w:pPr>
      <w:r>
        <w:rPr>
          <w:lang w:val="sr-Latn-CS"/>
        </w:rPr>
        <w:t xml:space="preserve">Poslodavac je pregledao </w:t>
      </w:r>
      <w:r w:rsidR="00892D35">
        <w:rPr>
          <w:lang w:val="sr-Latn-CS"/>
        </w:rPr>
        <w:t>sposobnosti koje je kandidat naveo.</w:t>
      </w:r>
    </w:p>
    <w:p w14:paraId="3F1526E8" w14:textId="60AD0572" w:rsidR="00786068" w:rsidRPr="003372D3" w:rsidRDefault="00E318DA" w:rsidP="00786068">
      <w:pPr>
        <w:pStyle w:val="Heading2"/>
        <w:rPr>
          <w:lang w:val="sr-Latn-CS"/>
        </w:rPr>
      </w:pPr>
      <w:r>
        <w:rPr>
          <w:lang w:val="sr-Latn-CS"/>
        </w:rPr>
        <w:t>Pregled prethodnog iskustva</w:t>
      </w:r>
    </w:p>
    <w:p w14:paraId="3F1526E9" w14:textId="47D2DD8C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F7B74B8" w14:textId="47D2DD8C" w:rsidR="00EC0924" w:rsidRDefault="00EC0924" w:rsidP="00EC0924">
      <w:pPr>
        <w:pStyle w:val="BodyText"/>
        <w:rPr>
          <w:lang w:val="sr-Latn-CS"/>
        </w:rPr>
      </w:pPr>
      <w:r>
        <w:rPr>
          <w:lang w:val="sr-Latn-CS"/>
        </w:rPr>
        <w:t>Poslodavac ima uvid u prethodna radna iskustva koje je kandidat koji se prijavio za praksu naveo u svom CV-ju, na osnovu čega može doneti odluku u prihvatanju adekvatnog kandidata.</w:t>
      </w:r>
    </w:p>
    <w:p w14:paraId="3F1526E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6EC" w14:textId="548132D1" w:rsidR="007E0B43" w:rsidRDefault="00EC0924" w:rsidP="007C4972">
      <w:pPr>
        <w:pStyle w:val="BodyText"/>
        <w:rPr>
          <w:lang w:val="sr-Latn-CS"/>
        </w:rPr>
      </w:pPr>
      <w:r>
        <w:rPr>
          <w:lang w:val="sr-Latn-CS"/>
        </w:rPr>
        <w:t>Poslodavac</w:t>
      </w:r>
      <w:r w:rsidR="007E0B43">
        <w:rPr>
          <w:lang w:val="sr-Latn-CS"/>
        </w:rPr>
        <w:t>, Administrator.</w:t>
      </w:r>
    </w:p>
    <w:p w14:paraId="3F1526E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6EE" w14:textId="4F4A8C12" w:rsidR="007E0B43" w:rsidRDefault="00EC0924" w:rsidP="007E0B43">
      <w:pPr>
        <w:pStyle w:val="BodyText"/>
        <w:rPr>
          <w:lang w:val="sr-Latn-CS"/>
        </w:rPr>
      </w:pPr>
      <w:r>
        <w:rPr>
          <w:lang w:val="sr-Latn-CS"/>
        </w:rPr>
        <w:t>Poslodavac</w:t>
      </w:r>
      <w:r w:rsidR="00082A7C">
        <w:rPr>
          <w:lang w:val="sr-Latn-CS"/>
        </w:rPr>
        <w:t xml:space="preserve"> je prijavljen na </w:t>
      </w:r>
      <w:r>
        <w:rPr>
          <w:lang w:val="sr-Latn-CS"/>
        </w:rPr>
        <w:t>platformu</w:t>
      </w:r>
      <w:r w:rsidR="00082A7C">
        <w:rPr>
          <w:lang w:val="sr-Latn-CS"/>
        </w:rPr>
        <w:t>.</w:t>
      </w:r>
    </w:p>
    <w:p w14:paraId="3F1526EF" w14:textId="67E15794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BCB4D0B" w14:textId="6EA6163D" w:rsidR="00892D35" w:rsidRDefault="00892D35" w:rsidP="00892D35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Poslodavac otvara ponudu</w:t>
      </w:r>
      <w:r w:rsidR="00183C4D">
        <w:rPr>
          <w:lang w:val="sr-Latn-CS"/>
        </w:rPr>
        <w:t xml:space="preserve"> prakse</w:t>
      </w:r>
      <w:r>
        <w:rPr>
          <w:lang w:val="sr-Latn-CS"/>
        </w:rPr>
        <w:t xml:space="preserve"> koju je objavio</w:t>
      </w:r>
    </w:p>
    <w:p w14:paraId="315758C4" w14:textId="601E6C36" w:rsidR="00892D35" w:rsidRDefault="00892D35" w:rsidP="00892D35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Poslodavac ulazi u prikaz liste prijavljenih kandidata</w:t>
      </w:r>
    </w:p>
    <w:p w14:paraId="7EF532C3" w14:textId="146578D2" w:rsidR="00892D35" w:rsidRDefault="00892D35" w:rsidP="00892D35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Poslodavac selektuje kandidata iz liste</w:t>
      </w:r>
    </w:p>
    <w:p w14:paraId="1FA961B2" w14:textId="1123469E" w:rsidR="00892D35" w:rsidRDefault="00892D35" w:rsidP="00892D35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Poslodavac pregledava </w:t>
      </w:r>
      <w:r w:rsidR="00EC0924">
        <w:rPr>
          <w:lang w:val="sr-Latn-CS"/>
        </w:rPr>
        <w:t>prethodna radna iskustva</w:t>
      </w:r>
      <w:r>
        <w:rPr>
          <w:lang w:val="sr-Latn-CS"/>
        </w:rPr>
        <w:t xml:space="preserve"> koje je selektovani kandidat naveo</w:t>
      </w:r>
    </w:p>
    <w:p w14:paraId="3F1526F7" w14:textId="1158C7FC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3F1526F8" w14:textId="61D324F1"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F1526F9" w14:textId="47D2DD8C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875095F" w14:textId="47D2DD8C" w:rsidR="00EC0924" w:rsidRDefault="00EC0924" w:rsidP="00EC0924">
      <w:pPr>
        <w:pStyle w:val="BodyText"/>
        <w:rPr>
          <w:lang w:val="sr-Latn-CS"/>
        </w:rPr>
      </w:pPr>
      <w:r>
        <w:rPr>
          <w:lang w:val="sr-Latn-CS"/>
        </w:rPr>
        <w:t>Poslodavac je pregledao prethodna radna iskustva izabranog kandidata.</w:t>
      </w:r>
    </w:p>
    <w:p w14:paraId="3F1526FB" w14:textId="29BA1CE6" w:rsidR="00786068" w:rsidRPr="003372D3" w:rsidRDefault="00C80AF3" w:rsidP="00786068">
      <w:pPr>
        <w:pStyle w:val="Heading2"/>
        <w:rPr>
          <w:lang w:val="sr-Latn-CS"/>
        </w:rPr>
      </w:pPr>
      <w:r>
        <w:rPr>
          <w:lang w:val="sr-Latn-CS"/>
        </w:rPr>
        <w:t>Pregled informacija o obrazovanju</w:t>
      </w:r>
    </w:p>
    <w:p w14:paraId="3F1526FC" w14:textId="47D2DD8C" w:rsidR="000E7A14" w:rsidRPr="007E0B43" w:rsidRDefault="000E7A14" w:rsidP="000E7A14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C79BC9E" w14:textId="47D2DD8C" w:rsidR="000E7A14" w:rsidRDefault="000E7A14" w:rsidP="000E7A14">
      <w:pPr>
        <w:pStyle w:val="BodyText"/>
        <w:rPr>
          <w:lang w:val="sr-Latn-CS"/>
        </w:rPr>
      </w:pPr>
      <w:r>
        <w:rPr>
          <w:lang w:val="sr-Latn-CS"/>
        </w:rPr>
        <w:t>Poslodavac ima uvid u stečeno obrazovanje koje je kandidat koji se prijavio za praksu naveo u svom CV-ju, na osnovu čega može doneti odluku u prihvatanju adekvatnog kandidata.</w:t>
      </w:r>
    </w:p>
    <w:p w14:paraId="3F1526FE" w14:textId="47D2DD8C" w:rsidR="000E7A14" w:rsidRPr="007E0B43" w:rsidRDefault="000E7A14" w:rsidP="000E7A1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3F36F41" w14:textId="47D2DD8C" w:rsidR="000E7A14" w:rsidRDefault="000E7A14" w:rsidP="000E7A14">
      <w:pPr>
        <w:pStyle w:val="BodyText"/>
        <w:rPr>
          <w:lang w:val="sr-Latn-CS"/>
        </w:rPr>
      </w:pPr>
      <w:r>
        <w:rPr>
          <w:lang w:val="sr-Latn-CS"/>
        </w:rPr>
        <w:t>Poslodavac, Administrator.</w:t>
      </w:r>
    </w:p>
    <w:p w14:paraId="1CFFDF4A" w14:textId="47D2DD8C" w:rsidR="000E7A14" w:rsidRPr="007E0B43" w:rsidRDefault="000E7A14" w:rsidP="000E7A1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F25E916" w14:textId="47D2DD8C" w:rsidR="000E7A14" w:rsidRDefault="000E7A14" w:rsidP="000E7A14">
      <w:pPr>
        <w:pStyle w:val="BodyText"/>
        <w:rPr>
          <w:lang w:val="sr-Latn-CS"/>
        </w:rPr>
      </w:pPr>
      <w:r>
        <w:rPr>
          <w:lang w:val="sr-Latn-CS"/>
        </w:rPr>
        <w:t>Poslodavac je prijavljen na platformu.</w:t>
      </w:r>
    </w:p>
    <w:p w14:paraId="3F152702" w14:textId="47D2DD8C" w:rsidR="000E7A14" w:rsidRPr="007E0B43" w:rsidRDefault="000E7A14" w:rsidP="000E7A1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888C1A8" w14:textId="14FD37E8" w:rsidR="000E7A14" w:rsidRDefault="000E7A14" w:rsidP="000E7A14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Poslodavac otvara ponudu</w:t>
      </w:r>
      <w:r w:rsidR="00183C4D">
        <w:rPr>
          <w:lang w:val="sr-Latn-CS"/>
        </w:rPr>
        <w:t xml:space="preserve"> prakse</w:t>
      </w:r>
      <w:r>
        <w:rPr>
          <w:lang w:val="sr-Latn-CS"/>
        </w:rPr>
        <w:t xml:space="preserve"> koju je objavio</w:t>
      </w:r>
    </w:p>
    <w:p w14:paraId="517A096B" w14:textId="47D2DD8C" w:rsidR="000E7A14" w:rsidRDefault="000E7A14" w:rsidP="000E7A14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lastRenderedPageBreak/>
        <w:t>Poslodavac ulazi u prikaz liste prijavljenih kandidata</w:t>
      </w:r>
    </w:p>
    <w:p w14:paraId="51C84156" w14:textId="47D2DD8C" w:rsidR="000E7A14" w:rsidRDefault="000E7A14" w:rsidP="000E7A14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Poslodavac selektuje kandidata iz liste</w:t>
      </w:r>
    </w:p>
    <w:p w14:paraId="0A7F5690" w14:textId="47D2DD8C" w:rsidR="000E7A14" w:rsidRDefault="000E7A14" w:rsidP="000E7A14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Poslodavac pregledava </w:t>
      </w:r>
      <w:r w:rsidR="00634BDD">
        <w:rPr>
          <w:lang w:val="sr-Latn-CS"/>
        </w:rPr>
        <w:t>informacije o stečenom obrazovanju</w:t>
      </w:r>
      <w:r>
        <w:rPr>
          <w:lang w:val="sr-Latn-CS"/>
        </w:rPr>
        <w:t xml:space="preserve"> koje je selektovani kandidat naveo</w:t>
      </w:r>
    </w:p>
    <w:p w14:paraId="52288F61" w14:textId="47D2DD8C" w:rsidR="000E7A14" w:rsidRPr="007E0B43" w:rsidRDefault="000E7A14" w:rsidP="000E7A1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7911577F" w14:textId="47D2DD8C" w:rsidR="000E7A14" w:rsidRDefault="000E7A14" w:rsidP="000E7A14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F15270D" w14:textId="47D2DD8C" w:rsidR="000E7A14" w:rsidRPr="007E0B43" w:rsidRDefault="000E7A14" w:rsidP="000E7A1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D23C292" w14:textId="4FD11807" w:rsidR="000E7A14" w:rsidRDefault="000E7A14" w:rsidP="000E7A14">
      <w:pPr>
        <w:pStyle w:val="BodyText"/>
        <w:rPr>
          <w:lang w:val="sr-Latn-CS"/>
        </w:rPr>
      </w:pPr>
      <w:r>
        <w:rPr>
          <w:lang w:val="sr-Latn-CS"/>
        </w:rPr>
        <w:t xml:space="preserve">Poslodavac je pregledao </w:t>
      </w:r>
      <w:r w:rsidR="00527D98">
        <w:rPr>
          <w:lang w:val="sr-Latn-CS"/>
        </w:rPr>
        <w:t>stečeno obrazovanje</w:t>
      </w:r>
      <w:r>
        <w:rPr>
          <w:lang w:val="sr-Latn-CS"/>
        </w:rPr>
        <w:t xml:space="preserve"> izabranog kandidata.</w:t>
      </w:r>
    </w:p>
    <w:p w14:paraId="3F15270F" w14:textId="5094A28E" w:rsidR="00786068" w:rsidRPr="003372D3" w:rsidRDefault="00EA59C6" w:rsidP="00786068">
      <w:pPr>
        <w:pStyle w:val="Heading2"/>
        <w:rPr>
          <w:lang w:val="sr-Latn-CS"/>
        </w:rPr>
      </w:pPr>
      <w:r>
        <w:rPr>
          <w:lang w:val="sr-Latn-CS"/>
        </w:rPr>
        <w:t>Pregled prijavljenih kandidata</w:t>
      </w:r>
    </w:p>
    <w:p w14:paraId="3F152710" w14:textId="28764413" w:rsidR="00527D98" w:rsidRPr="007E0B43" w:rsidRDefault="00527D98" w:rsidP="00527D98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84C70DE" w14:textId="6057CA9A" w:rsidR="00527D98" w:rsidRDefault="00527D98" w:rsidP="00527D98">
      <w:pPr>
        <w:pStyle w:val="BodyText"/>
        <w:rPr>
          <w:lang w:val="sr-Latn-CS"/>
        </w:rPr>
      </w:pPr>
      <w:r>
        <w:rPr>
          <w:lang w:val="sr-Latn-CS"/>
        </w:rPr>
        <w:t xml:space="preserve">Poslodavac ima uvid u </w:t>
      </w:r>
      <w:r w:rsidR="001173E3">
        <w:rPr>
          <w:lang w:val="sr-Latn-CS"/>
        </w:rPr>
        <w:t>listu kandidata koji su se prijavili za datu ponudu za praksu</w:t>
      </w:r>
      <w:r w:rsidR="00AA18D0">
        <w:rPr>
          <w:lang w:val="sr-Latn-CS"/>
        </w:rPr>
        <w:t>, na osnovu koje može izvršiti izbor adekvatnog kandidata.</w:t>
      </w:r>
    </w:p>
    <w:p w14:paraId="3F152712" w14:textId="28764413" w:rsidR="00527D98" w:rsidRPr="007E0B43" w:rsidRDefault="00527D98" w:rsidP="00527D9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62AE188" w14:textId="28764413" w:rsidR="00527D98" w:rsidRDefault="00527D98" w:rsidP="00527D98">
      <w:pPr>
        <w:pStyle w:val="BodyText"/>
        <w:rPr>
          <w:lang w:val="sr-Latn-CS"/>
        </w:rPr>
      </w:pPr>
      <w:r>
        <w:rPr>
          <w:lang w:val="sr-Latn-CS"/>
        </w:rPr>
        <w:t>Poslodavac, Administrator.</w:t>
      </w:r>
    </w:p>
    <w:p w14:paraId="061AECB6" w14:textId="28764413" w:rsidR="00527D98" w:rsidRPr="007E0B43" w:rsidRDefault="00527D98" w:rsidP="00527D9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1F7AE79" w14:textId="28764413" w:rsidR="00527D98" w:rsidRDefault="00527D98" w:rsidP="00527D98">
      <w:pPr>
        <w:pStyle w:val="BodyText"/>
        <w:rPr>
          <w:lang w:val="sr-Latn-CS"/>
        </w:rPr>
      </w:pPr>
      <w:r>
        <w:rPr>
          <w:lang w:val="sr-Latn-CS"/>
        </w:rPr>
        <w:t>Poslodavac je prijavljen na platformu.</w:t>
      </w:r>
    </w:p>
    <w:p w14:paraId="3F152716" w14:textId="28764413" w:rsidR="00527D98" w:rsidRPr="007E0B43" w:rsidRDefault="00527D98" w:rsidP="00527D9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AAA0D9B" w14:textId="412B884A" w:rsidR="00527D98" w:rsidRDefault="00527D98" w:rsidP="00527D9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Poslodavac otvara ponudu</w:t>
      </w:r>
      <w:r w:rsidR="00183C4D">
        <w:rPr>
          <w:lang w:val="sr-Latn-CS"/>
        </w:rPr>
        <w:t xml:space="preserve"> prakse</w:t>
      </w:r>
      <w:r>
        <w:rPr>
          <w:lang w:val="sr-Latn-CS"/>
        </w:rPr>
        <w:t xml:space="preserve"> koju je objavio</w:t>
      </w:r>
    </w:p>
    <w:p w14:paraId="08D8C44F" w14:textId="28764413" w:rsidR="00527D98" w:rsidRDefault="00527D98" w:rsidP="00527D9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Poslodavac ulazi u prikaz liste prijavljenih kandidata</w:t>
      </w:r>
    </w:p>
    <w:p w14:paraId="5067DE9C" w14:textId="62DBFBFA" w:rsidR="00527D98" w:rsidRDefault="00527D98" w:rsidP="00AA18D0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Poslodavac </w:t>
      </w:r>
      <w:r w:rsidR="00AA18D0">
        <w:rPr>
          <w:lang w:val="sr-Latn-CS"/>
        </w:rPr>
        <w:t xml:space="preserve">pregledava </w:t>
      </w:r>
      <w:r w:rsidR="003464F7">
        <w:rPr>
          <w:lang w:val="sr-Latn-CS"/>
        </w:rPr>
        <w:t>spisak svih kandidata koji su se prijavili za praksu</w:t>
      </w:r>
    </w:p>
    <w:p w14:paraId="3BD3F57E" w14:textId="28764413" w:rsidR="00527D98" w:rsidRPr="007E0B43" w:rsidRDefault="00527D98" w:rsidP="00527D9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4D7DAF0D" w14:textId="28764413" w:rsidR="00527D98" w:rsidRDefault="00527D98" w:rsidP="00527D9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F15271F" w14:textId="28764413" w:rsidR="00527D98" w:rsidRPr="007E0B43" w:rsidRDefault="00527D98" w:rsidP="00527D9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427AEEF" w14:textId="2F5BF3E2" w:rsidR="00527D98" w:rsidRDefault="00527D98" w:rsidP="00527D98">
      <w:pPr>
        <w:pStyle w:val="BodyText"/>
        <w:rPr>
          <w:lang w:val="sr-Latn-CS"/>
        </w:rPr>
      </w:pPr>
      <w:r>
        <w:rPr>
          <w:lang w:val="sr-Latn-CS"/>
        </w:rPr>
        <w:t xml:space="preserve">Poslodavac je pregledao </w:t>
      </w:r>
      <w:r w:rsidR="004B23DA">
        <w:rPr>
          <w:lang w:val="sr-Latn-CS"/>
        </w:rPr>
        <w:t>listu kandidata koji su se prijavili za datu praksu</w:t>
      </w:r>
      <w:r>
        <w:rPr>
          <w:lang w:val="sr-Latn-CS"/>
        </w:rPr>
        <w:t>.</w:t>
      </w:r>
    </w:p>
    <w:p w14:paraId="3F152721" w14:textId="28764413" w:rsidR="00786068" w:rsidRPr="003372D3" w:rsidRDefault="00EA59C6" w:rsidP="00786068">
      <w:pPr>
        <w:pStyle w:val="Heading2"/>
        <w:rPr>
          <w:lang w:val="sr-Latn-CS"/>
        </w:rPr>
      </w:pPr>
      <w:r>
        <w:rPr>
          <w:lang w:val="sr-Latn-CS"/>
        </w:rPr>
        <w:t>Selekcija kandidata</w:t>
      </w:r>
    </w:p>
    <w:p w14:paraId="3F152722" w14:textId="28764413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723" w14:textId="2F6D55EF" w:rsidR="00225B05" w:rsidRDefault="00F66DC5" w:rsidP="00225B05">
      <w:pPr>
        <w:pStyle w:val="BodyText"/>
        <w:rPr>
          <w:lang w:val="sr-Latn-CS"/>
        </w:rPr>
      </w:pPr>
      <w:r>
        <w:rPr>
          <w:lang w:val="sr-Latn-CS"/>
        </w:rPr>
        <w:t>Poslodavac ima mogućnost da</w:t>
      </w:r>
      <w:r w:rsidR="00DF5A99">
        <w:rPr>
          <w:lang w:val="sr-Latn-CS"/>
        </w:rPr>
        <w:t xml:space="preserve"> iz liste kandidata koji su se prijavili za datu praksu selektuje jednog ili više njih koje želi da pozove na intervju, odnosno sa kojima želi da stupi u kontakt.</w:t>
      </w:r>
    </w:p>
    <w:p w14:paraId="3F152724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725" w14:textId="30BC2B0E" w:rsidR="00225B05" w:rsidRDefault="00DF5A99" w:rsidP="00225B05">
      <w:pPr>
        <w:pStyle w:val="BodyText"/>
        <w:rPr>
          <w:lang w:val="sr-Latn-CS"/>
        </w:rPr>
      </w:pPr>
      <w:r>
        <w:rPr>
          <w:lang w:val="sr-Latn-CS"/>
        </w:rPr>
        <w:t>Poslodavac</w:t>
      </w:r>
      <w:r w:rsidR="00225B05">
        <w:rPr>
          <w:lang w:val="sr-Latn-CS"/>
        </w:rPr>
        <w:t>, Administrator.</w:t>
      </w:r>
    </w:p>
    <w:p w14:paraId="3F152726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727" w14:textId="30B1563D" w:rsidR="00225B05" w:rsidRDefault="00DF5A99" w:rsidP="00225B05">
      <w:pPr>
        <w:pStyle w:val="BodyText"/>
        <w:rPr>
          <w:lang w:val="sr-Latn-CS"/>
        </w:rPr>
      </w:pPr>
      <w:r>
        <w:rPr>
          <w:lang w:val="sr-Latn-CS"/>
        </w:rPr>
        <w:t>Poslodavac</w:t>
      </w:r>
      <w:r w:rsidR="00225B05">
        <w:rPr>
          <w:lang w:val="sr-Latn-CS"/>
        </w:rPr>
        <w:t xml:space="preserve"> je prijavljen na portal</w:t>
      </w:r>
      <w:r>
        <w:rPr>
          <w:lang w:val="sr-Latn-CS"/>
        </w:rPr>
        <w:t xml:space="preserve"> i </w:t>
      </w:r>
      <w:r w:rsidR="0054189B">
        <w:rPr>
          <w:lang w:val="sr-Latn-CS"/>
        </w:rPr>
        <w:t>izabrao je adekvatnog kandidata iz liste prijavljenih kandidata.</w:t>
      </w:r>
    </w:p>
    <w:p w14:paraId="3F152728" w14:textId="5FB37D02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F15272E" w14:textId="5FB37D02" w:rsidR="00225B05" w:rsidRDefault="0054189B" w:rsidP="00225B05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Poslodavac otvara ponudu za praksu koju je objavio</w:t>
      </w:r>
    </w:p>
    <w:p w14:paraId="301F41A6" w14:textId="2372E016" w:rsidR="0054189B" w:rsidRDefault="0054189B" w:rsidP="00225B05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Poslodavac</w:t>
      </w:r>
      <w:r w:rsidR="009C50D5">
        <w:rPr>
          <w:lang w:val="sr-Latn-CS"/>
        </w:rPr>
        <w:t xml:space="preserve"> ulazi u prikaz liste prijavljenih kandidata</w:t>
      </w:r>
    </w:p>
    <w:p w14:paraId="7199B43B" w14:textId="020C7DD3" w:rsidR="009C50D5" w:rsidRDefault="009C50D5" w:rsidP="00225B05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Poslodavac </w:t>
      </w:r>
      <w:r w:rsidR="00297E28">
        <w:rPr>
          <w:lang w:val="sr-Latn-CS"/>
        </w:rPr>
        <w:t>izabere</w:t>
      </w:r>
      <w:r w:rsidR="00E61612">
        <w:rPr>
          <w:lang w:val="sr-Latn-CS"/>
        </w:rPr>
        <w:t xml:space="preserve"> adekvatnog kandid</w:t>
      </w:r>
      <w:r w:rsidR="00297E28">
        <w:rPr>
          <w:lang w:val="sr-Latn-CS"/>
        </w:rPr>
        <w:t>a</w:t>
      </w:r>
      <w:r w:rsidR="00E61612">
        <w:rPr>
          <w:lang w:val="sr-Latn-CS"/>
        </w:rPr>
        <w:t>ta</w:t>
      </w:r>
    </w:p>
    <w:p w14:paraId="260B032D" w14:textId="7B40792D" w:rsidR="00E61612" w:rsidRDefault="00E61612" w:rsidP="00225B05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lastRenderedPageBreak/>
        <w:t xml:space="preserve">Poslodavac </w:t>
      </w:r>
      <w:r w:rsidR="00297E28">
        <w:rPr>
          <w:lang w:val="sr-Latn-CS"/>
        </w:rPr>
        <w:t>pozove adekvatnog kandidata na praksu (selekcija), čime se odgovarajuće obaveštenje uputi kandidatu</w:t>
      </w:r>
    </w:p>
    <w:p w14:paraId="3F15272F" w14:textId="0F03FFAD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3F152730" w14:textId="5FB37D02"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3F152731" w14:textId="5FB37D02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732" w14:textId="481C3E5C" w:rsidR="00225B05" w:rsidRDefault="00327A85" w:rsidP="00473B3E">
      <w:pPr>
        <w:pStyle w:val="BodyText"/>
        <w:rPr>
          <w:lang w:val="sr-Latn-CS"/>
        </w:rPr>
      </w:pPr>
      <w:r>
        <w:rPr>
          <w:lang w:val="sr-Latn-CS"/>
        </w:rPr>
        <w:t>Selektovani adekvatni kandidat je selektovan za datu ponudu za praksu i upućeno mu je obaveštenje o tome.</w:t>
      </w:r>
    </w:p>
    <w:p w14:paraId="3F152733" w14:textId="7262141A" w:rsidR="00786068" w:rsidRPr="003372D3" w:rsidRDefault="00395F52" w:rsidP="00AB730D">
      <w:pPr>
        <w:pStyle w:val="Heading2"/>
        <w:rPr>
          <w:lang w:val="sr-Latn-CS"/>
        </w:rPr>
      </w:pPr>
      <w:r>
        <w:rPr>
          <w:lang w:val="sr-Latn-CS"/>
        </w:rPr>
        <w:t>Izbor kategorije</w:t>
      </w:r>
    </w:p>
    <w:p w14:paraId="3F152734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152735" w14:textId="09D51173" w:rsidR="00705464" w:rsidRDefault="00A406F8" w:rsidP="00264EC4">
      <w:pPr>
        <w:pStyle w:val="BodyText"/>
        <w:rPr>
          <w:lang w:val="sr-Latn-CS"/>
        </w:rPr>
      </w:pPr>
      <w:r>
        <w:rPr>
          <w:lang w:val="sr-Latn-CS"/>
        </w:rPr>
        <w:t>Poslodavac prilikom objavljivanja ponude za praksu ima mogućnost da navede kategoriju prakse koju nudi</w:t>
      </w:r>
      <w:r w:rsidR="000A7C0F">
        <w:rPr>
          <w:lang w:val="sr-Latn-CS"/>
        </w:rPr>
        <w:t>, kao što je vrsta posla, oblast rada itd.</w:t>
      </w:r>
    </w:p>
    <w:p w14:paraId="3F152736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152737" w14:textId="787B1724" w:rsidR="00705464" w:rsidRDefault="000A7C0F" w:rsidP="00705464">
      <w:pPr>
        <w:pStyle w:val="BodyText"/>
        <w:rPr>
          <w:lang w:val="sr-Latn-CS"/>
        </w:rPr>
      </w:pPr>
      <w:r>
        <w:rPr>
          <w:lang w:val="sr-Latn-CS"/>
        </w:rPr>
        <w:t>Poslodavac</w:t>
      </w:r>
      <w:r w:rsidR="00705464">
        <w:rPr>
          <w:lang w:val="sr-Latn-CS"/>
        </w:rPr>
        <w:t>, Administrator.</w:t>
      </w:r>
    </w:p>
    <w:p w14:paraId="3F152738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52739" w14:textId="7C60B340" w:rsidR="00705464" w:rsidRDefault="000A7C0F" w:rsidP="00705464">
      <w:pPr>
        <w:pStyle w:val="BodyText"/>
        <w:rPr>
          <w:lang w:val="sr-Latn-CS"/>
        </w:rPr>
      </w:pPr>
      <w:r>
        <w:rPr>
          <w:lang w:val="sr-Latn-CS"/>
        </w:rPr>
        <w:t>Poslodavac</w:t>
      </w:r>
      <w:r w:rsidR="00705464">
        <w:rPr>
          <w:lang w:val="sr-Latn-CS"/>
        </w:rPr>
        <w:t xml:space="preserve"> je prijavljen na </w:t>
      </w:r>
      <w:r w:rsidR="00CC5DEB">
        <w:rPr>
          <w:lang w:val="sr-Latn-CS"/>
        </w:rPr>
        <w:t>platformu</w:t>
      </w:r>
      <w:r w:rsidR="00705464">
        <w:rPr>
          <w:lang w:val="sr-Latn-CS"/>
        </w:rPr>
        <w:t>.</w:t>
      </w:r>
    </w:p>
    <w:p w14:paraId="3F15273A" w14:textId="69DB97AE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40367EB" w14:textId="5BB0FEC8" w:rsidR="00970115" w:rsidRPr="00FC7129" w:rsidRDefault="00FC7129" w:rsidP="00970115">
      <w:pPr>
        <w:pStyle w:val="BodyText"/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>Poslodavac selektuje opciju za kreiranje nove prakse</w:t>
      </w:r>
    </w:p>
    <w:p w14:paraId="029100BB" w14:textId="5886BC0C" w:rsidR="00970115" w:rsidRPr="001504F5" w:rsidRDefault="00FC7129" w:rsidP="00970115">
      <w:pPr>
        <w:pStyle w:val="BodyText"/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>Poslodavac</w:t>
      </w:r>
      <w:r w:rsidR="00020615">
        <w:rPr>
          <w:lang w:val="sr-Latn-CS"/>
        </w:rPr>
        <w:t xml:space="preserve"> bira kategoriju ponude za praksu koju objavljuje</w:t>
      </w:r>
    </w:p>
    <w:p w14:paraId="38679735" w14:textId="4EFC9913" w:rsidR="001504F5" w:rsidRPr="00970115" w:rsidRDefault="001504F5" w:rsidP="00970115">
      <w:pPr>
        <w:pStyle w:val="BodyText"/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>Čuvanje izmena</w:t>
      </w:r>
    </w:p>
    <w:p w14:paraId="3F152743" w14:textId="4F235409" w:rsidR="00705464" w:rsidRPr="007E0B43" w:rsidRDefault="00841288" w:rsidP="00970115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</w:t>
      </w:r>
      <w:r w:rsidR="00705464" w:rsidRPr="007E0B43">
        <w:rPr>
          <w:b/>
          <w:bCs/>
          <w:lang w:val="sr-Latn-CS"/>
        </w:rPr>
        <w:t>:</w:t>
      </w:r>
    </w:p>
    <w:p w14:paraId="3F152744" w14:textId="1D80B164" w:rsidR="00705464" w:rsidRPr="003820FD" w:rsidRDefault="00FC556D" w:rsidP="006D2FE2">
      <w:pPr>
        <w:pStyle w:val="BodyText"/>
      </w:pPr>
      <w:r>
        <w:t>Nema.</w:t>
      </w:r>
    </w:p>
    <w:p w14:paraId="3F152745" w14:textId="64677075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152746" w14:textId="195BE6B0" w:rsidR="00705464" w:rsidRDefault="00020615" w:rsidP="003820FD">
      <w:pPr>
        <w:pStyle w:val="BodyText"/>
        <w:rPr>
          <w:lang w:val="sr-Latn-CS"/>
        </w:rPr>
      </w:pPr>
      <w:r>
        <w:rPr>
          <w:lang w:val="sr-Latn-CS"/>
        </w:rPr>
        <w:t>Kategorija prakse je dodata.</w:t>
      </w:r>
    </w:p>
    <w:p w14:paraId="3F152747" w14:textId="26117290" w:rsidR="00786068" w:rsidRPr="003372D3" w:rsidRDefault="002B1B24" w:rsidP="00CA5E5F">
      <w:pPr>
        <w:pStyle w:val="Heading2"/>
        <w:rPr>
          <w:lang w:val="sr-Latn-CS"/>
        </w:rPr>
      </w:pPr>
      <w:r>
        <w:rPr>
          <w:lang w:val="sr-Latn-CS"/>
        </w:rPr>
        <w:t>Definisanje novčanih nadoknada</w:t>
      </w:r>
    </w:p>
    <w:p w14:paraId="3F152748" w14:textId="6CCEDEAB" w:rsidR="006A79EC" w:rsidRPr="007E0B43" w:rsidRDefault="006A79EC" w:rsidP="006A79EC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Kratak opis:</w:t>
      </w:r>
    </w:p>
    <w:p w14:paraId="2EBE533C" w14:textId="1942EDE4" w:rsidR="006A79EC" w:rsidRDefault="006A79EC" w:rsidP="006A79EC">
      <w:pPr>
        <w:pStyle w:val="BodyText"/>
        <w:rPr>
          <w:lang w:val="sr-Latn-CS"/>
        </w:rPr>
      </w:pPr>
      <w:r w:rsidRPr="16A129B3">
        <w:rPr>
          <w:lang w:val="sr-Latn-CS"/>
        </w:rPr>
        <w:t>Poslodavac prilikom objavljivanja ponude za praksu ima mogućnost da navede novčanu nadoknadu koju praktikan</w:t>
      </w:r>
      <w:r w:rsidR="00112D02" w:rsidRPr="16A129B3">
        <w:rPr>
          <w:lang w:val="sr-Latn-CS"/>
        </w:rPr>
        <w:t>ti dobijaju, ukoliko je reč o plaćenoj praksi.</w:t>
      </w:r>
    </w:p>
    <w:p w14:paraId="3F15274A" w14:textId="5A03F7AB" w:rsidR="006A79EC" w:rsidRPr="007E0B43" w:rsidRDefault="006A79EC" w:rsidP="006A79EC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Akteri:</w:t>
      </w:r>
    </w:p>
    <w:p w14:paraId="5378279A" w14:textId="492A2F37" w:rsidR="006A79EC" w:rsidRDefault="002871C4" w:rsidP="006A79EC">
      <w:pPr>
        <w:pStyle w:val="BodyText"/>
        <w:rPr>
          <w:lang w:val="sr-Latn-CS"/>
        </w:rPr>
      </w:pPr>
      <w:r>
        <w:rPr>
          <w:lang w:val="sr-Latn-CS"/>
        </w:rPr>
        <w:t xml:space="preserve">Administrator, </w:t>
      </w:r>
      <w:r w:rsidR="006A79EC" w:rsidRPr="16A129B3">
        <w:rPr>
          <w:lang w:val="sr-Latn-CS"/>
        </w:rPr>
        <w:t>Poslodavac.</w:t>
      </w:r>
    </w:p>
    <w:p w14:paraId="43942227" w14:textId="741C37B4" w:rsidR="006A79EC" w:rsidRPr="007E0B43" w:rsidRDefault="006A79EC" w:rsidP="006A79EC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Preduslovi:</w:t>
      </w:r>
    </w:p>
    <w:p w14:paraId="24EEF887" w14:textId="458DEB8B" w:rsidR="006A79EC" w:rsidRDefault="006A79EC" w:rsidP="006A79EC">
      <w:pPr>
        <w:pStyle w:val="BodyText"/>
        <w:rPr>
          <w:lang w:val="sr-Latn-CS"/>
        </w:rPr>
      </w:pPr>
      <w:r w:rsidRPr="16A129B3">
        <w:rPr>
          <w:lang w:val="sr-Latn-CS"/>
        </w:rPr>
        <w:t>Poslodavac je prijavljen na platformu.</w:t>
      </w:r>
    </w:p>
    <w:p w14:paraId="3F15274E" w14:textId="3E13CB1F" w:rsidR="006A79EC" w:rsidRPr="007E0B43" w:rsidRDefault="006A79EC" w:rsidP="006A79EC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Osnovni tok:</w:t>
      </w:r>
    </w:p>
    <w:p w14:paraId="515CE8DF" w14:textId="01B18CF5" w:rsidR="006A79EC" w:rsidRPr="00FC7129" w:rsidRDefault="006A79EC" w:rsidP="006A79EC">
      <w:pPr>
        <w:pStyle w:val="BodyText"/>
        <w:numPr>
          <w:ilvl w:val="0"/>
          <w:numId w:val="26"/>
        </w:numPr>
        <w:rPr>
          <w:b/>
          <w:bCs/>
          <w:lang w:val="sr-Latn-CS"/>
        </w:rPr>
      </w:pPr>
      <w:r w:rsidRPr="16A129B3">
        <w:rPr>
          <w:lang w:val="sr-Latn-CS"/>
        </w:rPr>
        <w:t>Poslodavac selektuje opciju za kreiranje nove prakse</w:t>
      </w:r>
    </w:p>
    <w:p w14:paraId="745E92FE" w14:textId="0225197C" w:rsidR="006A79EC" w:rsidRPr="00112D02" w:rsidRDefault="006A79EC" w:rsidP="006A79EC">
      <w:pPr>
        <w:pStyle w:val="BodyText"/>
        <w:numPr>
          <w:ilvl w:val="0"/>
          <w:numId w:val="26"/>
        </w:numPr>
        <w:rPr>
          <w:b/>
          <w:bCs/>
          <w:lang w:val="sr-Latn-CS"/>
        </w:rPr>
      </w:pPr>
      <w:r w:rsidRPr="16A129B3">
        <w:rPr>
          <w:lang w:val="sr-Latn-CS"/>
        </w:rPr>
        <w:t xml:space="preserve">Poslodavac bira </w:t>
      </w:r>
      <w:r w:rsidR="00112D02" w:rsidRPr="16A129B3">
        <w:rPr>
          <w:lang w:val="sr-Latn-CS"/>
        </w:rPr>
        <w:t>da li će praksa biti neplaćena ili plaćena</w:t>
      </w:r>
    </w:p>
    <w:p w14:paraId="0EA8E846" w14:textId="745496EF" w:rsidR="00112D02" w:rsidRPr="001504F5" w:rsidRDefault="00112D02" w:rsidP="006A79EC">
      <w:pPr>
        <w:pStyle w:val="BodyText"/>
        <w:numPr>
          <w:ilvl w:val="0"/>
          <w:numId w:val="26"/>
        </w:numPr>
        <w:rPr>
          <w:b/>
          <w:bCs/>
          <w:lang w:val="sr-Latn-CS"/>
        </w:rPr>
      </w:pPr>
      <w:r w:rsidRPr="16A129B3">
        <w:rPr>
          <w:lang w:val="sr-Latn-CS"/>
        </w:rPr>
        <w:t>Ukoliko je praksa plaćena, poslodavac unosi mesečni iznos novčane nadoknade</w:t>
      </w:r>
    </w:p>
    <w:p w14:paraId="6FEAAF27" w14:textId="61CC27EF" w:rsidR="001504F5" w:rsidRPr="00970115" w:rsidRDefault="001504F5" w:rsidP="006A79EC">
      <w:pPr>
        <w:pStyle w:val="BodyText"/>
        <w:numPr>
          <w:ilvl w:val="0"/>
          <w:numId w:val="26"/>
        </w:numPr>
        <w:rPr>
          <w:b/>
          <w:bCs/>
          <w:lang w:val="sr-Latn-CS"/>
        </w:rPr>
      </w:pPr>
      <w:r>
        <w:rPr>
          <w:lang w:val="sr-Latn-CS"/>
        </w:rPr>
        <w:t>Čuvanje izmena</w:t>
      </w:r>
    </w:p>
    <w:p w14:paraId="3F152758" w14:textId="1D9589D8" w:rsidR="006A79EC" w:rsidRPr="007E0B43" w:rsidRDefault="006A79EC" w:rsidP="006A79EC">
      <w:pPr>
        <w:pStyle w:val="BodyText"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Izuzeci:</w:t>
      </w:r>
    </w:p>
    <w:p w14:paraId="2D420113" w14:textId="421C0119" w:rsidR="006A79EC" w:rsidRPr="003820FD" w:rsidRDefault="003C6519" w:rsidP="006A79EC">
      <w:pPr>
        <w:pStyle w:val="BodyText"/>
      </w:pPr>
      <w:r>
        <w:lastRenderedPageBreak/>
        <w:t>[</w:t>
      </w:r>
      <w:r w:rsidR="00D06D1B">
        <w:rPr>
          <w:i/>
          <w:iCs/>
        </w:rPr>
        <w:t>Poslodavac je uneo nevalidnu vrednost</w:t>
      </w:r>
      <w:r>
        <w:t>]</w:t>
      </w:r>
      <w:r w:rsidR="00D06D1B">
        <w:t xml:space="preserve"> Promene se ne sačuvaju i prikazuje se poruka o grešci</w:t>
      </w:r>
      <w:r w:rsidR="009A1A9E">
        <w:t>.</w:t>
      </w:r>
    </w:p>
    <w:p w14:paraId="3F15275A" w14:textId="6495B036" w:rsidR="006A79EC" w:rsidRPr="007E0B43" w:rsidRDefault="006A79EC" w:rsidP="006A79EC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Posledice:</w:t>
      </w:r>
    </w:p>
    <w:p w14:paraId="43F8DECE" w14:textId="1AB45996" w:rsidR="006A79EC" w:rsidRDefault="009A1A9E" w:rsidP="006A79EC">
      <w:pPr>
        <w:pStyle w:val="BodyText"/>
        <w:rPr>
          <w:lang w:val="sr-Latn-CS"/>
        </w:rPr>
      </w:pPr>
      <w:r w:rsidRPr="16A129B3">
        <w:rPr>
          <w:lang w:val="sr-Latn-CS"/>
        </w:rPr>
        <w:t>Novčana nadoknada je definisana</w:t>
      </w:r>
      <w:r w:rsidR="006A79EC" w:rsidRPr="16A129B3">
        <w:rPr>
          <w:lang w:val="sr-Latn-CS"/>
        </w:rPr>
        <w:t>.</w:t>
      </w:r>
    </w:p>
    <w:p w14:paraId="050CF7FF" w14:textId="164B0070" w:rsidR="000B6CF2" w:rsidRPr="003372D3" w:rsidRDefault="000B6CF2" w:rsidP="000B6CF2">
      <w:pPr>
        <w:pStyle w:val="Heading2"/>
        <w:rPr>
          <w:lang w:val="sr-Latn-CS"/>
        </w:rPr>
      </w:pPr>
      <w:r>
        <w:rPr>
          <w:lang w:val="sr-Latn-CS"/>
        </w:rPr>
        <w:t>Objavljivanje trajanja prakse</w:t>
      </w:r>
    </w:p>
    <w:p w14:paraId="5D929ED1" w14:textId="339E97C3" w:rsidR="009A1A9E" w:rsidRPr="007E0B43" w:rsidRDefault="009A1A9E" w:rsidP="009A1A9E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Kratak opis:</w:t>
      </w:r>
    </w:p>
    <w:p w14:paraId="45DB3ABA" w14:textId="19504279" w:rsidR="009A1A9E" w:rsidRDefault="009A1A9E" w:rsidP="009A1A9E">
      <w:pPr>
        <w:pStyle w:val="BodyText"/>
        <w:rPr>
          <w:lang w:val="sr-Latn-CS"/>
        </w:rPr>
      </w:pPr>
      <w:r w:rsidRPr="16A129B3">
        <w:rPr>
          <w:lang w:val="sr-Latn-CS"/>
        </w:rPr>
        <w:t xml:space="preserve">Poslodavac prilikom objavljivanja ponude za praksu ima mogućnost da navede </w:t>
      </w:r>
      <w:r w:rsidR="003B3E89">
        <w:rPr>
          <w:lang w:val="sr-Latn-CS"/>
        </w:rPr>
        <w:t>vreme trajanja date prakse</w:t>
      </w:r>
      <w:r w:rsidRPr="16A129B3">
        <w:rPr>
          <w:lang w:val="sr-Latn-CS"/>
        </w:rPr>
        <w:t>.</w:t>
      </w:r>
    </w:p>
    <w:p w14:paraId="2466DAD4" w14:textId="373CB958" w:rsidR="009A1A9E" w:rsidRPr="007E0B43" w:rsidRDefault="009A1A9E" w:rsidP="009A1A9E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Akteri:</w:t>
      </w:r>
    </w:p>
    <w:p w14:paraId="7E8F5E75" w14:textId="3D1414D0" w:rsidR="009A1A9E" w:rsidRDefault="002871C4" w:rsidP="009A1A9E">
      <w:pPr>
        <w:pStyle w:val="BodyText"/>
        <w:rPr>
          <w:lang w:val="sr-Latn-CS"/>
        </w:rPr>
      </w:pPr>
      <w:r>
        <w:rPr>
          <w:lang w:val="sr-Latn-CS"/>
        </w:rPr>
        <w:t xml:space="preserve">Administrator, </w:t>
      </w:r>
      <w:r w:rsidR="009A1A9E" w:rsidRPr="16A129B3">
        <w:rPr>
          <w:lang w:val="sr-Latn-CS"/>
        </w:rPr>
        <w:t>Poslodava</w:t>
      </w:r>
      <w:r w:rsidR="003B3E89">
        <w:rPr>
          <w:lang w:val="sr-Latn-CS"/>
        </w:rPr>
        <w:t>c</w:t>
      </w:r>
      <w:r w:rsidR="009A1A9E" w:rsidRPr="16A129B3">
        <w:rPr>
          <w:lang w:val="sr-Latn-CS"/>
        </w:rPr>
        <w:t>.</w:t>
      </w:r>
    </w:p>
    <w:p w14:paraId="42D51B61" w14:textId="55D01A79" w:rsidR="009A1A9E" w:rsidRPr="007E0B43" w:rsidRDefault="009A1A9E" w:rsidP="009A1A9E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Preduslovi:</w:t>
      </w:r>
    </w:p>
    <w:p w14:paraId="56C50328" w14:textId="27E131C7" w:rsidR="009A1A9E" w:rsidRDefault="009A1A9E" w:rsidP="009A1A9E">
      <w:pPr>
        <w:pStyle w:val="BodyText"/>
        <w:rPr>
          <w:lang w:val="sr-Latn-CS"/>
        </w:rPr>
      </w:pPr>
      <w:r w:rsidRPr="16A129B3">
        <w:rPr>
          <w:lang w:val="sr-Latn-CS"/>
        </w:rPr>
        <w:t>Poslodavac je prijavljen na platformu.</w:t>
      </w:r>
    </w:p>
    <w:p w14:paraId="768EAB1A" w14:textId="1965EB32" w:rsidR="009A1A9E" w:rsidRPr="007E0B43" w:rsidRDefault="009A1A9E" w:rsidP="009A1A9E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Osnovni tok:</w:t>
      </w:r>
    </w:p>
    <w:p w14:paraId="107663D4" w14:textId="47060FC4" w:rsidR="009A1A9E" w:rsidRPr="00FC7129" w:rsidRDefault="009A1A9E" w:rsidP="009A1A9E">
      <w:pPr>
        <w:pStyle w:val="BodyText"/>
        <w:numPr>
          <w:ilvl w:val="0"/>
          <w:numId w:val="27"/>
        </w:numPr>
        <w:rPr>
          <w:b/>
          <w:bCs/>
          <w:lang w:val="sr-Latn-CS"/>
        </w:rPr>
      </w:pPr>
      <w:r w:rsidRPr="16A129B3">
        <w:rPr>
          <w:lang w:val="sr-Latn-CS"/>
        </w:rPr>
        <w:t>Poslodavac selektuje opciju za kreiranje nove prakse</w:t>
      </w:r>
    </w:p>
    <w:p w14:paraId="542198AB" w14:textId="77777777" w:rsidR="001504F5" w:rsidRPr="00551471" w:rsidRDefault="001504F5" w:rsidP="001504F5">
      <w:pPr>
        <w:pStyle w:val="BodyText"/>
        <w:numPr>
          <w:ilvl w:val="0"/>
          <w:numId w:val="27"/>
        </w:numPr>
        <w:rPr>
          <w:b/>
          <w:bCs/>
          <w:lang w:val="sr-Latn-CS"/>
        </w:rPr>
      </w:pPr>
      <w:r w:rsidRPr="16A129B3">
        <w:rPr>
          <w:lang w:val="sr-Latn-CS"/>
        </w:rPr>
        <w:t xml:space="preserve">Poslodavac </w:t>
      </w:r>
      <w:r>
        <w:rPr>
          <w:lang w:val="sr-Latn-CS"/>
        </w:rPr>
        <w:t>bira da li će trajanje prakse biti izraženo u mesecima ili nedeljama</w:t>
      </w:r>
    </w:p>
    <w:p w14:paraId="27EAC4B2" w14:textId="43536895" w:rsidR="001504F5" w:rsidRPr="00411F0E" w:rsidRDefault="001504F5" w:rsidP="001504F5">
      <w:pPr>
        <w:pStyle w:val="BodyText"/>
        <w:numPr>
          <w:ilvl w:val="0"/>
          <w:numId w:val="27"/>
        </w:numPr>
        <w:rPr>
          <w:b/>
          <w:bCs/>
          <w:lang w:val="sr-Latn-CS"/>
        </w:rPr>
      </w:pPr>
      <w:r>
        <w:rPr>
          <w:lang w:val="sr-Latn-CS"/>
        </w:rPr>
        <w:t>Poslodavac unosi vreme trajanja prakse</w:t>
      </w:r>
    </w:p>
    <w:p w14:paraId="18200ED3" w14:textId="56D510A0" w:rsidR="00411F0E" w:rsidRPr="00970115" w:rsidRDefault="00411F0E" w:rsidP="001504F5">
      <w:pPr>
        <w:pStyle w:val="BodyText"/>
        <w:numPr>
          <w:ilvl w:val="0"/>
          <w:numId w:val="27"/>
        </w:numPr>
        <w:rPr>
          <w:b/>
          <w:bCs/>
          <w:lang w:val="sr-Latn-CS"/>
        </w:rPr>
      </w:pPr>
      <w:r>
        <w:rPr>
          <w:lang w:val="sr-Latn-CS"/>
        </w:rPr>
        <w:t>Čuvanje izmena</w:t>
      </w:r>
    </w:p>
    <w:p w14:paraId="0FA213E8" w14:textId="2EC68E20" w:rsidR="009A1A9E" w:rsidRPr="007E0B43" w:rsidRDefault="00841288" w:rsidP="009A1A9E">
      <w:pPr>
        <w:pStyle w:val="BodyText"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Izuzeci</w:t>
      </w:r>
      <w:r w:rsidR="009A1A9E" w:rsidRPr="16A129B3">
        <w:rPr>
          <w:b/>
          <w:bCs/>
          <w:lang w:val="sr-Latn-CS"/>
        </w:rPr>
        <w:t>:</w:t>
      </w:r>
    </w:p>
    <w:p w14:paraId="57E2565D" w14:textId="53FA8A72" w:rsidR="009A1A9E" w:rsidRPr="003820FD" w:rsidRDefault="00D06D1B" w:rsidP="00034BAD">
      <w:pPr>
        <w:pStyle w:val="BodyText"/>
      </w:pPr>
      <w:r>
        <w:t>[</w:t>
      </w:r>
      <w:r>
        <w:rPr>
          <w:i/>
          <w:iCs/>
        </w:rPr>
        <w:t>Poslodavac je uneo nevalidnu vrednost</w:t>
      </w:r>
      <w:r>
        <w:t>] Promene se ne sačuvaju i prikazuje se poruka o grešci.</w:t>
      </w:r>
    </w:p>
    <w:p w14:paraId="211818A3" w14:textId="5EF0293C" w:rsidR="009A1A9E" w:rsidRPr="007E0B43" w:rsidRDefault="009A1A9E" w:rsidP="009A1A9E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Posledice:</w:t>
      </w:r>
    </w:p>
    <w:p w14:paraId="4B4EFB96" w14:textId="7795CE04" w:rsidR="009A1A9E" w:rsidRDefault="00411F0E" w:rsidP="009A1A9E">
      <w:pPr>
        <w:pStyle w:val="BodyText"/>
        <w:rPr>
          <w:lang w:val="sr-Latn-CS"/>
        </w:rPr>
      </w:pPr>
      <w:r>
        <w:rPr>
          <w:lang w:val="sr-Latn-CS"/>
        </w:rPr>
        <w:t>Vreme trajanja prakse je definisano</w:t>
      </w:r>
      <w:r w:rsidR="009A1A9E" w:rsidRPr="16A129B3">
        <w:rPr>
          <w:lang w:val="sr-Latn-CS"/>
        </w:rPr>
        <w:t>.</w:t>
      </w:r>
    </w:p>
    <w:p w14:paraId="104F9075" w14:textId="31B8E39E" w:rsidR="000B6CF2" w:rsidRPr="003372D3" w:rsidRDefault="000B6CF2" w:rsidP="000B6CF2">
      <w:pPr>
        <w:pStyle w:val="Heading2"/>
        <w:rPr>
          <w:lang w:val="sr-Latn-CS"/>
        </w:rPr>
      </w:pPr>
      <w:r w:rsidRPr="16A129B3">
        <w:rPr>
          <w:lang w:val="sr-Latn-CS"/>
        </w:rPr>
        <w:t>Objavljivanje liste potrebnih sposobnosti</w:t>
      </w:r>
    </w:p>
    <w:p w14:paraId="576583D0" w14:textId="7FDFB6DF" w:rsidR="000B6CF2" w:rsidRPr="007E0B43" w:rsidRDefault="000B6CF2" w:rsidP="000B6CF2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Kratak opis:</w:t>
      </w:r>
    </w:p>
    <w:p w14:paraId="6C7E9BF3" w14:textId="3AF6515C" w:rsidR="000B6CF2" w:rsidRDefault="00411F0E" w:rsidP="000B6CF2">
      <w:pPr>
        <w:pStyle w:val="BodyText"/>
        <w:rPr>
          <w:lang w:val="sr-Latn-CS"/>
        </w:rPr>
      </w:pPr>
      <w:r>
        <w:rPr>
          <w:lang w:val="sr-Latn-CS"/>
        </w:rPr>
        <w:t>Poslodavac prilikom objavljivanja ponude za praksu ima mo</w:t>
      </w:r>
      <w:r w:rsidR="006E5100">
        <w:rPr>
          <w:lang w:val="sr-Latn-CS"/>
        </w:rPr>
        <w:t>gućnost da navede potrebne sposobnosti koje kandidati treba da poseduju</w:t>
      </w:r>
      <w:r w:rsidR="00CA293E">
        <w:rPr>
          <w:lang w:val="sr-Latn-CS"/>
        </w:rPr>
        <w:t xml:space="preserve">, zajedno sa uslovima koje kandidati treba da ispunjavaju kao što su </w:t>
      </w:r>
      <w:r w:rsidR="00E3335D">
        <w:rPr>
          <w:lang w:val="sr-Latn-CS"/>
        </w:rPr>
        <w:t>obrazovanje, prethodna iskustva, jezici itd.</w:t>
      </w:r>
    </w:p>
    <w:p w14:paraId="5031ADDD" w14:textId="370D007F" w:rsidR="000B6CF2" w:rsidRPr="007E0B43" w:rsidRDefault="000B6CF2" w:rsidP="000B6CF2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Akteri:</w:t>
      </w:r>
    </w:p>
    <w:p w14:paraId="1CE7E967" w14:textId="115BA830" w:rsidR="000B6CF2" w:rsidRDefault="002871C4" w:rsidP="000B6CF2">
      <w:pPr>
        <w:pStyle w:val="BodyText"/>
        <w:rPr>
          <w:lang w:val="sr-Latn-CS"/>
        </w:rPr>
      </w:pPr>
      <w:r>
        <w:rPr>
          <w:lang w:val="sr-Latn-CS"/>
        </w:rPr>
        <w:t xml:space="preserve">Administrator, </w:t>
      </w:r>
      <w:r w:rsidR="00E3335D">
        <w:rPr>
          <w:lang w:val="sr-Latn-CS"/>
        </w:rPr>
        <w:t>Poslodavac</w:t>
      </w:r>
      <w:r w:rsidR="000B6CF2">
        <w:rPr>
          <w:lang w:val="sr-Latn-CS"/>
        </w:rPr>
        <w:t>.</w:t>
      </w:r>
    </w:p>
    <w:p w14:paraId="07F1E066" w14:textId="77777777" w:rsidR="000B6CF2" w:rsidRPr="007E0B43" w:rsidRDefault="000B6CF2" w:rsidP="000B6C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53A6392" w14:textId="7B349DC4" w:rsidR="000B6CF2" w:rsidRDefault="00E3335D" w:rsidP="00E3335D">
      <w:pPr>
        <w:pStyle w:val="BodyText"/>
        <w:rPr>
          <w:lang w:val="sr-Latn-CS"/>
        </w:rPr>
      </w:pPr>
      <w:r w:rsidRPr="16A129B3">
        <w:rPr>
          <w:lang w:val="sr-Latn-CS"/>
        </w:rPr>
        <w:t>Poslodavac je prijavljen na platformu.</w:t>
      </w:r>
    </w:p>
    <w:p w14:paraId="0C0AD2ED" w14:textId="77777777" w:rsidR="000B6CF2" w:rsidRPr="007E0B43" w:rsidRDefault="000B6CF2" w:rsidP="000B6C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2B8BD51" w14:textId="44F7A654" w:rsidR="000B6CF2" w:rsidRDefault="000B5A09" w:rsidP="00E3335D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Poslodavac selektuje opciju za kreiranje nove prakse</w:t>
      </w:r>
    </w:p>
    <w:p w14:paraId="1042375F" w14:textId="23FDF84B" w:rsidR="000B5A09" w:rsidRDefault="000B5A09" w:rsidP="00E3335D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Poslodavac navodi listu tehničkih sposobnosti </w:t>
      </w:r>
      <w:r w:rsidR="00756E7E">
        <w:rPr>
          <w:lang w:val="sr-Latn-CS"/>
        </w:rPr>
        <w:t>koje su za datu praksu neophodne</w:t>
      </w:r>
    </w:p>
    <w:p w14:paraId="4EBD678E" w14:textId="45857665" w:rsidR="00756E7E" w:rsidRDefault="00756E7E" w:rsidP="00E3335D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Poslodavac</w:t>
      </w:r>
      <w:r w:rsidR="00757886">
        <w:rPr>
          <w:lang w:val="sr-Latn-CS"/>
        </w:rPr>
        <w:t xml:space="preserve"> navodi listu sposobnosti koje su za datu praksu preporučene</w:t>
      </w:r>
    </w:p>
    <w:p w14:paraId="33B72177" w14:textId="0EE83EEA" w:rsidR="003A5685" w:rsidRDefault="003A5685" w:rsidP="00E3335D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Poslodavac navodi zahtevani nivo obrazovanja</w:t>
      </w:r>
    </w:p>
    <w:p w14:paraId="7F17C40F" w14:textId="1ACCCCF8" w:rsidR="003A5685" w:rsidRDefault="003A5685" w:rsidP="00E3335D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Poslodavac navodi zahtevano</w:t>
      </w:r>
      <w:r w:rsidR="00DE3439">
        <w:rPr>
          <w:lang w:val="sr-Latn-CS"/>
        </w:rPr>
        <w:t xml:space="preserve"> prethodno iskustvo (ako postoji)</w:t>
      </w:r>
    </w:p>
    <w:p w14:paraId="56FFCA7B" w14:textId="6DA5B97F" w:rsidR="00DE3439" w:rsidRDefault="00DE3439" w:rsidP="00E3335D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Čuvanje izmena</w:t>
      </w:r>
    </w:p>
    <w:p w14:paraId="4443A66A" w14:textId="23BDACE6" w:rsidR="000B6CF2" w:rsidRPr="007E0B43" w:rsidRDefault="00A14C50" w:rsidP="000B6C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Izuzeci</w:t>
      </w:r>
      <w:r w:rsidR="000B6CF2" w:rsidRPr="007E0B43">
        <w:rPr>
          <w:b/>
          <w:bCs/>
          <w:lang w:val="sr-Latn-CS"/>
        </w:rPr>
        <w:t>:</w:t>
      </w:r>
    </w:p>
    <w:p w14:paraId="7254101D" w14:textId="77777777" w:rsidR="000B6CF2" w:rsidRDefault="000B6CF2" w:rsidP="000B6CF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DFB200C" w14:textId="77777777" w:rsidR="000B6CF2" w:rsidRPr="007E0B43" w:rsidRDefault="000B6CF2" w:rsidP="000B6C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6093B69" w14:textId="02433994" w:rsidR="000B6CF2" w:rsidRDefault="00DE3439" w:rsidP="000B6CF2">
      <w:pPr>
        <w:pStyle w:val="BodyText"/>
        <w:rPr>
          <w:lang w:val="sr-Latn-CS"/>
        </w:rPr>
      </w:pPr>
      <w:r>
        <w:rPr>
          <w:lang w:val="sr-Latn-CS"/>
        </w:rPr>
        <w:t>Potrebne sposobnosti za datu praksu su definisane</w:t>
      </w:r>
      <w:r w:rsidR="000B6CF2">
        <w:rPr>
          <w:lang w:val="sr-Latn-CS"/>
        </w:rPr>
        <w:t>.</w:t>
      </w:r>
    </w:p>
    <w:p w14:paraId="525B1CF7" w14:textId="54FF1806" w:rsidR="000B6CF2" w:rsidRPr="003372D3" w:rsidRDefault="000B6CF2" w:rsidP="000B6CF2">
      <w:pPr>
        <w:pStyle w:val="Heading2"/>
        <w:rPr>
          <w:lang w:val="sr-Latn-CS"/>
        </w:rPr>
      </w:pPr>
      <w:r>
        <w:rPr>
          <w:lang w:val="sr-Latn-CS"/>
        </w:rPr>
        <w:t>Dodavanje opisa prakse</w:t>
      </w:r>
    </w:p>
    <w:p w14:paraId="0C730048" w14:textId="77777777" w:rsidR="000B6CF2" w:rsidRPr="007E0B43" w:rsidRDefault="000B6CF2" w:rsidP="000B6C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2DE87C0" w14:textId="35C6A0D7" w:rsidR="000B6CF2" w:rsidRDefault="007D1E56" w:rsidP="000B6CF2">
      <w:pPr>
        <w:pStyle w:val="BodyText"/>
        <w:rPr>
          <w:lang w:val="sr-Latn-CS"/>
        </w:rPr>
      </w:pPr>
      <w:r>
        <w:rPr>
          <w:lang w:val="sr-Latn-CS"/>
        </w:rPr>
        <w:t>Poslodavac ima mogućnost da unese opis prakse koji će se prikazivati i davati detaljnije informacije kandidatima koji se prijavljuju</w:t>
      </w:r>
      <w:r w:rsidR="000B6CF2">
        <w:rPr>
          <w:lang w:val="sr-Latn-CS"/>
        </w:rPr>
        <w:t>.</w:t>
      </w:r>
    </w:p>
    <w:p w14:paraId="1E0A9011" w14:textId="77777777" w:rsidR="000B6CF2" w:rsidRPr="007E0B43" w:rsidRDefault="000B6CF2" w:rsidP="000B6C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645A250" w14:textId="6B0D009D" w:rsidR="000B6CF2" w:rsidRDefault="002871C4" w:rsidP="000B6CF2">
      <w:pPr>
        <w:pStyle w:val="BodyText"/>
        <w:rPr>
          <w:lang w:val="sr-Latn-CS"/>
        </w:rPr>
      </w:pPr>
      <w:r>
        <w:rPr>
          <w:lang w:val="sr-Latn-CS"/>
        </w:rPr>
        <w:t xml:space="preserve">Administrator, </w:t>
      </w:r>
      <w:r w:rsidR="007D1E56">
        <w:rPr>
          <w:lang w:val="sr-Latn-CS"/>
        </w:rPr>
        <w:t>Poslodavac</w:t>
      </w:r>
      <w:r w:rsidR="000B6CF2">
        <w:rPr>
          <w:lang w:val="sr-Latn-CS"/>
        </w:rPr>
        <w:t>.</w:t>
      </w:r>
    </w:p>
    <w:p w14:paraId="08708B24" w14:textId="77777777" w:rsidR="000B6CF2" w:rsidRPr="007E0B43" w:rsidRDefault="000B6CF2" w:rsidP="000B6C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096A0C5" w14:textId="2566A87A" w:rsidR="000B6CF2" w:rsidRDefault="007D1E56" w:rsidP="000B6CF2">
      <w:pPr>
        <w:pStyle w:val="BodyText"/>
        <w:rPr>
          <w:lang w:val="sr-Latn-CS"/>
        </w:rPr>
      </w:pPr>
      <w:r>
        <w:rPr>
          <w:lang w:val="sr-Latn-CS"/>
        </w:rPr>
        <w:t xml:space="preserve">Poslodavac je </w:t>
      </w:r>
      <w:r w:rsidR="00924DBF">
        <w:rPr>
          <w:lang w:val="sr-Latn-CS"/>
        </w:rPr>
        <w:t>prijavljen na platformu</w:t>
      </w:r>
      <w:r w:rsidR="000B6CF2">
        <w:rPr>
          <w:lang w:val="sr-Latn-CS"/>
        </w:rPr>
        <w:t>.</w:t>
      </w:r>
    </w:p>
    <w:p w14:paraId="0DA2845B" w14:textId="77777777" w:rsidR="000B6CF2" w:rsidRPr="007E0B43" w:rsidRDefault="000B6CF2" w:rsidP="000B6C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739AA51" w14:textId="1C0C4B5D" w:rsidR="000B6CF2" w:rsidRDefault="00924DBF" w:rsidP="00924DBF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Poslodavac</w:t>
      </w:r>
      <w:r w:rsidR="00A14C50">
        <w:rPr>
          <w:lang w:val="sr-Latn-CS"/>
        </w:rPr>
        <w:t xml:space="preserve"> selektuje opciju za kreiranje nove prakse</w:t>
      </w:r>
    </w:p>
    <w:p w14:paraId="3E6D5C70" w14:textId="10696D1A" w:rsidR="00A14C50" w:rsidRDefault="00A14C50" w:rsidP="00924DBF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Poslodavac unosi</w:t>
      </w:r>
      <w:r w:rsidR="00841288">
        <w:rPr>
          <w:lang w:val="sr-Latn-CS"/>
        </w:rPr>
        <w:t xml:space="preserve"> opis prakse</w:t>
      </w:r>
    </w:p>
    <w:p w14:paraId="7234FA56" w14:textId="4AEBA7E1" w:rsidR="00841288" w:rsidRDefault="00841288" w:rsidP="00924DBF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Čuvanje izmena</w:t>
      </w:r>
    </w:p>
    <w:p w14:paraId="4A47A603" w14:textId="6C1AFA4B" w:rsidR="000B6CF2" w:rsidRPr="007E0B43" w:rsidRDefault="00A14C50" w:rsidP="000B6C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</w:t>
      </w:r>
      <w:r w:rsidR="000B6CF2" w:rsidRPr="007E0B43">
        <w:rPr>
          <w:b/>
          <w:bCs/>
          <w:lang w:val="sr-Latn-CS"/>
        </w:rPr>
        <w:t>:</w:t>
      </w:r>
    </w:p>
    <w:p w14:paraId="39B8B0F5" w14:textId="77777777" w:rsidR="000B6CF2" w:rsidRDefault="000B6CF2" w:rsidP="000B6CF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D69881C" w14:textId="77777777" w:rsidR="000B6CF2" w:rsidRPr="007E0B43" w:rsidRDefault="000B6CF2" w:rsidP="000B6CF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77B4D41" w14:textId="15B47D3A" w:rsidR="000B6CF2" w:rsidRDefault="00841288" w:rsidP="000B6CF2">
      <w:pPr>
        <w:pStyle w:val="BodyText"/>
        <w:rPr>
          <w:lang w:val="sr-Latn-CS"/>
        </w:rPr>
      </w:pPr>
      <w:r>
        <w:rPr>
          <w:lang w:val="sr-Latn-CS"/>
        </w:rPr>
        <w:t>Opis prakse je uspešno naveden</w:t>
      </w:r>
      <w:r w:rsidR="000B6CF2">
        <w:rPr>
          <w:lang w:val="sr-Latn-CS"/>
        </w:rPr>
        <w:t>.</w:t>
      </w:r>
    </w:p>
    <w:p w14:paraId="4387C80D" w14:textId="77777777" w:rsidR="000B6CF2" w:rsidRDefault="000B6CF2" w:rsidP="007E0B43">
      <w:pPr>
        <w:pStyle w:val="BodyText"/>
        <w:rPr>
          <w:lang w:val="sr-Latn-CS"/>
        </w:rPr>
      </w:pPr>
    </w:p>
    <w:p w14:paraId="3F15275C" w14:textId="77777777" w:rsidR="006E5E1D" w:rsidRDefault="006E5E1D" w:rsidP="006E5E1D">
      <w:pPr>
        <w:pStyle w:val="Heading1"/>
        <w:rPr>
          <w:lang w:val="sr-Latn-CS"/>
        </w:rPr>
      </w:pPr>
      <w:bookmarkStart w:id="9" w:name="_Toc163018916"/>
      <w:r>
        <w:rPr>
          <w:lang w:val="sr-Latn-CS"/>
        </w:rPr>
        <w:t>Dodatni zahtevi</w:t>
      </w:r>
      <w:bookmarkEnd w:id="9"/>
    </w:p>
    <w:p w14:paraId="3F15275D" w14:textId="77777777" w:rsidR="00834900" w:rsidRPr="003372D3" w:rsidRDefault="00132780" w:rsidP="00834900">
      <w:pPr>
        <w:pStyle w:val="Heading2"/>
        <w:rPr>
          <w:lang w:val="sr-Latn-CS"/>
        </w:rPr>
      </w:pPr>
      <w:bookmarkStart w:id="10" w:name="_Toc163018917"/>
      <w:r>
        <w:rPr>
          <w:lang w:val="sr-Latn-CS"/>
        </w:rPr>
        <w:t>Funkcionalnost</w:t>
      </w:r>
      <w:bookmarkEnd w:id="10"/>
    </w:p>
    <w:p w14:paraId="3F15275E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3F15275F" w14:textId="31DC152C" w:rsidR="00167FDF" w:rsidRDefault="002871C4" w:rsidP="00DD0501">
      <w:pPr>
        <w:pStyle w:val="BodyText"/>
        <w:rPr>
          <w:lang w:val="sr-Latn-CS"/>
        </w:rPr>
      </w:pPr>
      <w:r>
        <w:rPr>
          <w:lang w:val="sr-Latn-CS"/>
        </w:rPr>
        <w:t>InternClix</w:t>
      </w:r>
      <w:r w:rsidR="00167FDF">
        <w:rPr>
          <w:lang w:val="sr-Latn-CS"/>
        </w:rPr>
        <w:t xml:space="preserve"> </w:t>
      </w:r>
      <w:r>
        <w:rPr>
          <w:lang w:val="sr-Latn-CS"/>
        </w:rPr>
        <w:t>platforma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3F152760" w14:textId="032D6448" w:rsidR="00834900" w:rsidRDefault="00834900" w:rsidP="00834900">
      <w:pPr>
        <w:pStyle w:val="Heading2"/>
        <w:rPr>
          <w:lang w:val="sr-Latn-CS"/>
        </w:rPr>
      </w:pPr>
      <w:bookmarkStart w:id="11" w:name="_Toc163018918"/>
      <w:r>
        <w:rPr>
          <w:lang w:val="sr-Latn-CS"/>
        </w:rPr>
        <w:t>Upotreb</w:t>
      </w:r>
      <w:r w:rsidR="002871C4">
        <w:rPr>
          <w:lang w:val="sr-Latn-CS"/>
        </w:rPr>
        <w:t>lj</w:t>
      </w:r>
      <w:r>
        <w:rPr>
          <w:lang w:val="sr-Latn-CS"/>
        </w:rPr>
        <w:t>ivost</w:t>
      </w:r>
      <w:bookmarkEnd w:id="11"/>
    </w:p>
    <w:p w14:paraId="3F152761" w14:textId="1D815AA8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</w:t>
      </w:r>
      <w:r w:rsidR="002871C4">
        <w:rPr>
          <w:lang w:val="sr-Latn-CS"/>
        </w:rPr>
        <w:t>lj</w:t>
      </w:r>
      <w:r>
        <w:rPr>
          <w:lang w:val="sr-Latn-CS"/>
        </w:rPr>
        <w:t>ivosti sistema koji se razvija.</w:t>
      </w:r>
    </w:p>
    <w:p w14:paraId="3F152762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3F152763" w14:textId="532DD0C5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2871C4">
        <w:rPr>
          <w:lang w:val="sr-Latn-CS"/>
        </w:rPr>
        <w:t>InternClix platforme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14:paraId="3F152764" w14:textId="77777777" w:rsidR="00834900" w:rsidRPr="003372D3" w:rsidRDefault="00834900" w:rsidP="00834900">
      <w:pPr>
        <w:pStyle w:val="Heading2"/>
        <w:rPr>
          <w:lang w:val="sr-Latn-CS"/>
        </w:rPr>
      </w:pPr>
      <w:bookmarkStart w:id="12" w:name="_Toc163018919"/>
      <w:r>
        <w:rPr>
          <w:lang w:val="sr-Latn-CS"/>
        </w:rPr>
        <w:t>Pouzdanost</w:t>
      </w:r>
      <w:bookmarkEnd w:id="12"/>
    </w:p>
    <w:p w14:paraId="3F152765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3F152766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3F152767" w14:textId="2361981B" w:rsidR="001517F6" w:rsidRDefault="00855133" w:rsidP="00456A20">
      <w:pPr>
        <w:pStyle w:val="BodyText"/>
        <w:rPr>
          <w:lang w:val="sr-Latn-CS"/>
        </w:rPr>
      </w:pPr>
      <w:r>
        <w:rPr>
          <w:lang w:val="sr-Latn-CS"/>
        </w:rPr>
        <w:t xml:space="preserve">InternClix platforma </w:t>
      </w:r>
      <w:r w:rsidR="00456A20">
        <w:rPr>
          <w:lang w:val="sr-Latn-CS"/>
        </w:rPr>
        <w:t>će biti dostup</w:t>
      </w:r>
      <w:r>
        <w:rPr>
          <w:lang w:val="sr-Latn-CS"/>
        </w:rPr>
        <w:t>na</w:t>
      </w:r>
      <w:r w:rsidR="00456A20">
        <w:rPr>
          <w:lang w:val="sr-Latn-CS"/>
        </w:rPr>
        <w:t xml:space="preserve"> 24 časa dnevno, 7 dana u nedelji. Vreme kada </w:t>
      </w:r>
      <w:r>
        <w:rPr>
          <w:lang w:val="sr-Latn-CS"/>
        </w:rPr>
        <w:t>platforma</w:t>
      </w:r>
      <w:r w:rsidR="00456A20">
        <w:rPr>
          <w:lang w:val="sr-Latn-CS"/>
        </w:rPr>
        <w:t xml:space="preserve"> nije dostup</w:t>
      </w:r>
      <w:r>
        <w:rPr>
          <w:lang w:val="sr-Latn-CS"/>
        </w:rPr>
        <w:t>na</w:t>
      </w:r>
      <w:r w:rsidR="00456A20">
        <w:rPr>
          <w:lang w:val="sr-Latn-CS"/>
        </w:rPr>
        <w:t xml:space="preserve"> ne sme da pređe </w:t>
      </w:r>
      <w:r>
        <w:rPr>
          <w:lang w:val="sr-Latn-CS"/>
        </w:rPr>
        <w:t>5</w:t>
      </w:r>
      <w:r w:rsidR="00456A20">
        <w:rPr>
          <w:lang w:val="sr-Latn-CS"/>
        </w:rPr>
        <w:t>%.</w:t>
      </w:r>
    </w:p>
    <w:p w14:paraId="3F152768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Srednje vreme između otkaza</w:t>
      </w:r>
      <w:r w:rsidRPr="001517F6">
        <w:rPr>
          <w:b/>
          <w:bCs/>
          <w:lang w:val="sr-Latn-CS"/>
        </w:rPr>
        <w:t>:</w:t>
      </w:r>
    </w:p>
    <w:p w14:paraId="3F152769" w14:textId="527BAAF3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 xml:space="preserve">Srednje vreme između dva sukcesivna otkaza ne sme da padne ispod </w:t>
      </w:r>
      <w:r w:rsidR="00855133">
        <w:rPr>
          <w:lang w:val="sr-Latn-CS"/>
        </w:rPr>
        <w:t>6</w:t>
      </w:r>
      <w:r>
        <w:rPr>
          <w:lang w:val="sr-Latn-CS"/>
        </w:rPr>
        <w:t>0 sati.</w:t>
      </w:r>
    </w:p>
    <w:p w14:paraId="3F15276A" w14:textId="77777777" w:rsidR="00834900" w:rsidRPr="003372D3" w:rsidRDefault="00834900" w:rsidP="00834900">
      <w:pPr>
        <w:pStyle w:val="Heading2"/>
        <w:rPr>
          <w:lang w:val="sr-Latn-CS"/>
        </w:rPr>
      </w:pPr>
      <w:bookmarkStart w:id="13" w:name="_Toc163018920"/>
      <w:r>
        <w:rPr>
          <w:lang w:val="sr-Latn-CS"/>
        </w:rPr>
        <w:t>Performanse</w:t>
      </w:r>
      <w:bookmarkEnd w:id="13"/>
    </w:p>
    <w:p w14:paraId="3F15276B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3F15276C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3F15276D" w14:textId="2C96510D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</w:t>
      </w:r>
      <w:r w:rsidR="00855133">
        <w:rPr>
          <w:lang w:val="sr-Latn-CS"/>
        </w:rPr>
        <w:t>5</w:t>
      </w:r>
      <w:r>
        <w:rPr>
          <w:lang w:val="sr-Latn-CS"/>
        </w:rPr>
        <w:t>000 simultanih pristupa korisnika</w:t>
      </w:r>
      <w:r w:rsidR="00206198">
        <w:rPr>
          <w:lang w:val="sr-Latn-CS"/>
        </w:rPr>
        <w:t xml:space="preserve"> </w:t>
      </w:r>
      <w:r w:rsidR="00855133">
        <w:rPr>
          <w:lang w:val="sr-Latn-CS"/>
        </w:rPr>
        <w:t>platformi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3F15276E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3F15276F" w14:textId="32DA2EB5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 xml:space="preserve">Vreme potrebno za pristupanje bazi podataka u cilju izvršenje nekog upita ne sme da veće od </w:t>
      </w:r>
      <w:r w:rsidR="00855133">
        <w:rPr>
          <w:lang w:val="sr-Latn-CS"/>
        </w:rPr>
        <w:t>3.4</w:t>
      </w:r>
      <w:r>
        <w:rPr>
          <w:lang w:val="sr-Latn-CS"/>
        </w:rPr>
        <w:t xml:space="preserve"> sekundi.</w:t>
      </w:r>
    </w:p>
    <w:p w14:paraId="3F152770" w14:textId="77777777" w:rsidR="00834900" w:rsidRPr="003372D3" w:rsidRDefault="00E41E1D" w:rsidP="00E41E1D">
      <w:pPr>
        <w:pStyle w:val="Heading2"/>
        <w:rPr>
          <w:lang w:val="sr-Latn-CS"/>
        </w:rPr>
      </w:pPr>
      <w:bookmarkStart w:id="14" w:name="_Toc163018921"/>
      <w:r>
        <w:rPr>
          <w:lang w:val="sr-Latn-CS"/>
        </w:rPr>
        <w:t>Podrška i održavanje</w:t>
      </w:r>
      <w:bookmarkEnd w:id="14"/>
    </w:p>
    <w:p w14:paraId="3F152771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3F152772" w14:textId="5F9A8A64" w:rsidR="00114E2C" w:rsidRDefault="00855133" w:rsidP="00114E2C">
      <w:pPr>
        <w:pStyle w:val="BodyText"/>
        <w:rPr>
          <w:lang w:val="sr-Latn-CS"/>
        </w:rPr>
      </w:pPr>
      <w:r>
        <w:rPr>
          <w:lang w:val="sr-Latn-CS"/>
        </w:rPr>
        <w:t xml:space="preserve">InternClix platforma </w:t>
      </w:r>
      <w:r w:rsidR="00114E2C">
        <w:rPr>
          <w:lang w:val="sr-Latn-CS"/>
        </w:rPr>
        <w:t>ne zahteva posebnu podršku i održavanje.</w:t>
      </w:r>
    </w:p>
    <w:p w14:paraId="3F152773" w14:textId="77777777" w:rsidR="00834900" w:rsidRPr="003372D3" w:rsidRDefault="00834900" w:rsidP="00E41E1D">
      <w:pPr>
        <w:pStyle w:val="Heading2"/>
        <w:rPr>
          <w:lang w:val="sr-Latn-CS"/>
        </w:rPr>
      </w:pPr>
      <w:bookmarkStart w:id="15" w:name="_Toc163018922"/>
      <w:r>
        <w:rPr>
          <w:lang w:val="sr-Latn-CS"/>
        </w:rPr>
        <w:t>Ograničenja</w:t>
      </w:r>
      <w:bookmarkEnd w:id="15"/>
    </w:p>
    <w:p w14:paraId="3F152774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3F152775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3F152776" w14:textId="31AE70FA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="00AC55CC">
        <w:t>Core i3</w:t>
      </w:r>
      <w:r>
        <w:rPr>
          <w:lang w:val="sr-Latn-CS"/>
        </w:rPr>
        <w:t xml:space="preserve"> procesorom i </w:t>
      </w:r>
      <w:r w:rsidR="00AC55CC">
        <w:rPr>
          <w:lang w:val="sr-Latn-CS"/>
        </w:rPr>
        <w:t>2GB</w:t>
      </w:r>
      <w:r>
        <w:rPr>
          <w:lang w:val="sr-Latn-CS"/>
        </w:rPr>
        <w:t xml:space="preserve"> RAM memorije. </w:t>
      </w:r>
    </w:p>
    <w:p w14:paraId="3F152777" w14:textId="509D2468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Serverski deo sistema će raditi na PC računaru sa procesorom </w:t>
      </w:r>
      <w:r w:rsidR="00855133">
        <w:rPr>
          <w:lang w:val="sr-Latn-CS"/>
        </w:rPr>
        <w:t>I</w:t>
      </w:r>
      <w:r w:rsidR="00AC55CC">
        <w:rPr>
          <w:lang w:val="sr-Latn-CS"/>
        </w:rPr>
        <w:t>ntel Core i5</w:t>
      </w:r>
      <w:r>
        <w:rPr>
          <w:lang w:val="sr-Latn-CS"/>
        </w:rPr>
        <w:t xml:space="preserve"> i </w:t>
      </w:r>
      <w:r w:rsidR="00AC55CC">
        <w:rPr>
          <w:lang w:val="sr-Latn-CS"/>
        </w:rPr>
        <w:t>4</w:t>
      </w:r>
      <w:r>
        <w:rPr>
          <w:lang w:val="sr-Latn-CS"/>
        </w:rPr>
        <w:t>GB RAM memorije.</w:t>
      </w:r>
    </w:p>
    <w:p w14:paraId="3F152778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3F152779" w14:textId="0B6EA718" w:rsidR="00834900" w:rsidRPr="00397DD2" w:rsidRDefault="001C5F47" w:rsidP="00AC55CC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AC55CC">
        <w:rPr>
          <w:lang w:val="sr-Latn-CS"/>
        </w:rPr>
        <w:t>InternClix platforme</w:t>
      </w:r>
      <w:r>
        <w:rPr>
          <w:lang w:val="sr-Latn-CS"/>
        </w:rPr>
        <w:t xml:space="preserve"> će biti optimizovan za sledeće Web čitače: </w:t>
      </w:r>
      <w:r w:rsidR="00AC55CC">
        <w:rPr>
          <w:lang w:val="sr-Latn-CS"/>
        </w:rPr>
        <w:t>Google Chrome, Microsoft Edge, Opera, Safari, Mozilla Firefox</w:t>
      </w:r>
      <w:r w:rsidR="00167FDF">
        <w:rPr>
          <w:lang w:val="sr-Latn-CS"/>
        </w:rPr>
        <w:t>.</w:t>
      </w:r>
    </w:p>
    <w:sectPr w:rsidR="00834900" w:rsidRPr="00397DD2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50124" w14:textId="77777777" w:rsidR="00DA6DA5" w:rsidRDefault="00DA6DA5">
      <w:r>
        <w:separator/>
      </w:r>
    </w:p>
  </w:endnote>
  <w:endnote w:type="continuationSeparator" w:id="0">
    <w:p w14:paraId="660D9830" w14:textId="77777777" w:rsidR="00DA6DA5" w:rsidRDefault="00DA6DA5">
      <w:r>
        <w:continuationSeparator/>
      </w:r>
    </w:p>
  </w:endnote>
  <w:endnote w:type="continuationNotice" w:id="1">
    <w:p w14:paraId="002B9FCE" w14:textId="77777777" w:rsidR="00DA6DA5" w:rsidRDefault="00DA6DA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278F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152790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3F15279D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3F15279A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3F15279B" w14:textId="1E22294B" w:rsidR="00AA3070" w:rsidRPr="003372D3" w:rsidRDefault="002C12A7">
          <w:pPr>
            <w:jc w:val="center"/>
            <w:rPr>
              <w:lang w:val="sr-Latn-CS"/>
            </w:rPr>
          </w:pPr>
          <w:r w:rsidRPr="003372D3">
            <w:rPr>
              <w:rFonts w:ascii="Symbol" w:eastAsia="Symbol" w:hAnsi="Symbol" w:cs="Symbol"/>
              <w:lang w:val="sr-Latn-CS"/>
            </w:rPr>
            <w:t>Ó</w:t>
          </w:r>
          <w:r w:rsidR="00AA3070">
            <w:rPr>
              <w:lang w:val="sr-Latn-CS"/>
            </w:rPr>
            <w:t>InternClix</w:t>
          </w:r>
          <w:r w:rsidRPr="003372D3">
            <w:rPr>
              <w:lang w:val="sr-Latn-CS"/>
            </w:rPr>
            <w:t>, 20</w:t>
          </w:r>
          <w:r w:rsidR="00AA3070">
            <w:rPr>
              <w:lang w:val="sr-Latn-CS"/>
            </w:rPr>
            <w:t>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3F15279C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723D7F"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DA6DA5">
            <w:fldChar w:fldCharType="begin"/>
          </w:r>
          <w:r w:rsidR="00DA6DA5">
            <w:instrText xml:space="preserve"> NUMPAGES  \* MERGEFORMAT </w:instrText>
          </w:r>
          <w:r w:rsidR="00DA6DA5">
            <w:fldChar w:fldCharType="separate"/>
          </w:r>
          <w:r w:rsidR="00723D7F">
            <w:rPr>
              <w:rStyle w:val="PageNumber"/>
              <w:noProof/>
              <w:lang w:val="sr-Latn-CS"/>
            </w:rPr>
            <w:t>19</w:t>
          </w:r>
          <w:r w:rsidR="00DA6DA5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3F15279E" w14:textId="77777777" w:rsidR="002C12A7" w:rsidRPr="003372D3" w:rsidRDefault="002C12A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27A0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3BDC9" w14:textId="77777777" w:rsidR="00DA6DA5" w:rsidRDefault="00DA6DA5">
      <w:r>
        <w:separator/>
      </w:r>
    </w:p>
  </w:footnote>
  <w:footnote w:type="continuationSeparator" w:id="0">
    <w:p w14:paraId="4EEC617E" w14:textId="77777777" w:rsidR="00DA6DA5" w:rsidRDefault="00DA6DA5">
      <w:r>
        <w:continuationSeparator/>
      </w:r>
    </w:p>
  </w:footnote>
  <w:footnote w:type="continuationNotice" w:id="1">
    <w:p w14:paraId="078B1ABA" w14:textId="77777777" w:rsidR="00DA6DA5" w:rsidRDefault="00DA6DA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278A" w14:textId="77777777" w:rsidR="002C12A7" w:rsidRDefault="002C12A7">
    <w:pPr>
      <w:rPr>
        <w:sz w:val="24"/>
      </w:rPr>
    </w:pPr>
  </w:p>
  <w:p w14:paraId="3F15278B" w14:textId="77777777" w:rsidR="002C12A7" w:rsidRDefault="002C12A7">
    <w:pPr>
      <w:pBdr>
        <w:top w:val="single" w:sz="6" w:space="1" w:color="auto"/>
      </w:pBdr>
      <w:rPr>
        <w:sz w:val="24"/>
      </w:rPr>
    </w:pPr>
  </w:p>
  <w:p w14:paraId="3F15278C" w14:textId="0405E572" w:rsidR="002C12A7" w:rsidRDefault="00D75E1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Runtime Terror</w:t>
    </w:r>
  </w:p>
  <w:p w14:paraId="3F15278D" w14:textId="77777777" w:rsidR="002C12A7" w:rsidRDefault="002C12A7">
    <w:pPr>
      <w:pBdr>
        <w:bottom w:val="single" w:sz="6" w:space="1" w:color="auto"/>
      </w:pBdr>
      <w:jc w:val="right"/>
      <w:rPr>
        <w:sz w:val="24"/>
      </w:rPr>
    </w:pPr>
  </w:p>
  <w:p w14:paraId="3F15278E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3F152793" w14:textId="77777777">
      <w:tc>
        <w:tcPr>
          <w:tcW w:w="6379" w:type="dxa"/>
        </w:tcPr>
        <w:p w14:paraId="3F152791" w14:textId="2D1D8F34" w:rsidR="002C12A7" w:rsidRPr="003372D3" w:rsidRDefault="00D75E15">
          <w:pPr>
            <w:rPr>
              <w:lang w:val="sr-Latn-CS"/>
            </w:rPr>
          </w:pPr>
          <w:r>
            <w:rPr>
              <w:lang w:val="sr-Latn-CS"/>
            </w:rPr>
            <w:t>InternClix</w:t>
          </w:r>
        </w:p>
      </w:tc>
      <w:tc>
        <w:tcPr>
          <w:tcW w:w="3179" w:type="dxa"/>
        </w:tcPr>
        <w:p w14:paraId="3F152792" w14:textId="77777777"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3F152796" w14:textId="77777777">
      <w:tc>
        <w:tcPr>
          <w:tcW w:w="6379" w:type="dxa"/>
        </w:tcPr>
        <w:p w14:paraId="3F152794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3F152795" w14:textId="7D581A43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D75E15">
            <w:rPr>
              <w:lang w:val="sr-Latn-CS"/>
            </w:rPr>
            <w:t>12</w:t>
          </w:r>
          <w:r w:rsidRPr="003372D3">
            <w:rPr>
              <w:lang w:val="sr-Latn-CS"/>
            </w:rPr>
            <w:t>.0</w:t>
          </w:r>
          <w:r w:rsidR="00D75E15">
            <w:rPr>
              <w:lang w:val="sr-Latn-CS"/>
            </w:rPr>
            <w:t>4</w:t>
          </w:r>
          <w:r w:rsidRPr="003372D3">
            <w:rPr>
              <w:lang w:val="sr-Latn-CS"/>
            </w:rPr>
            <w:t>.20</w:t>
          </w:r>
          <w:r w:rsidR="00D75E15">
            <w:rPr>
              <w:lang w:val="sr-Latn-CS"/>
            </w:rPr>
            <w:t>22</w:t>
          </w:r>
          <w:r w:rsidRPr="003372D3">
            <w:rPr>
              <w:lang w:val="sr-Latn-CS"/>
            </w:rPr>
            <w:t>. god.</w:t>
          </w:r>
        </w:p>
      </w:tc>
    </w:tr>
    <w:tr w:rsidR="002C12A7" w:rsidRPr="003372D3" w14:paraId="3F152798" w14:textId="77777777">
      <w:tc>
        <w:tcPr>
          <w:tcW w:w="9558" w:type="dxa"/>
          <w:gridSpan w:val="2"/>
        </w:tcPr>
        <w:p w14:paraId="3F152797" w14:textId="7DDBFAA9" w:rsidR="002C12A7" w:rsidRPr="003372D3" w:rsidRDefault="002C12A7">
          <w:pPr>
            <w:rPr>
              <w:lang w:val="sr-Latn-CS"/>
            </w:rPr>
          </w:pPr>
          <w:r w:rsidRPr="003372D3">
            <w:rPr>
              <w:lang w:val="sr-Latn-CS"/>
            </w:rPr>
            <w:t>SWE-</w:t>
          </w:r>
          <w:r w:rsidR="00D75E15">
            <w:rPr>
              <w:lang w:val="sr-Latn-CS"/>
            </w:rPr>
            <w:t>InternClix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14:paraId="3F152799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279F" w14:textId="77777777" w:rsidR="002C12A7" w:rsidRDefault="002C12A7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7GDshwgeyrm+zM" id="kVeqiJWK"/>
  </int:Manifest>
  <int:Observations>
    <int:Content id="kVeqiJW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E8711F3"/>
    <w:multiLevelType w:val="multilevel"/>
    <w:tmpl w:val="B8DA2A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724E3"/>
    <w:multiLevelType w:val="hybridMultilevel"/>
    <w:tmpl w:val="C43CDAB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B303EED"/>
    <w:multiLevelType w:val="hybridMultilevel"/>
    <w:tmpl w:val="B1824F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55393E"/>
    <w:multiLevelType w:val="hybridMultilevel"/>
    <w:tmpl w:val="5324F6E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86E3C24"/>
    <w:multiLevelType w:val="hybridMultilevel"/>
    <w:tmpl w:val="DDDCE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4A67717"/>
    <w:multiLevelType w:val="hybridMultilevel"/>
    <w:tmpl w:val="38CA26A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4F842CC"/>
    <w:multiLevelType w:val="hybridMultilevel"/>
    <w:tmpl w:val="A4A4AE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387600"/>
    <w:multiLevelType w:val="hybridMultilevel"/>
    <w:tmpl w:val="7F08E3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FAD1384"/>
    <w:multiLevelType w:val="hybridMultilevel"/>
    <w:tmpl w:val="CB46B3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47BD4F03"/>
    <w:multiLevelType w:val="hybridMultilevel"/>
    <w:tmpl w:val="BB589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4CE70493"/>
    <w:multiLevelType w:val="hybridMultilevel"/>
    <w:tmpl w:val="53E4C3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5115482B"/>
    <w:multiLevelType w:val="hybridMultilevel"/>
    <w:tmpl w:val="A954A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2D26B51"/>
    <w:multiLevelType w:val="hybridMultilevel"/>
    <w:tmpl w:val="5324F6E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6C2D3704"/>
    <w:multiLevelType w:val="hybridMultilevel"/>
    <w:tmpl w:val="AF9A17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4" w15:restartNumberingAfterBreak="0">
    <w:nsid w:val="74AF4178"/>
    <w:multiLevelType w:val="hybridMultilevel"/>
    <w:tmpl w:val="38CA26A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6" w15:restartNumberingAfterBreak="0">
    <w:nsid w:val="7D2D7C2F"/>
    <w:multiLevelType w:val="hybridMultilevel"/>
    <w:tmpl w:val="5324F6E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7F4E34F4"/>
    <w:multiLevelType w:val="hybridMultilevel"/>
    <w:tmpl w:val="6CFEE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0226557">
    <w:abstractNumId w:val="4"/>
  </w:num>
  <w:num w:numId="2" w16cid:durableId="446387628">
    <w:abstractNumId w:val="35"/>
  </w:num>
  <w:num w:numId="3" w16cid:durableId="315037630">
    <w:abstractNumId w:val="33"/>
  </w:num>
  <w:num w:numId="4" w16cid:durableId="1079713037">
    <w:abstractNumId w:val="3"/>
  </w:num>
  <w:num w:numId="5" w16cid:durableId="790513668">
    <w:abstractNumId w:val="15"/>
  </w:num>
  <w:num w:numId="6" w16cid:durableId="1154949624">
    <w:abstractNumId w:val="24"/>
  </w:num>
  <w:num w:numId="7" w16cid:durableId="1799909129">
    <w:abstractNumId w:val="6"/>
  </w:num>
  <w:num w:numId="8" w16cid:durableId="1146774424">
    <w:abstractNumId w:val="14"/>
  </w:num>
  <w:num w:numId="9" w16cid:durableId="2074623721">
    <w:abstractNumId w:val="22"/>
  </w:num>
  <w:num w:numId="10" w16cid:durableId="2104110781">
    <w:abstractNumId w:val="27"/>
  </w:num>
  <w:num w:numId="11" w16cid:durableId="282268398">
    <w:abstractNumId w:val="12"/>
  </w:num>
  <w:num w:numId="12" w16cid:durableId="586114237">
    <w:abstractNumId w:val="0"/>
  </w:num>
  <w:num w:numId="13" w16cid:durableId="402488174">
    <w:abstractNumId w:val="7"/>
  </w:num>
  <w:num w:numId="14" w16cid:durableId="114369585">
    <w:abstractNumId w:val="29"/>
  </w:num>
  <w:num w:numId="15" w16cid:durableId="790899867">
    <w:abstractNumId w:val="1"/>
  </w:num>
  <w:num w:numId="16" w16cid:durableId="733743300">
    <w:abstractNumId w:val="31"/>
  </w:num>
  <w:num w:numId="17" w16cid:durableId="1712146714">
    <w:abstractNumId w:val="28"/>
  </w:num>
  <w:num w:numId="18" w16cid:durableId="1899241626">
    <w:abstractNumId w:val="20"/>
  </w:num>
  <w:num w:numId="19" w16cid:durableId="1470825567">
    <w:abstractNumId w:val="2"/>
  </w:num>
  <w:num w:numId="20" w16cid:durableId="551235911">
    <w:abstractNumId w:val="11"/>
  </w:num>
  <w:num w:numId="21" w16cid:durableId="1909412805">
    <w:abstractNumId w:val="13"/>
  </w:num>
  <w:num w:numId="22" w16cid:durableId="1867862033">
    <w:abstractNumId w:val="25"/>
  </w:num>
  <w:num w:numId="23" w16cid:durableId="1183863299">
    <w:abstractNumId w:val="30"/>
  </w:num>
  <w:num w:numId="24" w16cid:durableId="1350840564">
    <w:abstractNumId w:val="9"/>
  </w:num>
  <w:num w:numId="25" w16cid:durableId="1497840332">
    <w:abstractNumId w:val="36"/>
  </w:num>
  <w:num w:numId="26" w16cid:durableId="1584728436">
    <w:abstractNumId w:val="34"/>
  </w:num>
  <w:num w:numId="27" w16cid:durableId="54204271">
    <w:abstractNumId w:val="16"/>
  </w:num>
  <w:num w:numId="28" w16cid:durableId="975842890">
    <w:abstractNumId w:val="5"/>
  </w:num>
  <w:num w:numId="29" w16cid:durableId="1874032909">
    <w:abstractNumId w:val="23"/>
  </w:num>
  <w:num w:numId="30" w16cid:durableId="184755679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685450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8056015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3265415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99753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143691310">
    <w:abstractNumId w:val="18"/>
  </w:num>
  <w:num w:numId="36" w16cid:durableId="197352641">
    <w:abstractNumId w:val="8"/>
  </w:num>
  <w:num w:numId="37" w16cid:durableId="388462727">
    <w:abstractNumId w:val="17"/>
  </w:num>
  <w:num w:numId="38" w16cid:durableId="1421609211">
    <w:abstractNumId w:val="21"/>
  </w:num>
  <w:num w:numId="39" w16cid:durableId="1766997713">
    <w:abstractNumId w:val="10"/>
  </w:num>
  <w:num w:numId="40" w16cid:durableId="1446457886">
    <w:abstractNumId w:val="32"/>
  </w:num>
  <w:num w:numId="41" w16cid:durableId="1132478796">
    <w:abstractNumId w:val="26"/>
  </w:num>
  <w:num w:numId="42" w16cid:durableId="1856116283">
    <w:abstractNumId w:val="37"/>
  </w:num>
  <w:num w:numId="43" w16cid:durableId="787089356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11AE3"/>
    <w:rsid w:val="00012EB9"/>
    <w:rsid w:val="00020615"/>
    <w:rsid w:val="00034BAD"/>
    <w:rsid w:val="000366F2"/>
    <w:rsid w:val="00037080"/>
    <w:rsid w:val="0004684F"/>
    <w:rsid w:val="000512BB"/>
    <w:rsid w:val="0005619E"/>
    <w:rsid w:val="0005625E"/>
    <w:rsid w:val="000615B4"/>
    <w:rsid w:val="0006338E"/>
    <w:rsid w:val="0006581E"/>
    <w:rsid w:val="000731DF"/>
    <w:rsid w:val="00080F92"/>
    <w:rsid w:val="000817C9"/>
    <w:rsid w:val="00082A7C"/>
    <w:rsid w:val="00083242"/>
    <w:rsid w:val="0008542D"/>
    <w:rsid w:val="00097F43"/>
    <w:rsid w:val="000A31D5"/>
    <w:rsid w:val="000A7C0F"/>
    <w:rsid w:val="000AD87F"/>
    <w:rsid w:val="000B2C36"/>
    <w:rsid w:val="000B5A09"/>
    <w:rsid w:val="000B6CF2"/>
    <w:rsid w:val="000C09BA"/>
    <w:rsid w:val="000C6A5F"/>
    <w:rsid w:val="000D3C5A"/>
    <w:rsid w:val="000E7A14"/>
    <w:rsid w:val="000F4AE0"/>
    <w:rsid w:val="000F68DB"/>
    <w:rsid w:val="00105614"/>
    <w:rsid w:val="00106D73"/>
    <w:rsid w:val="00112218"/>
    <w:rsid w:val="00112D02"/>
    <w:rsid w:val="00114041"/>
    <w:rsid w:val="00114E2C"/>
    <w:rsid w:val="001173E3"/>
    <w:rsid w:val="00117AE3"/>
    <w:rsid w:val="0013157C"/>
    <w:rsid w:val="00132780"/>
    <w:rsid w:val="00136143"/>
    <w:rsid w:val="00143087"/>
    <w:rsid w:val="00143EC3"/>
    <w:rsid w:val="001504F5"/>
    <w:rsid w:val="00150CC1"/>
    <w:rsid w:val="001517F6"/>
    <w:rsid w:val="00153D9F"/>
    <w:rsid w:val="00165A34"/>
    <w:rsid w:val="00167FDF"/>
    <w:rsid w:val="001807C8"/>
    <w:rsid w:val="00183C4D"/>
    <w:rsid w:val="00190105"/>
    <w:rsid w:val="001A0BC1"/>
    <w:rsid w:val="001B02AC"/>
    <w:rsid w:val="001B7B92"/>
    <w:rsid w:val="001C07A7"/>
    <w:rsid w:val="001C5F47"/>
    <w:rsid w:val="001D0890"/>
    <w:rsid w:val="001E5849"/>
    <w:rsid w:val="001E7360"/>
    <w:rsid w:val="001F663F"/>
    <w:rsid w:val="001F7D36"/>
    <w:rsid w:val="0020422A"/>
    <w:rsid w:val="00206198"/>
    <w:rsid w:val="00206E1F"/>
    <w:rsid w:val="00207B49"/>
    <w:rsid w:val="002100F0"/>
    <w:rsid w:val="00225B05"/>
    <w:rsid w:val="002334EB"/>
    <w:rsid w:val="0023457C"/>
    <w:rsid w:val="00234684"/>
    <w:rsid w:val="00240074"/>
    <w:rsid w:val="0025395B"/>
    <w:rsid w:val="00254C28"/>
    <w:rsid w:val="00254CBE"/>
    <w:rsid w:val="00255A41"/>
    <w:rsid w:val="00264EC4"/>
    <w:rsid w:val="00266FE1"/>
    <w:rsid w:val="00270678"/>
    <w:rsid w:val="00276588"/>
    <w:rsid w:val="002871C4"/>
    <w:rsid w:val="002922C4"/>
    <w:rsid w:val="00294304"/>
    <w:rsid w:val="00297E28"/>
    <w:rsid w:val="002A1791"/>
    <w:rsid w:val="002A3CB5"/>
    <w:rsid w:val="002A5E27"/>
    <w:rsid w:val="002A7107"/>
    <w:rsid w:val="002B1B24"/>
    <w:rsid w:val="002B5424"/>
    <w:rsid w:val="002C12A7"/>
    <w:rsid w:val="002C636A"/>
    <w:rsid w:val="002D5541"/>
    <w:rsid w:val="002E1608"/>
    <w:rsid w:val="002E3DDB"/>
    <w:rsid w:val="00300815"/>
    <w:rsid w:val="003248CA"/>
    <w:rsid w:val="003273D6"/>
    <w:rsid w:val="00327A85"/>
    <w:rsid w:val="0033165D"/>
    <w:rsid w:val="003356F6"/>
    <w:rsid w:val="003372D3"/>
    <w:rsid w:val="00344295"/>
    <w:rsid w:val="003464F7"/>
    <w:rsid w:val="00347321"/>
    <w:rsid w:val="00350B87"/>
    <w:rsid w:val="00352D51"/>
    <w:rsid w:val="00353BBA"/>
    <w:rsid w:val="00354EF0"/>
    <w:rsid w:val="00373231"/>
    <w:rsid w:val="003820FD"/>
    <w:rsid w:val="003860D3"/>
    <w:rsid w:val="0039103B"/>
    <w:rsid w:val="00392827"/>
    <w:rsid w:val="00393DE2"/>
    <w:rsid w:val="00394D78"/>
    <w:rsid w:val="00395F52"/>
    <w:rsid w:val="00397DD2"/>
    <w:rsid w:val="003A5685"/>
    <w:rsid w:val="003A60C6"/>
    <w:rsid w:val="003B1702"/>
    <w:rsid w:val="003B3E89"/>
    <w:rsid w:val="003B612F"/>
    <w:rsid w:val="003C162E"/>
    <w:rsid w:val="003C3616"/>
    <w:rsid w:val="003C38EC"/>
    <w:rsid w:val="003C46BE"/>
    <w:rsid w:val="003C6519"/>
    <w:rsid w:val="003D60F1"/>
    <w:rsid w:val="003F217C"/>
    <w:rsid w:val="00407EF3"/>
    <w:rsid w:val="00410F5F"/>
    <w:rsid w:val="00411F0E"/>
    <w:rsid w:val="0043600E"/>
    <w:rsid w:val="00436E7F"/>
    <w:rsid w:val="0044508C"/>
    <w:rsid w:val="00445A8C"/>
    <w:rsid w:val="004526F1"/>
    <w:rsid w:val="00453EFF"/>
    <w:rsid w:val="00456A20"/>
    <w:rsid w:val="00456F54"/>
    <w:rsid w:val="004576F1"/>
    <w:rsid w:val="00457F8B"/>
    <w:rsid w:val="00460783"/>
    <w:rsid w:val="00463EE7"/>
    <w:rsid w:val="004640EC"/>
    <w:rsid w:val="00473B3E"/>
    <w:rsid w:val="00474C5D"/>
    <w:rsid w:val="00477E3A"/>
    <w:rsid w:val="004831AE"/>
    <w:rsid w:val="004853F6"/>
    <w:rsid w:val="00486C00"/>
    <w:rsid w:val="00491BDC"/>
    <w:rsid w:val="00491CC1"/>
    <w:rsid w:val="004A63A8"/>
    <w:rsid w:val="004B23DA"/>
    <w:rsid w:val="004B63D8"/>
    <w:rsid w:val="004C7C3E"/>
    <w:rsid w:val="004CBDF6"/>
    <w:rsid w:val="004E0725"/>
    <w:rsid w:val="004E4574"/>
    <w:rsid w:val="004E6C9A"/>
    <w:rsid w:val="004E6E53"/>
    <w:rsid w:val="004F0888"/>
    <w:rsid w:val="004F3DEC"/>
    <w:rsid w:val="00500DA2"/>
    <w:rsid w:val="00503775"/>
    <w:rsid w:val="005215A0"/>
    <w:rsid w:val="00527D98"/>
    <w:rsid w:val="00531324"/>
    <w:rsid w:val="0054189B"/>
    <w:rsid w:val="00551471"/>
    <w:rsid w:val="0055531C"/>
    <w:rsid w:val="005613E4"/>
    <w:rsid w:val="00562041"/>
    <w:rsid w:val="00571FC4"/>
    <w:rsid w:val="00584EC9"/>
    <w:rsid w:val="005863D9"/>
    <w:rsid w:val="005A01AC"/>
    <w:rsid w:val="005A0658"/>
    <w:rsid w:val="005A3F8C"/>
    <w:rsid w:val="005A62E5"/>
    <w:rsid w:val="005A675D"/>
    <w:rsid w:val="005B4961"/>
    <w:rsid w:val="005C333A"/>
    <w:rsid w:val="005D021A"/>
    <w:rsid w:val="005D042B"/>
    <w:rsid w:val="005D4262"/>
    <w:rsid w:val="005D5F90"/>
    <w:rsid w:val="005E1391"/>
    <w:rsid w:val="005E362D"/>
    <w:rsid w:val="005E40AF"/>
    <w:rsid w:val="005E48F8"/>
    <w:rsid w:val="005F287D"/>
    <w:rsid w:val="006032BB"/>
    <w:rsid w:val="00616F80"/>
    <w:rsid w:val="006258BD"/>
    <w:rsid w:val="00631B0F"/>
    <w:rsid w:val="00631C6F"/>
    <w:rsid w:val="0063291D"/>
    <w:rsid w:val="00634BDD"/>
    <w:rsid w:val="0063574A"/>
    <w:rsid w:val="006511B8"/>
    <w:rsid w:val="00660B84"/>
    <w:rsid w:val="00662CF6"/>
    <w:rsid w:val="006647E8"/>
    <w:rsid w:val="00673A44"/>
    <w:rsid w:val="00676F66"/>
    <w:rsid w:val="00677488"/>
    <w:rsid w:val="00686570"/>
    <w:rsid w:val="0069445A"/>
    <w:rsid w:val="006A79EC"/>
    <w:rsid w:val="006C2F57"/>
    <w:rsid w:val="006C3F47"/>
    <w:rsid w:val="006D2FE2"/>
    <w:rsid w:val="006D3EB9"/>
    <w:rsid w:val="006D4D7A"/>
    <w:rsid w:val="006D6F3A"/>
    <w:rsid w:val="006E423A"/>
    <w:rsid w:val="006E5100"/>
    <w:rsid w:val="006E5E1D"/>
    <w:rsid w:val="006F37E4"/>
    <w:rsid w:val="006F5584"/>
    <w:rsid w:val="006F5DD7"/>
    <w:rsid w:val="00705464"/>
    <w:rsid w:val="007061AB"/>
    <w:rsid w:val="00707148"/>
    <w:rsid w:val="007107D8"/>
    <w:rsid w:val="00712834"/>
    <w:rsid w:val="00716C93"/>
    <w:rsid w:val="00716CCD"/>
    <w:rsid w:val="007222E0"/>
    <w:rsid w:val="00723D7F"/>
    <w:rsid w:val="00730CD9"/>
    <w:rsid w:val="00732741"/>
    <w:rsid w:val="0073377D"/>
    <w:rsid w:val="007419AB"/>
    <w:rsid w:val="0074590A"/>
    <w:rsid w:val="00745E01"/>
    <w:rsid w:val="00751D4E"/>
    <w:rsid w:val="0075315A"/>
    <w:rsid w:val="00756E7E"/>
    <w:rsid w:val="00757886"/>
    <w:rsid w:val="00763367"/>
    <w:rsid w:val="007700FF"/>
    <w:rsid w:val="0078214D"/>
    <w:rsid w:val="00785A86"/>
    <w:rsid w:val="00786068"/>
    <w:rsid w:val="00791D14"/>
    <w:rsid w:val="00792D6C"/>
    <w:rsid w:val="0079569D"/>
    <w:rsid w:val="00796121"/>
    <w:rsid w:val="007A40D6"/>
    <w:rsid w:val="007A734D"/>
    <w:rsid w:val="007C068A"/>
    <w:rsid w:val="007C4099"/>
    <w:rsid w:val="007C4972"/>
    <w:rsid w:val="007C6B66"/>
    <w:rsid w:val="007D1E56"/>
    <w:rsid w:val="007D6668"/>
    <w:rsid w:val="007E0B43"/>
    <w:rsid w:val="007E401D"/>
    <w:rsid w:val="007F56A1"/>
    <w:rsid w:val="007F694F"/>
    <w:rsid w:val="00804367"/>
    <w:rsid w:val="008043FC"/>
    <w:rsid w:val="008129FB"/>
    <w:rsid w:val="008271E3"/>
    <w:rsid w:val="0083272F"/>
    <w:rsid w:val="00834900"/>
    <w:rsid w:val="00840F00"/>
    <w:rsid w:val="00841288"/>
    <w:rsid w:val="0084728F"/>
    <w:rsid w:val="00855133"/>
    <w:rsid w:val="0086434F"/>
    <w:rsid w:val="008652E9"/>
    <w:rsid w:val="00865359"/>
    <w:rsid w:val="00866BF0"/>
    <w:rsid w:val="00875FFD"/>
    <w:rsid w:val="00885A38"/>
    <w:rsid w:val="008926FA"/>
    <w:rsid w:val="00892D35"/>
    <w:rsid w:val="008935F8"/>
    <w:rsid w:val="008A05DA"/>
    <w:rsid w:val="008B38D2"/>
    <w:rsid w:val="008D07DF"/>
    <w:rsid w:val="008D13B5"/>
    <w:rsid w:val="008D40CE"/>
    <w:rsid w:val="008D4E8C"/>
    <w:rsid w:val="008D7C47"/>
    <w:rsid w:val="008E1B0C"/>
    <w:rsid w:val="008E202D"/>
    <w:rsid w:val="008F5000"/>
    <w:rsid w:val="00900984"/>
    <w:rsid w:val="009029D5"/>
    <w:rsid w:val="0090327F"/>
    <w:rsid w:val="009075F6"/>
    <w:rsid w:val="00916B2E"/>
    <w:rsid w:val="00920F80"/>
    <w:rsid w:val="00922642"/>
    <w:rsid w:val="00924DBF"/>
    <w:rsid w:val="00926DB7"/>
    <w:rsid w:val="00930725"/>
    <w:rsid w:val="00930832"/>
    <w:rsid w:val="00932297"/>
    <w:rsid w:val="009458D3"/>
    <w:rsid w:val="00946092"/>
    <w:rsid w:val="009477AB"/>
    <w:rsid w:val="009517FB"/>
    <w:rsid w:val="00953334"/>
    <w:rsid w:val="0095579F"/>
    <w:rsid w:val="00962138"/>
    <w:rsid w:val="009662F3"/>
    <w:rsid w:val="00967902"/>
    <w:rsid w:val="00970115"/>
    <w:rsid w:val="00977EC8"/>
    <w:rsid w:val="009801B2"/>
    <w:rsid w:val="00980854"/>
    <w:rsid w:val="00986057"/>
    <w:rsid w:val="009916C4"/>
    <w:rsid w:val="00996843"/>
    <w:rsid w:val="009A1A9E"/>
    <w:rsid w:val="009A291F"/>
    <w:rsid w:val="009A7738"/>
    <w:rsid w:val="009B2233"/>
    <w:rsid w:val="009B3640"/>
    <w:rsid w:val="009B3AA3"/>
    <w:rsid w:val="009B47FA"/>
    <w:rsid w:val="009B4EF1"/>
    <w:rsid w:val="009B73BA"/>
    <w:rsid w:val="009C3260"/>
    <w:rsid w:val="009C50D5"/>
    <w:rsid w:val="009C7776"/>
    <w:rsid w:val="009D13D6"/>
    <w:rsid w:val="009D5ECD"/>
    <w:rsid w:val="009F09CA"/>
    <w:rsid w:val="009F2784"/>
    <w:rsid w:val="009F61E4"/>
    <w:rsid w:val="00A00D3B"/>
    <w:rsid w:val="00A12200"/>
    <w:rsid w:val="00A13F0D"/>
    <w:rsid w:val="00A14C50"/>
    <w:rsid w:val="00A214E0"/>
    <w:rsid w:val="00A314BD"/>
    <w:rsid w:val="00A406F8"/>
    <w:rsid w:val="00A40FAD"/>
    <w:rsid w:val="00A44FBB"/>
    <w:rsid w:val="00A45395"/>
    <w:rsid w:val="00A55444"/>
    <w:rsid w:val="00A62A6D"/>
    <w:rsid w:val="00A63BFC"/>
    <w:rsid w:val="00A6764D"/>
    <w:rsid w:val="00A70B2C"/>
    <w:rsid w:val="00A763B7"/>
    <w:rsid w:val="00A82910"/>
    <w:rsid w:val="00A8520A"/>
    <w:rsid w:val="00A8646C"/>
    <w:rsid w:val="00A87065"/>
    <w:rsid w:val="00A9017A"/>
    <w:rsid w:val="00A92644"/>
    <w:rsid w:val="00A93EA6"/>
    <w:rsid w:val="00A962E5"/>
    <w:rsid w:val="00AA0940"/>
    <w:rsid w:val="00AA18D0"/>
    <w:rsid w:val="00AA3070"/>
    <w:rsid w:val="00AA4EF6"/>
    <w:rsid w:val="00AB416F"/>
    <w:rsid w:val="00AB730D"/>
    <w:rsid w:val="00AC1C1F"/>
    <w:rsid w:val="00AC55CC"/>
    <w:rsid w:val="00AD0F0E"/>
    <w:rsid w:val="00AD17B6"/>
    <w:rsid w:val="00AD1A71"/>
    <w:rsid w:val="00AD3A52"/>
    <w:rsid w:val="00AE22A1"/>
    <w:rsid w:val="00AE38C8"/>
    <w:rsid w:val="00AE6920"/>
    <w:rsid w:val="00AF19B4"/>
    <w:rsid w:val="00AF6332"/>
    <w:rsid w:val="00AF6B06"/>
    <w:rsid w:val="00AF7F69"/>
    <w:rsid w:val="00B0776C"/>
    <w:rsid w:val="00B12136"/>
    <w:rsid w:val="00B30B81"/>
    <w:rsid w:val="00B34361"/>
    <w:rsid w:val="00B3706D"/>
    <w:rsid w:val="00B37CCA"/>
    <w:rsid w:val="00B40836"/>
    <w:rsid w:val="00B46D71"/>
    <w:rsid w:val="00B51DE2"/>
    <w:rsid w:val="00B53A03"/>
    <w:rsid w:val="00B55D4D"/>
    <w:rsid w:val="00B64DF2"/>
    <w:rsid w:val="00B67771"/>
    <w:rsid w:val="00B70376"/>
    <w:rsid w:val="00B729C2"/>
    <w:rsid w:val="00B849B5"/>
    <w:rsid w:val="00B87E83"/>
    <w:rsid w:val="00B93B67"/>
    <w:rsid w:val="00B947EE"/>
    <w:rsid w:val="00B94D4C"/>
    <w:rsid w:val="00B96729"/>
    <w:rsid w:val="00BA0103"/>
    <w:rsid w:val="00BA03E9"/>
    <w:rsid w:val="00BA41FF"/>
    <w:rsid w:val="00BC0D10"/>
    <w:rsid w:val="00BC1DE1"/>
    <w:rsid w:val="00BC2229"/>
    <w:rsid w:val="00BC398C"/>
    <w:rsid w:val="00BC4506"/>
    <w:rsid w:val="00BC663A"/>
    <w:rsid w:val="00BC73A2"/>
    <w:rsid w:val="00BF44E0"/>
    <w:rsid w:val="00BF4D99"/>
    <w:rsid w:val="00C032FC"/>
    <w:rsid w:val="00C14F10"/>
    <w:rsid w:val="00C206AF"/>
    <w:rsid w:val="00C27184"/>
    <w:rsid w:val="00C32AF0"/>
    <w:rsid w:val="00C44BC7"/>
    <w:rsid w:val="00C503E4"/>
    <w:rsid w:val="00C549E0"/>
    <w:rsid w:val="00C553BE"/>
    <w:rsid w:val="00C64574"/>
    <w:rsid w:val="00C676CF"/>
    <w:rsid w:val="00C67D31"/>
    <w:rsid w:val="00C80AF3"/>
    <w:rsid w:val="00C8318F"/>
    <w:rsid w:val="00C83DEF"/>
    <w:rsid w:val="00C878F7"/>
    <w:rsid w:val="00C9046D"/>
    <w:rsid w:val="00C92A15"/>
    <w:rsid w:val="00CA293E"/>
    <w:rsid w:val="00CA4E05"/>
    <w:rsid w:val="00CA58C5"/>
    <w:rsid w:val="00CA5E5F"/>
    <w:rsid w:val="00CA62F9"/>
    <w:rsid w:val="00CB17FD"/>
    <w:rsid w:val="00CC0A06"/>
    <w:rsid w:val="00CC1369"/>
    <w:rsid w:val="00CC4E52"/>
    <w:rsid w:val="00CC5DEB"/>
    <w:rsid w:val="00CE5122"/>
    <w:rsid w:val="00CE7A09"/>
    <w:rsid w:val="00CF2AB8"/>
    <w:rsid w:val="00CF6C34"/>
    <w:rsid w:val="00D00311"/>
    <w:rsid w:val="00D005DC"/>
    <w:rsid w:val="00D0082D"/>
    <w:rsid w:val="00D06D1B"/>
    <w:rsid w:val="00D14007"/>
    <w:rsid w:val="00D15601"/>
    <w:rsid w:val="00D20F4E"/>
    <w:rsid w:val="00D21A8C"/>
    <w:rsid w:val="00D24661"/>
    <w:rsid w:val="00D270AF"/>
    <w:rsid w:val="00D27246"/>
    <w:rsid w:val="00D402FD"/>
    <w:rsid w:val="00D410DC"/>
    <w:rsid w:val="00D44844"/>
    <w:rsid w:val="00D62AEA"/>
    <w:rsid w:val="00D6524D"/>
    <w:rsid w:val="00D67D2B"/>
    <w:rsid w:val="00D7252F"/>
    <w:rsid w:val="00D75E15"/>
    <w:rsid w:val="00D77D96"/>
    <w:rsid w:val="00D83937"/>
    <w:rsid w:val="00D94149"/>
    <w:rsid w:val="00DA4EC5"/>
    <w:rsid w:val="00DA6DA5"/>
    <w:rsid w:val="00DC2D0F"/>
    <w:rsid w:val="00DD0501"/>
    <w:rsid w:val="00DD4C2E"/>
    <w:rsid w:val="00DE33B8"/>
    <w:rsid w:val="00DE3439"/>
    <w:rsid w:val="00DE3C0B"/>
    <w:rsid w:val="00DE50E5"/>
    <w:rsid w:val="00DE518F"/>
    <w:rsid w:val="00DF55A7"/>
    <w:rsid w:val="00DF5A99"/>
    <w:rsid w:val="00E01AFB"/>
    <w:rsid w:val="00E05996"/>
    <w:rsid w:val="00E061BD"/>
    <w:rsid w:val="00E15A22"/>
    <w:rsid w:val="00E177E4"/>
    <w:rsid w:val="00E2795A"/>
    <w:rsid w:val="00E27F01"/>
    <w:rsid w:val="00E30E23"/>
    <w:rsid w:val="00E318DA"/>
    <w:rsid w:val="00E330B5"/>
    <w:rsid w:val="00E3335D"/>
    <w:rsid w:val="00E3592D"/>
    <w:rsid w:val="00E41E1D"/>
    <w:rsid w:val="00E5055D"/>
    <w:rsid w:val="00E5447A"/>
    <w:rsid w:val="00E55045"/>
    <w:rsid w:val="00E604E6"/>
    <w:rsid w:val="00E61612"/>
    <w:rsid w:val="00E65243"/>
    <w:rsid w:val="00E71D66"/>
    <w:rsid w:val="00E86232"/>
    <w:rsid w:val="00E9319C"/>
    <w:rsid w:val="00E934AD"/>
    <w:rsid w:val="00EA00A9"/>
    <w:rsid w:val="00EA59C6"/>
    <w:rsid w:val="00EB10DF"/>
    <w:rsid w:val="00EC0924"/>
    <w:rsid w:val="00ED1A89"/>
    <w:rsid w:val="00ED1FFE"/>
    <w:rsid w:val="00ED6AB2"/>
    <w:rsid w:val="00EE4BD8"/>
    <w:rsid w:val="00EE56F0"/>
    <w:rsid w:val="00EF026B"/>
    <w:rsid w:val="00EF0F2D"/>
    <w:rsid w:val="00F02B6F"/>
    <w:rsid w:val="00F06298"/>
    <w:rsid w:val="00F12FEB"/>
    <w:rsid w:val="00F21080"/>
    <w:rsid w:val="00F220C7"/>
    <w:rsid w:val="00F23DD1"/>
    <w:rsid w:val="00F31591"/>
    <w:rsid w:val="00F44F6F"/>
    <w:rsid w:val="00F5088A"/>
    <w:rsid w:val="00F52060"/>
    <w:rsid w:val="00F5352C"/>
    <w:rsid w:val="00F57B20"/>
    <w:rsid w:val="00F6331E"/>
    <w:rsid w:val="00F66DC5"/>
    <w:rsid w:val="00F6773B"/>
    <w:rsid w:val="00F70F8C"/>
    <w:rsid w:val="00F721F1"/>
    <w:rsid w:val="00F8058D"/>
    <w:rsid w:val="00F8455A"/>
    <w:rsid w:val="00F92B1E"/>
    <w:rsid w:val="00F93061"/>
    <w:rsid w:val="00F93B25"/>
    <w:rsid w:val="00FA338B"/>
    <w:rsid w:val="00FA3FB4"/>
    <w:rsid w:val="00FA57D9"/>
    <w:rsid w:val="00FA7259"/>
    <w:rsid w:val="00FB678D"/>
    <w:rsid w:val="00FC556D"/>
    <w:rsid w:val="00FC7129"/>
    <w:rsid w:val="00FD08D6"/>
    <w:rsid w:val="00FD29D5"/>
    <w:rsid w:val="00FD3AB6"/>
    <w:rsid w:val="00FD7BE1"/>
    <w:rsid w:val="00FDB509"/>
    <w:rsid w:val="00FF0AF6"/>
    <w:rsid w:val="013CB7AB"/>
    <w:rsid w:val="018A329D"/>
    <w:rsid w:val="01D421BA"/>
    <w:rsid w:val="02AFEB40"/>
    <w:rsid w:val="02E4D54D"/>
    <w:rsid w:val="0377DEA6"/>
    <w:rsid w:val="048699FB"/>
    <w:rsid w:val="04A0BE77"/>
    <w:rsid w:val="053D855B"/>
    <w:rsid w:val="056A82DD"/>
    <w:rsid w:val="05772B28"/>
    <w:rsid w:val="05A428AA"/>
    <w:rsid w:val="05B305A1"/>
    <w:rsid w:val="05E91F99"/>
    <w:rsid w:val="066070DF"/>
    <w:rsid w:val="06DBE572"/>
    <w:rsid w:val="06F27E19"/>
    <w:rsid w:val="07BFCE54"/>
    <w:rsid w:val="07C5C2A1"/>
    <w:rsid w:val="08573863"/>
    <w:rsid w:val="0861B59F"/>
    <w:rsid w:val="08963B05"/>
    <w:rsid w:val="09D90C81"/>
    <w:rsid w:val="09FE1D78"/>
    <w:rsid w:val="0A509098"/>
    <w:rsid w:val="0A5F6D8F"/>
    <w:rsid w:val="0B3114E3"/>
    <w:rsid w:val="0C4CB4F1"/>
    <w:rsid w:val="0C6C3642"/>
    <w:rsid w:val="0CCABA35"/>
    <w:rsid w:val="0D42A2F3"/>
    <w:rsid w:val="0E43E217"/>
    <w:rsid w:val="0F02555B"/>
    <w:rsid w:val="0F0BD57D"/>
    <w:rsid w:val="0F1C79D7"/>
    <w:rsid w:val="0F5E489D"/>
    <w:rsid w:val="10048606"/>
    <w:rsid w:val="100F3FB0"/>
    <w:rsid w:val="1034B54E"/>
    <w:rsid w:val="10AC0694"/>
    <w:rsid w:val="10BEA32C"/>
    <w:rsid w:val="11052DB2"/>
    <w:rsid w:val="120897E5"/>
    <w:rsid w:val="120C93F4"/>
    <w:rsid w:val="12A5F641"/>
    <w:rsid w:val="133C26C8"/>
    <w:rsid w:val="136D522F"/>
    <w:rsid w:val="13913436"/>
    <w:rsid w:val="13A36C27"/>
    <w:rsid w:val="13EDBFEB"/>
    <w:rsid w:val="1427FC35"/>
    <w:rsid w:val="14323BD2"/>
    <w:rsid w:val="1449B32D"/>
    <w:rsid w:val="14C10473"/>
    <w:rsid w:val="14D1A8CD"/>
    <w:rsid w:val="14F12A1E"/>
    <w:rsid w:val="14FAAA40"/>
    <w:rsid w:val="14FEA64F"/>
    <w:rsid w:val="151A2B91"/>
    <w:rsid w:val="15DE9322"/>
    <w:rsid w:val="15E4876F"/>
    <w:rsid w:val="16430B62"/>
    <w:rsid w:val="1673C78A"/>
    <w:rsid w:val="16957E82"/>
    <w:rsid w:val="16A129B3"/>
    <w:rsid w:val="16DFD246"/>
    <w:rsid w:val="183052C4"/>
    <w:rsid w:val="1835AF99"/>
    <w:rsid w:val="18393B6E"/>
    <w:rsid w:val="18B1242C"/>
    <w:rsid w:val="19B26350"/>
    <w:rsid w:val="1A43746B"/>
    <w:rsid w:val="1A4BF86E"/>
    <w:rsid w:val="1AFCEF81"/>
    <w:rsid w:val="1B1C70D2"/>
    <w:rsid w:val="1C185321"/>
    <w:rsid w:val="1C34AC49"/>
    <w:rsid w:val="1C4550A3"/>
    <w:rsid w:val="1C5A21E7"/>
    <w:rsid w:val="1C6A2EC9"/>
    <w:rsid w:val="1CA6A0BA"/>
    <w:rsid w:val="1CE5A35C"/>
    <w:rsid w:val="1EBF7A40"/>
    <w:rsid w:val="1F7665A0"/>
    <w:rsid w:val="2049AA28"/>
    <w:rsid w:val="206D2788"/>
    <w:rsid w:val="20CC42F3"/>
    <w:rsid w:val="20FAA13B"/>
    <w:rsid w:val="217289F9"/>
    <w:rsid w:val="21848F19"/>
    <w:rsid w:val="21A80C79"/>
    <w:rsid w:val="22297559"/>
    <w:rsid w:val="222ED22E"/>
    <w:rsid w:val="2239823B"/>
    <w:rsid w:val="23E33374"/>
    <w:rsid w:val="24122934"/>
    <w:rsid w:val="2435A694"/>
    <w:rsid w:val="2613094D"/>
    <w:rsid w:val="2618FD9A"/>
    <w:rsid w:val="268AF20B"/>
    <w:rsid w:val="2690E658"/>
    <w:rsid w:val="26C9F4AD"/>
    <w:rsid w:val="26E5EA29"/>
    <w:rsid w:val="2780E00D"/>
    <w:rsid w:val="27D8B002"/>
    <w:rsid w:val="27ECE031"/>
    <w:rsid w:val="29771019"/>
    <w:rsid w:val="29AD2A11"/>
    <w:rsid w:val="2A82FE4F"/>
    <w:rsid w:val="2AA5E437"/>
    <w:rsid w:val="2AE4E6D9"/>
    <w:rsid w:val="2B50E6FD"/>
    <w:rsid w:val="2B765C9B"/>
    <w:rsid w:val="2BAEAB3F"/>
    <w:rsid w:val="2BC8CFBB"/>
    <w:rsid w:val="2C99481F"/>
    <w:rsid w:val="2DB18396"/>
    <w:rsid w:val="2DBA9F11"/>
    <w:rsid w:val="2E686EF6"/>
    <w:rsid w:val="2F2CD687"/>
    <w:rsid w:val="2F51B4AD"/>
    <w:rsid w:val="2F96AB9C"/>
    <w:rsid w:val="2F9ECAF8"/>
    <w:rsid w:val="307A947E"/>
    <w:rsid w:val="3094B8FA"/>
    <w:rsid w:val="325DEB84"/>
    <w:rsid w:val="326E8FDE"/>
    <w:rsid w:val="328168E4"/>
    <w:rsid w:val="342E4246"/>
    <w:rsid w:val="3437C268"/>
    <w:rsid w:val="34D4894C"/>
    <w:rsid w:val="3519803B"/>
    <w:rsid w:val="354277A3"/>
    <w:rsid w:val="3560A239"/>
    <w:rsid w:val="35C5B0F6"/>
    <w:rsid w:val="35D296AA"/>
    <w:rsid w:val="3676E572"/>
    <w:rsid w:val="36F5822E"/>
    <w:rsid w:val="37696EDD"/>
    <w:rsid w:val="38434025"/>
    <w:rsid w:val="38BEB4B8"/>
    <w:rsid w:val="39053F3E"/>
    <w:rsid w:val="39167A15"/>
    <w:rsid w:val="395B7B9C"/>
    <w:rsid w:val="39E79489"/>
    <w:rsid w:val="39FA6D8F"/>
    <w:rsid w:val="3A0715DA"/>
    <w:rsid w:val="3AF9DBB3"/>
    <w:rsid w:val="3B1F5151"/>
    <w:rsid w:val="3B3ED2A2"/>
    <w:rsid w:val="3B556B49"/>
    <w:rsid w:val="3B8B5175"/>
    <w:rsid w:val="3BB0C713"/>
    <w:rsid w:val="3BD2C462"/>
    <w:rsid w:val="3C7DB3A2"/>
    <w:rsid w:val="3C94AFF5"/>
    <w:rsid w:val="3CE72315"/>
    <w:rsid w:val="3D163267"/>
    <w:rsid w:val="3D1E6B02"/>
    <w:rsid w:val="3D9E0E75"/>
    <w:rsid w:val="3DE26DEC"/>
    <w:rsid w:val="3E0286B5"/>
    <w:rsid w:val="3E477DA4"/>
    <w:rsid w:val="3E4F0588"/>
    <w:rsid w:val="3E6E86D9"/>
    <w:rsid w:val="3EB8DA9D"/>
    <w:rsid w:val="3EC656CE"/>
    <w:rsid w:val="3EDA542C"/>
    <w:rsid w:val="3F05F0E8"/>
    <w:rsid w:val="3F48BCC8"/>
    <w:rsid w:val="3F9CC37F"/>
    <w:rsid w:val="3FA643A1"/>
    <w:rsid w:val="3FC9C101"/>
    <w:rsid w:val="401E2C5F"/>
    <w:rsid w:val="4028DC6C"/>
    <w:rsid w:val="4037B963"/>
    <w:rsid w:val="4063234E"/>
    <w:rsid w:val="40CF2372"/>
    <w:rsid w:val="41219692"/>
    <w:rsid w:val="4185DC01"/>
    <w:rsid w:val="41C8DAB2"/>
    <w:rsid w:val="42C87BA7"/>
    <w:rsid w:val="4395CBE2"/>
    <w:rsid w:val="43AC6489"/>
    <w:rsid w:val="43B11F4E"/>
    <w:rsid w:val="4407C053"/>
    <w:rsid w:val="44A51EAF"/>
    <w:rsid w:val="44D5445A"/>
    <w:rsid w:val="45171320"/>
    <w:rsid w:val="45369471"/>
    <w:rsid w:val="45A888E2"/>
    <w:rsid w:val="46DD7986"/>
    <w:rsid w:val="4735497B"/>
    <w:rsid w:val="47E0E3B9"/>
    <w:rsid w:val="484233D0"/>
    <w:rsid w:val="4867A96E"/>
    <w:rsid w:val="486E9AD5"/>
    <w:rsid w:val="48784DC8"/>
    <w:rsid w:val="490F205F"/>
    <w:rsid w:val="490F8506"/>
    <w:rsid w:val="493E161F"/>
    <w:rsid w:val="49651F54"/>
    <w:rsid w:val="496B13A1"/>
    <w:rsid w:val="49BD86C1"/>
    <w:rsid w:val="4A380030"/>
    <w:rsid w:val="4A747221"/>
    <w:rsid w:val="4B975DA5"/>
    <w:rsid w:val="4C6DCA56"/>
    <w:rsid w:val="4CDFBEC7"/>
    <w:rsid w:val="4CEE9BBE"/>
    <w:rsid w:val="4E21F8CB"/>
    <w:rsid w:val="4E897000"/>
    <w:rsid w:val="4EC96EC1"/>
    <w:rsid w:val="5043C593"/>
    <w:rsid w:val="50492268"/>
    <w:rsid w:val="50DE23FF"/>
    <w:rsid w:val="511A3244"/>
    <w:rsid w:val="518C26B5"/>
    <w:rsid w:val="52326DBB"/>
    <w:rsid w:val="524FF6CE"/>
    <w:rsid w:val="5271705D"/>
    <w:rsid w:val="52A3CAB4"/>
    <w:rsid w:val="52DD7081"/>
    <w:rsid w:val="5362D99A"/>
    <w:rsid w:val="53945BE1"/>
    <w:rsid w:val="54D014B8"/>
    <w:rsid w:val="54D3A08D"/>
    <w:rsid w:val="55B0018B"/>
    <w:rsid w:val="560274AB"/>
    <w:rsid w:val="5612B363"/>
    <w:rsid w:val="567CEE1A"/>
    <w:rsid w:val="5705DEDE"/>
    <w:rsid w:val="5725602F"/>
    <w:rsid w:val="57AD55CF"/>
    <w:rsid w:val="581B4E31"/>
    <w:rsid w:val="58FF3713"/>
    <w:rsid w:val="599F89CC"/>
    <w:rsid w:val="59C8FB79"/>
    <w:rsid w:val="59D5A3C4"/>
    <w:rsid w:val="5A0DBF97"/>
    <w:rsid w:val="5A36F3DB"/>
    <w:rsid w:val="5A479835"/>
    <w:rsid w:val="5A91EBF9"/>
    <w:rsid w:val="5A9F682A"/>
    <w:rsid w:val="5B7960B0"/>
    <w:rsid w:val="5B7F54FD"/>
    <w:rsid w:val="5BC11A26"/>
    <w:rsid w:val="5C491963"/>
    <w:rsid w:val="5C82BF30"/>
    <w:rsid w:val="5CD53250"/>
    <w:rsid w:val="5CE73770"/>
    <w:rsid w:val="5CFAA7EE"/>
    <w:rsid w:val="5D862963"/>
    <w:rsid w:val="5D917A85"/>
    <w:rsid w:val="5DAB9F01"/>
    <w:rsid w:val="5DEAA1A3"/>
    <w:rsid w:val="5DFF72E7"/>
    <w:rsid w:val="5E48BFF4"/>
    <w:rsid w:val="5E876887"/>
    <w:rsid w:val="5EDBD3E5"/>
    <w:rsid w:val="5EDF928B"/>
    <w:rsid w:val="5EF6020F"/>
    <w:rsid w:val="5EF8BAE8"/>
    <w:rsid w:val="5F6B5169"/>
    <w:rsid w:val="6025C89E"/>
    <w:rsid w:val="609DB15C"/>
    <w:rsid w:val="60F0247C"/>
    <w:rsid w:val="614EA86F"/>
    <w:rsid w:val="6159F991"/>
    <w:rsid w:val="61A11B8F"/>
    <w:rsid w:val="61B2EDDE"/>
    <w:rsid w:val="62186CD5"/>
    <w:rsid w:val="625806EF"/>
    <w:rsid w:val="62D2E40A"/>
    <w:rsid w:val="62E97CB1"/>
    <w:rsid w:val="62F859A8"/>
    <w:rsid w:val="633BBD00"/>
    <w:rsid w:val="6389CF6A"/>
    <w:rsid w:val="63DA177B"/>
    <w:rsid w:val="6401B828"/>
    <w:rsid w:val="64213979"/>
    <w:rsid w:val="6426964E"/>
    <w:rsid w:val="643AC67D"/>
    <w:rsid w:val="6440BACA"/>
    <w:rsid w:val="6473AC99"/>
    <w:rsid w:val="64ACBAEE"/>
    <w:rsid w:val="64DD81AE"/>
    <w:rsid w:val="6505225B"/>
    <w:rsid w:val="660DE963"/>
    <w:rsid w:val="661A91AE"/>
    <w:rsid w:val="667BE1C5"/>
    <w:rsid w:val="66E7E1E9"/>
    <w:rsid w:val="66F69265"/>
    <w:rsid w:val="66FE7A90"/>
    <w:rsid w:val="67524E76"/>
    <w:rsid w:val="678FF052"/>
    <w:rsid w:val="6795E49F"/>
    <w:rsid w:val="6888AA78"/>
    <w:rsid w:val="68BE2CF8"/>
    <w:rsid w:val="68D2FE3C"/>
    <w:rsid w:val="6933AD3E"/>
    <w:rsid w:val="69751858"/>
    <w:rsid w:val="69CEE08B"/>
    <w:rsid w:val="69D10B9A"/>
    <w:rsid w:val="6A0365F1"/>
    <w:rsid w:val="6A1D8A6D"/>
    <w:rsid w:val="6B853A0F"/>
    <w:rsid w:val="6BBE1593"/>
    <w:rsid w:val="6BCA63CF"/>
    <w:rsid w:val="6D59F08C"/>
    <w:rsid w:val="6D6E20BB"/>
    <w:rsid w:val="6DC68828"/>
    <w:rsid w:val="6DE60979"/>
    <w:rsid w:val="6E8A5841"/>
    <w:rsid w:val="6EA251AE"/>
    <w:rsid w:val="6EB681DD"/>
    <w:rsid w:val="6EFB78CC"/>
    <w:rsid w:val="6F08F4FD"/>
    <w:rsid w:val="6FA05F0C"/>
    <w:rsid w:val="6FA947B6"/>
    <w:rsid w:val="701B3C27"/>
    <w:rsid w:val="7040B1C5"/>
    <w:rsid w:val="7051561F"/>
    <w:rsid w:val="707C2892"/>
    <w:rsid w:val="70D81BD4"/>
    <w:rsid w:val="71A89438"/>
    <w:rsid w:val="71DB8607"/>
    <w:rsid w:val="726CFBC9"/>
    <w:rsid w:val="72790C9C"/>
    <w:rsid w:val="7307F1AD"/>
    <w:rsid w:val="733D742D"/>
    <w:rsid w:val="7348C54F"/>
    <w:rsid w:val="7362E9CB"/>
    <w:rsid w:val="736E3AED"/>
    <w:rsid w:val="7377BB0F"/>
    <w:rsid w:val="73C439E2"/>
    <w:rsid w:val="74B8C71E"/>
    <w:rsid w:val="74DE3CBC"/>
    <w:rsid w:val="7508DC5E"/>
    <w:rsid w:val="752C1C55"/>
    <w:rsid w:val="761B5659"/>
    <w:rsid w:val="7642F706"/>
    <w:rsid w:val="76F1C30A"/>
    <w:rsid w:val="771EC08C"/>
    <w:rsid w:val="782ED30A"/>
    <w:rsid w:val="7886A2FF"/>
    <w:rsid w:val="79021792"/>
    <w:rsid w:val="795F07EE"/>
    <w:rsid w:val="795F3ABF"/>
    <w:rsid w:val="7A0581C5"/>
    <w:rsid w:val="7A448467"/>
    <w:rsid w:val="7A57F4E5"/>
    <w:rsid w:val="7A777636"/>
    <w:rsid w:val="7ABC6D25"/>
    <w:rsid w:val="7AFB6FC7"/>
    <w:rsid w:val="7B2E6196"/>
    <w:rsid w:val="7B4462C5"/>
    <w:rsid w:val="7BEAA9CB"/>
    <w:rsid w:val="7C0A2B1C"/>
    <w:rsid w:val="7C241CC7"/>
    <w:rsid w:val="7C514D1A"/>
    <w:rsid w:val="7CF19FD3"/>
    <w:rsid w:val="7D1FCC45"/>
    <w:rsid w:val="7D27B9CB"/>
    <w:rsid w:val="7D5AAB9A"/>
    <w:rsid w:val="7D7801DC"/>
    <w:rsid w:val="7EC7EAE2"/>
    <w:rsid w:val="7ED16B04"/>
    <w:rsid w:val="7F23DE24"/>
    <w:rsid w:val="7F9B2F6A"/>
    <w:rsid w:val="7FDAC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525A7"/>
  <w15:docId w15:val="{83615227-8604-45AF-A441-3844539C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basedOn w:val="DefaultParagraphFont"/>
    <w:link w:val="BodyText"/>
    <w:rsid w:val="00892D35"/>
    <w:rPr>
      <w:lang w:eastAsia="sr-Latn-CS"/>
    </w:rPr>
  </w:style>
  <w:style w:type="character" w:customStyle="1" w:styleId="Heading2Char">
    <w:name w:val="Heading 2 Char"/>
    <w:basedOn w:val="DefaultParagraphFont"/>
    <w:link w:val="Heading2"/>
    <w:rsid w:val="00353BBA"/>
    <w:rPr>
      <w:rFonts w:ascii="Arial" w:hAnsi="Arial" w:cs="Arial"/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jpg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3.xml"/><Relationship Id="R31c513247ad24d5a" Type="http://schemas.microsoft.com/office/2019/09/relationships/intelligence" Target="intelligenc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3B2B2DFB070B5419D7212F9838BB77B" ma:contentTypeVersion="2" ma:contentTypeDescription="Kreiraj novi dokument." ma:contentTypeScope="" ma:versionID="49dd8962711ac78e258b7c998cf84a04">
  <xsd:schema xmlns:xsd="http://www.w3.org/2001/XMLSchema" xmlns:xs="http://www.w3.org/2001/XMLSchema" xmlns:p="http://schemas.microsoft.com/office/2006/metadata/properties" xmlns:ns2="e6060a77-2bb7-4c5b-a753-cb784137bb1c" targetNamespace="http://schemas.microsoft.com/office/2006/metadata/properties" ma:root="true" ma:fieldsID="cdbdea7726f25998ce72590b6b66efdd" ns2:_="">
    <xsd:import namespace="e6060a77-2bb7-4c5b-a753-cb784137bb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60a77-2bb7-4c5b-a753-cb784137b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9CF746-B23C-4FCB-90CD-D54E9353B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60a77-2bb7-4c5b-a753-cb784137bb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8C022E-486B-4794-B58B-8984B58AC8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39EFD2-9BF0-41B0-A599-A56ACCE4AF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919B42-C39C-44F0-83DA-16DD01233E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21</TotalTime>
  <Pages>23</Pages>
  <Words>3259</Words>
  <Characters>18577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21793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cp:lastModifiedBy>Matija Speletic</cp:lastModifiedBy>
  <cp:revision>5</cp:revision>
  <cp:lastPrinted>1900-01-01T08:00:00Z</cp:lastPrinted>
  <dcterms:created xsi:type="dcterms:W3CDTF">2022-04-14T17:23:00Z</dcterms:created>
  <dcterms:modified xsi:type="dcterms:W3CDTF">2022-04-16T14:27:00Z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0x01010093B2B2DFB070B5419D7212F9838BB77B</vt:lpwstr>
  </property>
</Properties>
</file>