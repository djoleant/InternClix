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C723" w14:textId="69144D8E" w:rsidR="1A2E2086" w:rsidRDefault="1A2E2086" w:rsidP="1A2E208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A2E2086">
        <w:rPr>
          <w:lang w:val="sr-Latn-CS"/>
        </w:rPr>
        <w:t>InternClix</w:t>
      </w:r>
    </w:p>
    <w:p w14:paraId="5755906B" w14:textId="3828D034" w:rsidR="1A2E2086" w:rsidRDefault="1A2E2086" w:rsidP="1A2E2086">
      <w:pPr>
        <w:pStyle w:val="Title"/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1A2E2086">
        <w:trPr>
          <w:trHeight w:val="345"/>
        </w:trPr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44FB6E8" w14:textId="77777777" w:rsidTr="1A2E2086">
        <w:tc>
          <w:tcPr>
            <w:tcW w:w="2304" w:type="dxa"/>
          </w:tcPr>
          <w:p w14:paraId="63012FFC" w14:textId="3A1F8A6C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14.03.2022.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43D07CCF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22035EBB" w:rsidR="003372D3" w:rsidRPr="003372D3" w:rsidRDefault="1A2E2086" w:rsidP="1A2E2086">
            <w:pPr>
              <w:pStyle w:val="Tabletext"/>
              <w:rPr>
                <w:lang w:val="sr-Latn-CS"/>
              </w:rPr>
            </w:pPr>
            <w:r w:rsidRPr="1A2E2086">
              <w:rPr>
                <w:lang w:val="sr-Latn-CS"/>
              </w:rPr>
              <w:t>Đorđe, Emilija, Matija</w:t>
            </w:r>
          </w:p>
        </w:tc>
      </w:tr>
      <w:tr w:rsidR="003372D3" w:rsidRPr="003372D3" w14:paraId="5DAB6C7B" w14:textId="77777777" w:rsidTr="1A2E2086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1A2E2086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 w:rsidTr="1A2E2086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5ACB46B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3758FDD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398A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8369CE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EBC5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0A36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2811FE" w14:textId="43B2A9A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86748C">
        <w:rPr>
          <w:noProof/>
        </w:rPr>
        <w:t>5</w:t>
      </w:r>
    </w:p>
    <w:p w14:paraId="2E3297C4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0DB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73EC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B2E02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D99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0F11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9A7AA1" w14:textId="1D4FD7D4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7779D7">
        <w:rPr>
          <w:noProof/>
        </w:rPr>
        <w:t>7</w:t>
      </w:r>
    </w:p>
    <w:p w14:paraId="5888EF89" w14:textId="44EF60EC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7779D7">
        <w:rPr>
          <w:noProof/>
        </w:rPr>
        <w:t>7</w:t>
      </w:r>
    </w:p>
    <w:p w14:paraId="6B8E25FF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C4A27" w14:textId="73DD4BA4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 w:rsidR="00002256">
        <w:rPr>
          <w:noProof/>
        </w:rPr>
        <w:t>8</w:t>
      </w:r>
    </w:p>
    <w:p w14:paraId="0D277F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460B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8D1793" w14:textId="07826949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ED177A">
        <w:rPr>
          <w:noProof/>
        </w:rPr>
        <w:t>9</w:t>
      </w:r>
    </w:p>
    <w:p w14:paraId="0E8C51ED" w14:textId="7A3AC0E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ED177A">
        <w:rPr>
          <w:noProof/>
        </w:rPr>
        <w:t>9</w:t>
      </w:r>
    </w:p>
    <w:p w14:paraId="5D70C38F" w14:textId="371FA8B6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 w:rsidR="00ED177A">
        <w:rPr>
          <w:noProof/>
        </w:rPr>
        <w:t>9</w:t>
      </w:r>
    </w:p>
    <w:p w14:paraId="5AA15A2B" w14:textId="6A9566F1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 w:rsidR="00ED177A">
        <w:rPr>
          <w:noProof/>
        </w:rPr>
        <w:t>9</w:t>
      </w:r>
    </w:p>
    <w:p w14:paraId="0A09F017" w14:textId="5BE1BD2C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 w:rsidR="00ED177A">
        <w:rPr>
          <w:noProof/>
        </w:rPr>
        <w:t>9</w:t>
      </w:r>
    </w:p>
    <w:p w14:paraId="5CDDAD8D" w14:textId="2591F93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 w:rsidR="00ED177A">
        <w:rPr>
          <w:noProof/>
        </w:rPr>
        <w:t>9</w:t>
      </w:r>
    </w:p>
    <w:p w14:paraId="76E4136D" w14:textId="2E3B72FA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 w:rsidR="00ED177A">
        <w:rPr>
          <w:noProof/>
        </w:rPr>
        <w:t>9</w:t>
      </w:r>
    </w:p>
    <w:p w14:paraId="3E734126" w14:textId="2E3B6413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 w:rsidR="00ED177A">
        <w:rPr>
          <w:noProof/>
        </w:rPr>
        <w:t>9</w:t>
      </w:r>
    </w:p>
    <w:p w14:paraId="0AD7976A" w14:textId="2C1C639D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7F177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30208A" w14:textId="56D42374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C118C2">
        <w:rPr>
          <w:noProof/>
        </w:rPr>
        <w:t>10</w:t>
      </w:r>
    </w:p>
    <w:p w14:paraId="6E9F7186" w14:textId="7255390E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C118C2">
        <w:rPr>
          <w:noProof/>
        </w:rPr>
        <w:t>10</w:t>
      </w:r>
    </w:p>
    <w:p w14:paraId="75378785" w14:textId="69C3D856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C118C2">
        <w:rPr>
          <w:noProof/>
        </w:rPr>
        <w:t>10</w:t>
      </w:r>
    </w:p>
    <w:p w14:paraId="64E9F7B3" w14:textId="478E4DDA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C118C2">
        <w:rPr>
          <w:noProof/>
        </w:rPr>
        <w:t>10</w:t>
      </w:r>
    </w:p>
    <w:p w14:paraId="66A6A0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24BC07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6F6D2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4077D6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CC9D45" w14:textId="220EFE3C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C118C2">
        <w:rPr>
          <w:noProof/>
        </w:rPr>
        <w:t>11</w:t>
      </w:r>
    </w:p>
    <w:p w14:paraId="1D877D82" w14:textId="3BD2084A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C118C2">
        <w:rPr>
          <w:noProof/>
        </w:rPr>
        <w:t>11</w:t>
      </w:r>
    </w:p>
    <w:p w14:paraId="36FD8F32" w14:textId="2D1F1F7C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 w:rsidR="00C118C2">
        <w:rPr>
          <w:noProof/>
        </w:rPr>
        <w:t>11</w:t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6737FC8" w14:textId="2BE4161C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5B2567">
        <w:rPr>
          <w:lang w:val="sr-Latn-CS"/>
        </w:rPr>
        <w:t>InternClix</w:t>
      </w:r>
      <w:r>
        <w:rPr>
          <w:lang w:val="sr-Latn-CS"/>
        </w:rPr>
        <w:t xml:space="preserve"> </w:t>
      </w:r>
      <w:r w:rsidR="005B2567">
        <w:rPr>
          <w:lang w:val="sr-Latn-CS"/>
        </w:rPr>
        <w:t>platforme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060D1559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5B2567">
        <w:rPr>
          <w:lang w:val="sr-Latn-CS"/>
        </w:rPr>
        <w:t>InternClix platformu</w:t>
      </w:r>
      <w:r>
        <w:rPr>
          <w:lang w:val="sr-Latn-CS"/>
        </w:rPr>
        <w:t xml:space="preserve"> koj</w:t>
      </w:r>
      <w:r w:rsidR="005B2567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5B2567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5B2567">
        <w:rPr>
          <w:lang w:val="sr-Latn-CS"/>
        </w:rPr>
        <w:t>Runtime Terror</w:t>
      </w:r>
      <w:r>
        <w:rPr>
          <w:lang w:val="sr-Latn-CS"/>
        </w:rPr>
        <w:t>-a.</w:t>
      </w:r>
      <w:r w:rsidR="005B2567">
        <w:rPr>
          <w:lang w:val="sr-Latn-CS"/>
        </w:rPr>
        <w:t xml:space="preserve"> InternClix ima namenu da na efikasan i pregledan </w:t>
      </w:r>
      <w:r w:rsidR="00A80C6C">
        <w:rPr>
          <w:lang w:val="sr-Latn-CS"/>
        </w:rPr>
        <w:t>način organizuje podatke o studentskim praksama, poslodavcima koji nude prakse kao i o studentima koji su zainteresovani za studentsku praksu.</w:t>
      </w:r>
      <w:r w:rsidR="005B2567">
        <w:rPr>
          <w:lang w:val="sr-Latn-CS"/>
        </w:rPr>
        <w:t xml:space="preserve"> 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5869F47B" w:rsidR="00DE518F" w:rsidRDefault="00A80C6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InternClix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 w:rsidRPr="006F61C6">
        <w:rPr>
          <w:lang w:val="sr-Latn-CS"/>
        </w:rPr>
        <w:t>.</w:t>
      </w: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AA981CF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A8A36F9" w14:textId="2F05FCC6" w:rsidR="00885E95" w:rsidRDefault="00A80C6C" w:rsidP="007C6B66">
      <w:pPr>
        <w:pStyle w:val="BodyText"/>
        <w:rPr>
          <w:lang w:val="sr-Latn-CS"/>
        </w:rPr>
      </w:pPr>
      <w:r>
        <w:rPr>
          <w:lang w:val="sr-Latn-CS"/>
        </w:rPr>
        <w:t xml:space="preserve">InternClix predstavlja platformu koja omogućava pretragu, </w:t>
      </w:r>
      <w:r w:rsidR="00885E95">
        <w:rPr>
          <w:lang w:val="sr-Latn-CS"/>
        </w:rPr>
        <w:t>objavljivanje</w:t>
      </w:r>
      <w:r>
        <w:rPr>
          <w:lang w:val="sr-Latn-CS"/>
        </w:rPr>
        <w:t xml:space="preserve"> i pronalaženje studentskih praksi.</w:t>
      </w:r>
      <w:r w:rsidR="00885E95">
        <w:rPr>
          <w:lang w:val="sr-Latn-CS"/>
        </w:rPr>
        <w:t xml:space="preserve"> Karakteristični sadržaji sa kojima platforma radi su osnovni podaci o studentima </w:t>
      </w:r>
      <w:r w:rsidR="00470177">
        <w:rPr>
          <w:lang w:val="sr-Latn-CS"/>
        </w:rPr>
        <w:t xml:space="preserve">(relevantni za poslodavce – obrazovanje, prosek na studijama, radovi, projekti, učešće na konferencijama, prethodna iskustva…), podaci o </w:t>
      </w:r>
      <w:r w:rsidR="00885E95">
        <w:rPr>
          <w:lang w:val="sr-Latn-CS"/>
        </w:rPr>
        <w:t>poslodavcima</w:t>
      </w:r>
      <w:r w:rsidR="00470177">
        <w:rPr>
          <w:lang w:val="sr-Latn-CS"/>
        </w:rPr>
        <w:t xml:space="preserve">, kao i o </w:t>
      </w:r>
      <w:r w:rsidR="00885E95">
        <w:rPr>
          <w:lang w:val="sr-Latn-CS"/>
        </w:rPr>
        <w:t xml:space="preserve">dostupnim studentskim praksama. </w:t>
      </w:r>
    </w:p>
    <w:p w14:paraId="7D89C6DD" w14:textId="06123FAE" w:rsidR="00B8516F" w:rsidRPr="004E001F" w:rsidRDefault="00885E95" w:rsidP="007C6B66">
      <w:pPr>
        <w:pStyle w:val="BodyText"/>
      </w:pPr>
      <w:r>
        <w:rPr>
          <w:lang w:val="sr-Latn-CS"/>
        </w:rPr>
        <w:t>InternClix neće ob</w:t>
      </w:r>
      <w:r w:rsidR="005063D5">
        <w:rPr>
          <w:lang w:val="sr-Latn-CS"/>
        </w:rPr>
        <w:t>rađivati podatke o konkursima za stalan posao</w:t>
      </w:r>
      <w:r w:rsidR="00B8516F">
        <w:rPr>
          <w:lang w:val="sr-Latn-CS"/>
        </w:rPr>
        <w:t>, već je njena namena obrađivanje podataka samo o studentskim praksama.</w:t>
      </w:r>
      <w:r w:rsidR="00470177">
        <w:rPr>
          <w:lang w:val="sr-Latn-CS"/>
        </w:rPr>
        <w:t xml:space="preserve"> InternClix takođe neće obezbeđivati podršku za sam postupak sprovođenja studentske prakse.</w:t>
      </w:r>
    </w:p>
    <w:p w14:paraId="085F3E2F" w14:textId="21EA4EFD" w:rsidR="00B8516F" w:rsidRDefault="00B8516F" w:rsidP="007C6B66">
      <w:pPr>
        <w:pStyle w:val="BodyText"/>
        <w:rPr>
          <w:lang w:val="sr-Latn-CS"/>
        </w:rPr>
      </w:pPr>
      <w:r>
        <w:rPr>
          <w:lang w:val="sr-Latn-CS"/>
        </w:rPr>
        <w:t>InternClix će imati podršku za Dark i Light mode.</w:t>
      </w:r>
    </w:p>
    <w:p w14:paraId="4979AB36" w14:textId="77777777" w:rsidR="00A80C6C" w:rsidRDefault="00A80C6C" w:rsidP="007C6B66">
      <w:pPr>
        <w:pStyle w:val="BodyText"/>
        <w:rPr>
          <w:lang w:val="sr-Latn-CS"/>
        </w:rPr>
      </w:pPr>
    </w:p>
    <w:p w14:paraId="59F792AD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62486C05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5110AB9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5AA4B84F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Neadekvatna organizacija podataka o korisnicima i studentskim praksama na postojećim platformama.</w:t>
            </w:r>
          </w:p>
        </w:tc>
      </w:tr>
      <w:tr w:rsidR="00206E1F" w:rsidRPr="003372D3" w14:paraId="66CEE188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84B15" w14:textId="3C6A2741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Studente zainteresovane za praksu, poslodavce koji nude studentsku praksu.</w:t>
            </w:r>
          </w:p>
        </w:tc>
      </w:tr>
      <w:tr w:rsidR="00206E1F" w:rsidRPr="003372D3" w14:paraId="47CAED4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7157E" w14:textId="6CEFBD7E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Otežano pronalaženje i objavljivanje adekvatnih ponuda studentske prakse.</w:t>
            </w:r>
          </w:p>
        </w:tc>
      </w:tr>
      <w:tr w:rsidR="00206E1F" w:rsidRPr="003372D3" w14:paraId="01B0980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C71BE" w14:textId="77D47B96" w:rsidR="00206E1F" w:rsidRPr="003372D3" w:rsidRDefault="00470177">
            <w:pPr>
              <w:pStyle w:val="BodyText"/>
              <w:ind w:left="0"/>
              <w:rPr>
                <w:lang w:val="sr-Latn-CS"/>
              </w:rPr>
            </w:pPr>
            <w:r>
              <w:t>Obezbediti efikasan način za pretraživanje i objavljivanje konkursa za studentske prakse.</w:t>
            </w:r>
          </w:p>
        </w:tc>
      </w:tr>
    </w:tbl>
    <w:p w14:paraId="4101652C" w14:textId="77777777" w:rsidR="00206E1F" w:rsidRPr="003372D3" w:rsidRDefault="00206E1F">
      <w:pPr>
        <w:rPr>
          <w:lang w:val="sr-Latn-CS"/>
        </w:rPr>
      </w:pPr>
    </w:p>
    <w:p w14:paraId="075CA237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125F47C7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96B04" w14:textId="31659A35" w:rsidR="00206E1F" w:rsidRPr="003372D3" w:rsidRDefault="004E001F">
            <w:pPr>
              <w:pStyle w:val="BodyText"/>
              <w:ind w:left="0"/>
              <w:rPr>
                <w:lang w:val="sr-Latn-CS"/>
              </w:rPr>
            </w:pPr>
            <w:r>
              <w:t>Studentima koji su u potrazi za praksom i poslodavcima koji nude studentsku praksu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7ED56A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4AF50" w14:textId="0866EBBB" w:rsidR="00206E1F" w:rsidRPr="003372D3" w:rsidRDefault="00C557D1">
            <w:pPr>
              <w:pStyle w:val="BodyText"/>
              <w:ind w:left="0"/>
              <w:rPr>
                <w:lang w:val="sr-Latn-CS"/>
              </w:rPr>
            </w:pPr>
            <w:r>
              <w:t>Će moći da pronađu studentsku praksu u skladu sa sopstvenim sposobnostima, odnosno da postave informacije o dostupnim mestima za studentsku praksu</w:t>
            </w:r>
            <w:r w:rsidR="00D01E3C">
              <w:t>.</w:t>
            </w:r>
          </w:p>
        </w:tc>
      </w:tr>
      <w:tr w:rsidR="00206E1F" w:rsidRPr="003372D3" w14:paraId="352689D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114287E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5BA5B" w14:textId="46B77DEE" w:rsidR="00206E1F" w:rsidRPr="003372D3" w:rsidRDefault="00C557D1">
            <w:pPr>
              <w:pStyle w:val="BodyText"/>
              <w:ind w:left="0"/>
              <w:rPr>
                <w:lang w:val="sr-Latn-CS"/>
              </w:rPr>
            </w:pPr>
            <w:r>
              <w:t>Će na strukturian način prikazati predloge dostupnih studentskih praksi u zavisnosti od sposobnosti studenata, odnosno poslodavcima omogućiti objavljivanje konkursa za studentske prakse</w:t>
            </w:r>
            <w:r w:rsidR="00D01E3C">
              <w:t>.</w:t>
            </w:r>
          </w:p>
        </w:tc>
      </w:tr>
      <w:tr w:rsidR="00206E1F" w:rsidRPr="003372D3" w14:paraId="14FD4A0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5D9B0A4D" w:rsidR="00206E1F" w:rsidRPr="003372D3" w:rsidRDefault="00D01E3C">
            <w:pPr>
              <w:pStyle w:val="BodyText"/>
              <w:ind w:left="0"/>
              <w:rPr>
                <w:lang w:val="sr-Latn-CS"/>
              </w:rPr>
            </w:pPr>
            <w:r>
              <w:t xml:space="preserve">Postojećih platformi za pronalaženje studentske prakse </w:t>
            </w:r>
            <w:r w:rsidR="00AC6780">
              <w:t xml:space="preserve">koje na </w:t>
            </w:r>
            <w:r>
              <w:t>manje pregledan način prikazuju predloge praksi.</w:t>
            </w:r>
          </w:p>
        </w:tc>
      </w:tr>
      <w:tr w:rsidR="00206E1F" w:rsidRPr="003372D3" w14:paraId="68F7E43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458FC7BD" w:rsidR="00206E1F" w:rsidRPr="003372D3" w:rsidRDefault="00D01E3C">
            <w:pPr>
              <w:pStyle w:val="BodyText"/>
              <w:ind w:left="0"/>
              <w:rPr>
                <w:lang w:val="sr-Latn-CS"/>
              </w:rPr>
            </w:pPr>
            <w:r>
              <w:t>Na pregledniji i prikladniji način organizovati sve podatke vezane za studentske prakse.</w:t>
            </w:r>
          </w:p>
        </w:tc>
      </w:tr>
    </w:tbl>
    <w:p w14:paraId="1299C43A" w14:textId="77777777" w:rsidR="00206E1F" w:rsidRPr="003372D3" w:rsidRDefault="00206E1F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09DCA5E2" w14:textId="76CB493E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AC6780">
        <w:rPr>
          <w:lang w:val="sr-Latn-CS"/>
        </w:rPr>
        <w:t>InternClix</w:t>
      </w:r>
      <w:r>
        <w:rPr>
          <w:lang w:val="sr-Latn-CS"/>
        </w:rPr>
        <w:t xml:space="preserve"> </w:t>
      </w:r>
      <w:r w:rsidR="00AC6780">
        <w:rPr>
          <w:lang w:val="sr-Latn-CS"/>
        </w:rPr>
        <w:t>platforme.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 xml:space="preserve">Postoje </w:t>
      </w:r>
      <w:r w:rsidR="00265800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295ECC">
        <w:rPr>
          <w:lang w:val="sr-Latn-CS"/>
        </w:rPr>
        <w:t>p</w:t>
      </w:r>
      <w:r w:rsidR="00024C78">
        <w:rPr>
          <w:lang w:val="sr-Latn-CS"/>
        </w:rPr>
        <w:t xml:space="preserve">oslodavac, </w:t>
      </w:r>
      <w:r w:rsidR="00295ECC">
        <w:rPr>
          <w:lang w:val="sr-Latn-CS"/>
        </w:rPr>
        <w:t>s</w:t>
      </w:r>
      <w:r w:rsidR="00024C78">
        <w:rPr>
          <w:lang w:val="sr-Latn-CS"/>
        </w:rPr>
        <w:t xml:space="preserve">tudent i </w:t>
      </w:r>
      <w:r w:rsidR="00295ECC">
        <w:rPr>
          <w:lang w:val="sr-Latn-CS"/>
        </w:rPr>
        <w:t>n</w:t>
      </w:r>
      <w:r w:rsidR="00024C78">
        <w:rPr>
          <w:lang w:val="sr-Latn-CS"/>
        </w:rPr>
        <w:t>eregistrovani korisnik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5FD01EC6" w14:textId="2D3ECE8D" w:rsidR="00350BE8" w:rsidRPr="003372D3" w:rsidRDefault="00350BE8">
      <w:pPr>
        <w:rPr>
          <w:lang w:val="sr-Latn-CS"/>
        </w:rPr>
      </w:pPr>
    </w:p>
    <w:p w14:paraId="47E2ADEB" w14:textId="118D3CEF" w:rsidR="00350BE8" w:rsidRDefault="00350BE8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platforme su</w:t>
      </w:r>
      <w:r w:rsidR="00AD0CEA">
        <w:rPr>
          <w:lang w:val="sr-Latn-CS"/>
        </w:rPr>
        <w:t xml:space="preserve"> s</w:t>
      </w:r>
      <w:r w:rsidR="00AC5D55">
        <w:rPr>
          <w:lang w:val="sr-Latn-CS"/>
        </w:rPr>
        <w:t>tudenti i pojedinci zainteresovani za pronalaž</w:t>
      </w:r>
      <w:r w:rsidR="00D26CBD">
        <w:rPr>
          <w:lang w:val="sr-Latn-CS"/>
        </w:rPr>
        <w:t>enje studentske prakse i poslodavci.</w:t>
      </w:r>
    </w:p>
    <w:p w14:paraId="68F9D2A6" w14:textId="3706A71E" w:rsidR="009729EE" w:rsidRPr="00AC5D55" w:rsidRDefault="009729EE" w:rsidP="0039103B">
      <w:pPr>
        <w:pStyle w:val="BodyText"/>
        <w:rPr>
          <w:lang w:val="sr-Latn-RS"/>
        </w:rPr>
      </w:pPr>
      <w:r>
        <w:rPr>
          <w:lang w:val="sr-Latn-CS"/>
        </w:rPr>
        <w:t xml:space="preserve">Inicijalna verzija će biti namenjena </w:t>
      </w:r>
      <w:r w:rsidR="008E79AD">
        <w:rPr>
          <w:lang w:val="sr-Latn-CS"/>
        </w:rPr>
        <w:t xml:space="preserve">za IT </w:t>
      </w:r>
      <w:r w:rsidR="00315DAD">
        <w:rPr>
          <w:lang w:val="sr-Latn-CS"/>
        </w:rPr>
        <w:t>prakse. Ukoliko se ukaže interesovanje moguće je proširiti primenu i na prakse iz drugih oblasti.</w:t>
      </w:r>
      <w:r w:rsidR="00EB15E4" w:rsidRPr="00EB15E4">
        <w:rPr>
          <w:lang w:val="sr-Latn-CS"/>
        </w:rPr>
        <w:t xml:space="preserve"> </w:t>
      </w:r>
      <w:r w:rsidR="00EB15E4">
        <w:rPr>
          <w:lang w:val="sr-Latn-CS"/>
        </w:rPr>
        <w:t>Posebna pažnja će biti obraćena na izdvajanje grafičkog dizajna prezentacije od funkcionalnosti kako bi svaka instanca portal mogla da ima svoj upečatljivi pečat.</w:t>
      </w:r>
    </w:p>
    <w:p w14:paraId="579AF3AD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1AF9127D" w14:textId="5CD6CE4A" w:rsidR="00115E52" w:rsidRPr="003372D3" w:rsidRDefault="00115E52" w:rsidP="00115E5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</w:t>
      </w:r>
      <w:r>
        <w:rPr>
          <w:b/>
          <w:lang w:val="sr-Latn-CS"/>
        </w:rPr>
        <w:t>:</w:t>
      </w:r>
    </w:p>
    <w:p w14:paraId="0CA942F4" w14:textId="225F506B" w:rsidR="00115E52" w:rsidRDefault="009C3BD0" w:rsidP="003B1702">
      <w:pPr>
        <w:pStyle w:val="BodyText"/>
        <w:rPr>
          <w:lang w:val="sr-Latn-CS"/>
        </w:rPr>
      </w:pPr>
      <w:r>
        <w:rPr>
          <w:lang w:val="sr-Latn-CS"/>
        </w:rPr>
        <w:t>Administrator ima mogućnost kontrole nad celom platformom.</w:t>
      </w:r>
    </w:p>
    <w:p w14:paraId="7CDD6F1B" w14:textId="384D685B" w:rsidR="003B1702" w:rsidRPr="003372D3" w:rsidRDefault="00350BE8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Poslodavac</w:t>
      </w:r>
      <w:r w:rsidR="00DC2B6E">
        <w:rPr>
          <w:b/>
          <w:lang w:val="sr-Latn-CS"/>
        </w:rPr>
        <w:t>:</w:t>
      </w:r>
    </w:p>
    <w:p w14:paraId="23EF3A13" w14:textId="0B9F218A" w:rsidR="00DC2B6E" w:rsidRDefault="00DC2B6E" w:rsidP="00804367">
      <w:pPr>
        <w:pStyle w:val="BodyText"/>
        <w:rPr>
          <w:lang w:val="sr-Latn-CS"/>
        </w:rPr>
      </w:pPr>
      <w:r>
        <w:rPr>
          <w:lang w:val="sr-Latn-CS"/>
        </w:rPr>
        <w:t xml:space="preserve">Poslodavac </w:t>
      </w:r>
      <w:r w:rsidR="00C2056F">
        <w:rPr>
          <w:lang w:val="sr-Latn-CS"/>
        </w:rPr>
        <w:t>ima mogućnost</w:t>
      </w:r>
      <w:r>
        <w:rPr>
          <w:lang w:val="sr-Latn-CS"/>
        </w:rPr>
        <w:t xml:space="preserve"> za objavljivanje konkursa o studentskoj praksi.</w:t>
      </w:r>
    </w:p>
    <w:p w14:paraId="70285FD5" w14:textId="2A09BCE4" w:rsidR="00804367" w:rsidRDefault="00C2056F" w:rsidP="00804367">
      <w:pPr>
        <w:pStyle w:val="BodyText"/>
        <w:rPr>
          <w:lang w:val="sr-Latn-CS"/>
        </w:rPr>
      </w:pPr>
      <w:r>
        <w:rPr>
          <w:lang w:val="sr-Latn-CS"/>
        </w:rPr>
        <w:t xml:space="preserve">U ulozi poslodavaca će se najčešće naći </w:t>
      </w:r>
      <w:r w:rsidR="00D57D93">
        <w:rPr>
          <w:lang w:val="sr-Latn-CS"/>
        </w:rPr>
        <w:t>vlasnici kompanija</w:t>
      </w:r>
      <w:r w:rsidR="0068360A">
        <w:rPr>
          <w:lang w:val="sr-Latn-CS"/>
        </w:rPr>
        <w:t xml:space="preserve"> ili </w:t>
      </w:r>
      <w:r w:rsidR="00B0601C">
        <w:rPr>
          <w:lang w:val="sr-Latn-CS"/>
        </w:rPr>
        <w:t>zaposleni u HR sektoru.</w:t>
      </w:r>
      <w:r w:rsidR="00804367">
        <w:rPr>
          <w:lang w:val="sr-Latn-CS"/>
        </w:rPr>
        <w:t xml:space="preserve"> </w:t>
      </w:r>
    </w:p>
    <w:p w14:paraId="6C0D20CF" w14:textId="63F0A969" w:rsidR="003B1702" w:rsidRPr="003372D3" w:rsidRDefault="00B0601C" w:rsidP="00804367">
      <w:pPr>
        <w:pStyle w:val="BodyText"/>
        <w:rPr>
          <w:lang w:val="sr-Latn-CS"/>
        </w:rPr>
      </w:pPr>
      <w:r>
        <w:rPr>
          <w:lang w:val="sr-Latn-CS"/>
        </w:rPr>
        <w:t xml:space="preserve">Poslodavac će imati </w:t>
      </w:r>
      <w:r w:rsidR="00DA0AB7">
        <w:rPr>
          <w:lang w:val="sr-Latn-CS"/>
        </w:rPr>
        <w:t xml:space="preserve">mogućnost kreiranja, brisanja i izmena konkursa, </w:t>
      </w:r>
      <w:r w:rsidR="00754B4E">
        <w:rPr>
          <w:lang w:val="sr-Latn-CS"/>
        </w:rPr>
        <w:t xml:space="preserve">mogućnost </w:t>
      </w:r>
      <w:r w:rsidR="00265B1E">
        <w:rPr>
          <w:lang w:val="sr-Latn-CS"/>
        </w:rPr>
        <w:t>uvida u</w:t>
      </w:r>
      <w:r w:rsidR="00754B4E">
        <w:rPr>
          <w:lang w:val="sr-Latn-CS"/>
        </w:rPr>
        <w:t xml:space="preserve"> CV-</w:t>
      </w:r>
      <w:r w:rsidR="00265B1E">
        <w:rPr>
          <w:lang w:val="sr-Latn-CS"/>
        </w:rPr>
        <w:t>je</w:t>
      </w:r>
      <w:r w:rsidR="00754B4E">
        <w:rPr>
          <w:lang w:val="sr-Latn-CS"/>
        </w:rPr>
        <w:t xml:space="preserve"> prijavljenih </w:t>
      </w:r>
      <w:r w:rsidR="00265B1E">
        <w:rPr>
          <w:lang w:val="sr-Latn-CS"/>
        </w:rPr>
        <w:t>kandidata</w:t>
      </w:r>
      <w:r w:rsidR="00754B4E">
        <w:rPr>
          <w:lang w:val="sr-Latn-CS"/>
        </w:rPr>
        <w:t xml:space="preserve"> za studentsku praksu</w:t>
      </w:r>
      <w:r w:rsidR="001B22CC">
        <w:rPr>
          <w:lang w:val="sr-Latn-CS"/>
        </w:rPr>
        <w:t>, kao i mogućnost kontaktiranja kandidata</w:t>
      </w:r>
      <w:r w:rsidR="00754B4E">
        <w:rPr>
          <w:lang w:val="sr-Latn-CS"/>
        </w:rPr>
        <w:t>.</w:t>
      </w:r>
    </w:p>
    <w:p w14:paraId="262B9465" w14:textId="03989DE6" w:rsidR="00206E1F" w:rsidRDefault="00DC2B6E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Student:</w:t>
      </w:r>
    </w:p>
    <w:p w14:paraId="362FBC7D" w14:textId="29CC96CC" w:rsidR="008626A8" w:rsidRDefault="008626A8" w:rsidP="009B2233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Student ima </w:t>
      </w:r>
      <w:r w:rsidR="002F63C6">
        <w:rPr>
          <w:bCs/>
          <w:lang w:val="sr-Latn-CS"/>
        </w:rPr>
        <w:t xml:space="preserve">mogućnost pregleda </w:t>
      </w:r>
      <w:r w:rsidR="009B5C23">
        <w:rPr>
          <w:bCs/>
          <w:lang w:val="sr-Latn-CS"/>
        </w:rPr>
        <w:t>aktuelnih konkursa za studentsku praksu.</w:t>
      </w:r>
    </w:p>
    <w:p w14:paraId="2EC94886" w14:textId="46623607" w:rsidR="009B5C23" w:rsidRPr="008626A8" w:rsidRDefault="009B5C23" w:rsidP="009B2233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Student </w:t>
      </w:r>
      <w:r w:rsidR="00785B48">
        <w:rPr>
          <w:bCs/>
          <w:lang w:val="sr-Latn-CS"/>
        </w:rPr>
        <w:t>ima opciju kreiranja, izmen</w:t>
      </w:r>
      <w:r w:rsidR="00527049">
        <w:rPr>
          <w:bCs/>
          <w:lang w:val="sr-Latn-CS"/>
        </w:rPr>
        <w:t>e</w:t>
      </w:r>
      <w:r w:rsidR="00785B48">
        <w:rPr>
          <w:bCs/>
          <w:lang w:val="sr-Latn-CS"/>
        </w:rPr>
        <w:t xml:space="preserve"> i eksportovanj</w:t>
      </w:r>
      <w:r w:rsidR="00527049">
        <w:rPr>
          <w:bCs/>
          <w:lang w:val="sr-Latn-CS"/>
        </w:rPr>
        <w:t>a</w:t>
      </w:r>
      <w:r w:rsidR="00785B48">
        <w:rPr>
          <w:bCs/>
          <w:lang w:val="sr-Latn-CS"/>
        </w:rPr>
        <w:t xml:space="preserve"> CV-ja preko platforme.</w:t>
      </w:r>
    </w:p>
    <w:p w14:paraId="3AD69488" w14:textId="26409EE6" w:rsidR="00527049" w:rsidRDefault="00527049" w:rsidP="002D5541">
      <w:pPr>
        <w:pStyle w:val="BodyText"/>
        <w:rPr>
          <w:lang w:val="sr-Latn-CS"/>
        </w:rPr>
      </w:pPr>
      <w:r>
        <w:rPr>
          <w:lang w:val="sr-Latn-CS"/>
        </w:rPr>
        <w:t>Student mož</w:t>
      </w:r>
      <w:r w:rsidR="00DF394B">
        <w:rPr>
          <w:lang w:val="sr-Latn-CS"/>
        </w:rPr>
        <w:t>e da aplicira za prakse za koje je zainteresovan, kao i da stupi u direktnu komunikaciju sa poslodavcem.</w:t>
      </w:r>
    </w:p>
    <w:p w14:paraId="152C801F" w14:textId="495DF21D" w:rsidR="002D5541" w:rsidRDefault="00DC2B6E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Neregistrovani korisnik (skraćeno Guest)</w:t>
      </w:r>
      <w:r w:rsidR="002D5541" w:rsidRPr="003372D3">
        <w:rPr>
          <w:b/>
          <w:lang w:val="sr-Latn-CS"/>
        </w:rPr>
        <w:t>:</w:t>
      </w:r>
    </w:p>
    <w:p w14:paraId="1685EBFF" w14:textId="4063E57B" w:rsidR="00B72810" w:rsidRDefault="00B72810" w:rsidP="002D5541">
      <w:pPr>
        <w:pStyle w:val="BodyText"/>
        <w:rPr>
          <w:bCs/>
          <w:lang w:val="sr-Latn-CS"/>
        </w:rPr>
      </w:pPr>
      <w:r>
        <w:rPr>
          <w:bCs/>
          <w:lang w:val="sr-Latn-CS"/>
        </w:rPr>
        <w:t xml:space="preserve">Neregistrovani korisnik ima mogućnost </w:t>
      </w:r>
      <w:r w:rsidR="007F1D7E">
        <w:rPr>
          <w:bCs/>
          <w:lang w:val="sr-Latn-CS"/>
        </w:rPr>
        <w:t>r</w:t>
      </w:r>
      <w:r w:rsidR="00AC00DE">
        <w:rPr>
          <w:bCs/>
          <w:lang w:val="sr-Latn-CS"/>
        </w:rPr>
        <w:t>egistracije na platformu.</w:t>
      </w:r>
    </w:p>
    <w:p w14:paraId="443D94E3" w14:textId="38BB4059" w:rsidR="00AC00DE" w:rsidRPr="00B72810" w:rsidRDefault="00AC00DE" w:rsidP="002D5541">
      <w:pPr>
        <w:pStyle w:val="BodyText"/>
        <w:rPr>
          <w:bCs/>
          <w:lang w:val="sr-Latn-CS"/>
        </w:rPr>
      </w:pPr>
      <w:r>
        <w:rPr>
          <w:bCs/>
          <w:lang w:val="sr-Latn-CS"/>
        </w:rPr>
        <w:lastRenderedPageBreak/>
        <w:t>Neregistrovani kori</w:t>
      </w:r>
      <w:r w:rsidR="0067391B">
        <w:rPr>
          <w:bCs/>
          <w:lang w:val="sr-Latn-CS"/>
        </w:rPr>
        <w:t xml:space="preserve">snik može da </w:t>
      </w:r>
      <w:r>
        <w:rPr>
          <w:bCs/>
          <w:lang w:val="sr-Latn-CS"/>
        </w:rPr>
        <w:t>pregleda</w:t>
      </w:r>
      <w:r w:rsidR="0067391B">
        <w:rPr>
          <w:bCs/>
          <w:lang w:val="sr-Latn-CS"/>
        </w:rPr>
        <w:t xml:space="preserve"> ponude</w:t>
      </w:r>
      <w:r>
        <w:rPr>
          <w:bCs/>
          <w:lang w:val="sr-Latn-CS"/>
        </w:rPr>
        <w:t xml:space="preserve"> aktueln</w:t>
      </w:r>
      <w:r w:rsidR="0067391B">
        <w:rPr>
          <w:bCs/>
          <w:lang w:val="sr-Latn-CS"/>
        </w:rPr>
        <w:t>ih</w:t>
      </w:r>
      <w:r>
        <w:rPr>
          <w:bCs/>
          <w:lang w:val="sr-Latn-CS"/>
        </w:rPr>
        <w:t xml:space="preserve"> konkursa za studentsku praksu.</w:t>
      </w:r>
    </w:p>
    <w:p w14:paraId="0296ABEC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3CF2D8B6" w14:textId="77777777" w:rsidR="00206E1F" w:rsidRPr="003372D3" w:rsidRDefault="00206E1F">
      <w:pPr>
        <w:rPr>
          <w:lang w:val="sr-Latn-CS"/>
        </w:rPr>
      </w:pPr>
    </w:p>
    <w:p w14:paraId="35E46AD3" w14:textId="11C93E80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</w:t>
      </w:r>
      <w:r w:rsidR="00492B2A">
        <w:rPr>
          <w:lang w:val="sr-Latn-CS"/>
        </w:rPr>
        <w:t xml:space="preserve"> (Ethernet, Wi-</w:t>
      </w:r>
      <w:r w:rsidR="00E65047">
        <w:rPr>
          <w:lang w:val="sr-Latn-CS"/>
        </w:rPr>
        <w:t>fi, LTE…)</w:t>
      </w:r>
      <w:r>
        <w:rPr>
          <w:lang w:val="sr-Latn-CS"/>
        </w:rPr>
        <w:t>. Ne postoje posebna ograničenja u pogledu okruženja.</w:t>
      </w:r>
    </w:p>
    <w:p w14:paraId="046F25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0FB78278" w14:textId="77777777" w:rsidR="00206E1F" w:rsidRPr="003372D3" w:rsidRDefault="00206E1F">
      <w:pPr>
        <w:rPr>
          <w:lang w:val="sr-Latn-CS"/>
        </w:rPr>
      </w:pPr>
    </w:p>
    <w:p w14:paraId="59EBA109" w14:textId="17F7FFA3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 xml:space="preserve">Osnovne potrebe korisnika identifikovane </w:t>
      </w:r>
      <w:r w:rsidR="005A257C">
        <w:rPr>
          <w:lang w:val="sr-Latn-CS"/>
        </w:rPr>
        <w:t>kod</w:t>
      </w:r>
      <w:r>
        <w:rPr>
          <w:lang w:val="sr-Latn-CS"/>
        </w:rPr>
        <w:t xml:space="preserve"> potencijalnih korisnika</w:t>
      </w:r>
      <w:r w:rsidR="0095579F">
        <w:rPr>
          <w:lang w:val="sr-Latn-CS"/>
        </w:rPr>
        <w:t xml:space="preserve"> su:</w:t>
      </w:r>
    </w:p>
    <w:p w14:paraId="0820F33F" w14:textId="446C5021"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</w:t>
      </w:r>
      <w:r w:rsidR="006B0B01">
        <w:rPr>
          <w:b/>
          <w:lang w:val="sr-Latn-CS"/>
        </w:rPr>
        <w:t xml:space="preserve">adekvatne platforme </w:t>
      </w:r>
      <w:r w:rsidR="00952C0E">
        <w:rPr>
          <w:b/>
          <w:lang w:val="sr-Latn-CS"/>
        </w:rPr>
        <w:t>za</w:t>
      </w:r>
      <w:r w:rsidR="003B7857">
        <w:rPr>
          <w:b/>
          <w:lang w:val="sr-Latn-CS"/>
        </w:rPr>
        <w:t xml:space="preserve"> pronalazak prakse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</w:t>
      </w:r>
      <w:r w:rsidR="009840CD">
        <w:rPr>
          <w:lang w:val="sr-Latn-CS"/>
        </w:rPr>
        <w:t>adekvatna platforma</w:t>
      </w:r>
      <w:r w:rsidR="00190105">
        <w:rPr>
          <w:lang w:val="sr-Latn-CS"/>
        </w:rPr>
        <w:t xml:space="preserve"> za </w:t>
      </w:r>
      <w:r w:rsidR="009840CD">
        <w:rPr>
          <w:lang w:val="sr-Latn-CS"/>
        </w:rPr>
        <w:t xml:space="preserve">pronalazak odgovarajućih studentskih praksi na osnovu </w:t>
      </w:r>
      <w:r w:rsidR="001B19A1">
        <w:rPr>
          <w:lang w:val="sr-Latn-CS"/>
        </w:rPr>
        <w:t xml:space="preserve">priloženih </w:t>
      </w:r>
      <w:r w:rsidR="009840CD">
        <w:rPr>
          <w:lang w:val="sr-Latn-CS"/>
        </w:rPr>
        <w:t>podataka zainteresovanih kandidata</w:t>
      </w:r>
      <w:r w:rsidR="001B19A1">
        <w:rPr>
          <w:lang w:val="sr-Latn-CS"/>
        </w:rPr>
        <w:t xml:space="preserve"> za praksu</w:t>
      </w:r>
      <w:r w:rsidR="009840CD">
        <w:rPr>
          <w:lang w:val="sr-Latn-CS"/>
        </w:rPr>
        <w:t>.</w:t>
      </w:r>
    </w:p>
    <w:p w14:paraId="1A36BAA7" w14:textId="636D99F9" w:rsidR="000666B4" w:rsidRDefault="00963CCB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Nepostojanje adekvatne platforme </w:t>
      </w:r>
      <w:r w:rsidR="00C35466">
        <w:rPr>
          <w:b/>
          <w:lang w:val="sr-Latn-CS"/>
        </w:rPr>
        <w:t>koja podržava</w:t>
      </w:r>
      <w:r>
        <w:rPr>
          <w:b/>
          <w:lang w:val="sr-Latn-CS"/>
        </w:rPr>
        <w:t xml:space="preserve"> eksportovanje CV-ja.</w:t>
      </w:r>
      <w:r w:rsidRPr="003372D3">
        <w:rPr>
          <w:lang w:val="sr-Latn-CS"/>
        </w:rPr>
        <w:t xml:space="preserve">  </w:t>
      </w:r>
    </w:p>
    <w:p w14:paraId="2E4C7D4A" w14:textId="571A8D33" w:rsidR="003B7857" w:rsidRPr="00B76949" w:rsidRDefault="003B7857" w:rsidP="003B785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76949">
        <w:rPr>
          <w:b/>
          <w:lang w:val="sr-Latn-CS"/>
        </w:rPr>
        <w:t>Nepostojanje adekvatne platforme za pronalazak kandidata.</w:t>
      </w:r>
      <w:r w:rsidRPr="00B76949">
        <w:rPr>
          <w:lang w:val="sr-Latn-CS"/>
        </w:rPr>
        <w:t xml:space="preserve">  </w:t>
      </w:r>
      <w:r w:rsidR="009840CD" w:rsidRPr="00B76949">
        <w:rPr>
          <w:lang w:val="sr-Latn-CS"/>
        </w:rPr>
        <w:t xml:space="preserve">Trenutno ne postoji adekvatna platforma </w:t>
      </w:r>
      <w:r w:rsidR="00B87A50" w:rsidRPr="00B76949">
        <w:rPr>
          <w:lang w:val="sr-Latn-CS"/>
        </w:rPr>
        <w:t>koja poslodavcima omogućava</w:t>
      </w:r>
      <w:r w:rsidR="009840CD" w:rsidRPr="00B76949">
        <w:rPr>
          <w:lang w:val="sr-Latn-CS"/>
        </w:rPr>
        <w:t xml:space="preserve"> </w:t>
      </w:r>
      <w:r w:rsidR="00B76949" w:rsidRPr="00B76949">
        <w:rPr>
          <w:lang w:val="sr-Latn-CS"/>
        </w:rPr>
        <w:t>optimalni prikaz</w:t>
      </w:r>
      <w:r w:rsidR="00B76949">
        <w:rPr>
          <w:lang w:val="sr-Latn-CS"/>
        </w:rPr>
        <w:t xml:space="preserve"> </w:t>
      </w:r>
      <w:r w:rsidR="001C3605">
        <w:rPr>
          <w:lang w:val="sr-Latn-CS"/>
        </w:rPr>
        <w:t xml:space="preserve">zainteresovanih </w:t>
      </w:r>
      <w:r w:rsidR="00B76949" w:rsidRPr="00B76949">
        <w:rPr>
          <w:lang w:val="sr-Latn-CS"/>
        </w:rPr>
        <w:t xml:space="preserve">kandidata </w:t>
      </w:r>
      <w:r w:rsidR="00B76949">
        <w:rPr>
          <w:lang w:val="sr-Latn-CS"/>
        </w:rPr>
        <w:t>za objavljene studentske prakse.</w:t>
      </w:r>
    </w:p>
    <w:p w14:paraId="4057217E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030D26CD" w14:textId="43B7E70E" w:rsidR="006B3648" w:rsidRDefault="006B3648" w:rsidP="00B46D71">
      <w:pPr>
        <w:pStyle w:val="BodyText"/>
        <w:rPr>
          <w:lang w:val="sr-Latn-CS"/>
        </w:rPr>
      </w:pPr>
      <w:r>
        <w:rPr>
          <w:lang w:val="sr-Latn-CS"/>
        </w:rPr>
        <w:t xml:space="preserve">Konkurencija koja postoji </w:t>
      </w:r>
      <w:r w:rsidR="00446C00">
        <w:rPr>
          <w:lang w:val="sr-Latn-CS"/>
        </w:rPr>
        <w:t xml:space="preserve">pruža mogućnosti </w:t>
      </w:r>
      <w:r w:rsidR="00C370C7">
        <w:rPr>
          <w:lang w:val="sr-Latn-CS"/>
        </w:rPr>
        <w:t xml:space="preserve">pretrage prakse kao i ocenjivanje poslodavaca, ali </w:t>
      </w:r>
      <w:r>
        <w:rPr>
          <w:lang w:val="sr-Latn-CS"/>
        </w:rPr>
        <w:t>ne</w:t>
      </w:r>
      <w:r w:rsidR="00EE194D">
        <w:rPr>
          <w:lang w:val="sr-Latn-CS"/>
        </w:rPr>
        <w:t xml:space="preserve">ma sve mogućnosti koje nudi InternClix platforma. </w:t>
      </w:r>
      <w:r w:rsidR="00446C00">
        <w:rPr>
          <w:lang w:val="sr-Latn-CS"/>
        </w:rPr>
        <w:t>InternClix se</w:t>
      </w:r>
      <w:r w:rsidR="00576706">
        <w:rPr>
          <w:lang w:val="sr-Latn-CS"/>
        </w:rPr>
        <w:t xml:space="preserve"> takođe</w:t>
      </w:r>
      <w:r w:rsidR="00446C00">
        <w:rPr>
          <w:lang w:val="sr-Latn-CS"/>
        </w:rPr>
        <w:t xml:space="preserve"> raz</w:t>
      </w:r>
      <w:r w:rsidR="00C370C7">
        <w:rPr>
          <w:lang w:val="sr-Latn-CS"/>
        </w:rPr>
        <w:t>likuje od konkurencije zbog postojanja mogućnosti eksportovanja CV-ja</w:t>
      </w:r>
      <w:r w:rsidR="00576706">
        <w:rPr>
          <w:lang w:val="sr-Latn-CS"/>
        </w:rPr>
        <w:t>.</w:t>
      </w:r>
    </w:p>
    <w:p w14:paraId="2EC9EB5E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6F235CEC" w14:textId="4F92DD49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7245F2">
        <w:rPr>
          <w:lang w:val="sr-Latn-CS"/>
        </w:rPr>
        <w:t>InternClix platforme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5B930426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3FADC270" w14:textId="732A7DF7" w:rsidR="00206E1F" w:rsidRPr="003372D3" w:rsidRDefault="007245F2" w:rsidP="00732741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>
        <w:rPr>
          <w:lang w:val="sr-Latn-RS"/>
        </w:rPr>
        <w:t xml:space="preserve">će </w:t>
      </w:r>
      <w:r w:rsidR="00367C34">
        <w:rPr>
          <w:lang w:val="sr-Latn-RS"/>
        </w:rPr>
        <w:t>poslužiti kao nova i atraktivna platforma za lako pronalaženje studentske prakse i praktikanata</w:t>
      </w:r>
      <w:r w:rsidR="004B7E68">
        <w:rPr>
          <w:lang w:val="sr-Latn-RS"/>
        </w:rPr>
        <w:t>.</w:t>
      </w:r>
    </w:p>
    <w:p w14:paraId="0E58DE4E" w14:textId="2DC080DE" w:rsidR="00206E1F" w:rsidRPr="003372D3" w:rsidRDefault="00B10914" w:rsidP="00F06298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732741">
        <w:rPr>
          <w:lang w:val="sr-Latn-CS"/>
        </w:rPr>
        <w:t xml:space="preserve"> 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</w:t>
      </w:r>
      <w:r w:rsidR="00C577A3">
        <w:rPr>
          <w:lang w:val="sr-Latn-CS"/>
        </w:rPr>
        <w:t>na svim</w:t>
      </w:r>
      <w:r w:rsidR="005B15DC">
        <w:rPr>
          <w:lang w:val="sr-Latn-CS"/>
        </w:rPr>
        <w:t xml:space="preserve"> savremenim</w:t>
      </w:r>
      <w:r w:rsidR="00C577A3">
        <w:rPr>
          <w:lang w:val="sr-Latn-CS"/>
        </w:rPr>
        <w:t xml:space="preserve"> Web pretraživačima</w:t>
      </w:r>
      <w:r w:rsidR="005B15DC">
        <w:rPr>
          <w:lang w:val="sr-Latn-CS"/>
        </w:rPr>
        <w:t>.</w:t>
      </w:r>
      <w:r w:rsidR="00732741">
        <w:rPr>
          <w:lang w:val="sr-Latn-CS"/>
        </w:rPr>
        <w:t xml:space="preserve">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7A2D2018" w14:textId="692CE287"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</w:t>
      </w:r>
      <w:r w:rsidR="002E2193">
        <w:rPr>
          <w:lang w:val="sr-Latn-CS"/>
        </w:rPr>
        <w:t xml:space="preserve"> </w:t>
      </w:r>
      <w:r w:rsidR="00B21927">
        <w:rPr>
          <w:lang w:val="sr-Latn-CS"/>
        </w:rPr>
        <w:t>Za pristup platformi neophodno je posedovati savremeni Web pretraživač.</w:t>
      </w:r>
    </w:p>
    <w:p w14:paraId="1FC39945" w14:textId="77777777" w:rsidR="00206E1F" w:rsidRPr="003372D3" w:rsidRDefault="00206E1F">
      <w:pPr>
        <w:pStyle w:val="BodyText"/>
        <w:rPr>
          <w:lang w:val="sr-Latn-CS"/>
        </w:rPr>
      </w:pPr>
    </w:p>
    <w:p w14:paraId="362BACF1" w14:textId="414F7AF9" w:rsidR="00206E1F" w:rsidRPr="003372D3" w:rsidRDefault="004B65B9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6199CBFF" wp14:editId="16D043ED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2" y="3244"/>
                            <a:ext cx="1477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056B1" w14:textId="4DFDB8D2" w:rsidR="005613E4" w:rsidRDefault="0086025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InternClix</w:t>
                              </w:r>
                            </w:p>
                            <w:p w14:paraId="1BAC3D85" w14:textId="0F2ED49F" w:rsidR="005613E4" w:rsidRPr="00AF6B06" w:rsidRDefault="0086025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platforma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CB0E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9026" w14:textId="1124DF18" w:rsidR="005613E4" w:rsidRPr="00F06298" w:rsidRDefault="008E796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34CE0A41" w14:textId="0FE807CE" w:rsidR="005613E4" w:rsidRPr="009C3BD0" w:rsidRDefault="009C3BD0" w:rsidP="009C3BD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51E7140A" w14:textId="4631F2C0" w:rsidR="005613E4" w:rsidRPr="00F06298" w:rsidRDefault="004F5E7C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studenti</w:t>
                              </w:r>
                            </w:p>
                            <w:p w14:paraId="5B758F62" w14:textId="58FA746C" w:rsidR="005613E4" w:rsidRPr="004F5E7C" w:rsidRDefault="004F5E7C" w:rsidP="004F5E7C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poslodavci</w:t>
                              </w:r>
                            </w:p>
                            <w:p w14:paraId="2DFB98B1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9CBFF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32;top:3244;width:147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FD056B1" w14:textId="4DFDB8D2" w:rsidR="005613E4" w:rsidRDefault="0086025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InternClix</w:t>
                        </w:r>
                      </w:p>
                      <w:p w14:paraId="1BAC3D85" w14:textId="0F2ED49F" w:rsidR="005613E4" w:rsidRPr="00AF6B06" w:rsidRDefault="0086025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platforma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562CB0E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2162BBD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06D89026" w14:textId="1124DF18" w:rsidR="005613E4" w:rsidRPr="00F06298" w:rsidRDefault="008E796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34CE0A41" w14:textId="0FE807CE" w:rsidR="005613E4" w:rsidRPr="009C3BD0" w:rsidRDefault="009C3BD0" w:rsidP="009C3BD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51E7140A" w14:textId="4631F2C0" w:rsidR="005613E4" w:rsidRPr="00F06298" w:rsidRDefault="004F5E7C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studenti</w:t>
                        </w:r>
                      </w:p>
                      <w:p w14:paraId="5B758F62" w14:textId="58FA746C" w:rsidR="005613E4" w:rsidRPr="004F5E7C" w:rsidRDefault="004F5E7C" w:rsidP="004F5E7C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poslodavci</w:t>
                        </w:r>
                      </w:p>
                      <w:p w14:paraId="2DFB98B1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2EBF3C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16E5C8F4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60251">
        <w:rPr>
          <w:rFonts w:ascii="Arial" w:hAnsi="Arial"/>
          <w:b/>
          <w:lang w:val="sr-Latn-CS"/>
        </w:rPr>
        <w:t>InternClix</w:t>
      </w:r>
    </w:p>
    <w:p w14:paraId="6D98A12B" w14:textId="77777777" w:rsidR="00AF6B06" w:rsidRDefault="00AF6B06" w:rsidP="00AF6B06">
      <w:pPr>
        <w:pStyle w:val="BodyText"/>
        <w:rPr>
          <w:b/>
        </w:rPr>
      </w:pPr>
    </w:p>
    <w:p w14:paraId="18BDDEA8" w14:textId="0D3374FB" w:rsidR="00206E1F" w:rsidRPr="003372D3" w:rsidRDefault="004B65B9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g">
            <w:drawing>
              <wp:inline distT="0" distB="0" distL="0" distR="0" wp14:anchorId="05F91DB4" wp14:editId="38FAEBC3">
                <wp:extent cx="2971800" cy="1466215"/>
                <wp:effectExtent l="10795" t="8255" r="8255" b="1143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946DB8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997CC1D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10FFD37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9219CB9" w14:textId="7616286C" w:rsidR="005613E4" w:rsidRPr="00E5055D" w:rsidRDefault="00331D8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</w:p>
                            <w:p w14:paraId="2D633A7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B699379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A7CCF56" w14:textId="53C7FF0A" w:rsidR="005613E4" w:rsidRPr="00E5055D" w:rsidRDefault="00331D8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InternClix</w:t>
                              </w:r>
                            </w:p>
                            <w:p w14:paraId="1A2EE907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91DB4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34CBD5F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946DB8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5FFDA6B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DB77862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997CC1D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10FFD37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9219CB9" w14:textId="7616286C" w:rsidR="005613E4" w:rsidRPr="00E5055D" w:rsidRDefault="00331D8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</w:p>
                      <w:p w14:paraId="2D633A7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B699379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A7CCF56" w14:textId="53C7FF0A" w:rsidR="005613E4" w:rsidRPr="00E5055D" w:rsidRDefault="00331D8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InternClix</w:t>
                        </w:r>
                      </w:p>
                      <w:p w14:paraId="1A2EE907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3839A6C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E9F23F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2A34A78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331D8D">
        <w:rPr>
          <w:rFonts w:ascii="Arial" w:hAnsi="Arial"/>
          <w:b/>
          <w:lang w:val="sr-Latn-CS"/>
        </w:rPr>
        <w:t>InternClix</w:t>
      </w:r>
    </w:p>
    <w:p w14:paraId="1F72F646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8C0036D" w14:textId="1810B949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105B44">
        <w:rPr>
          <w:lang w:val="sr-Latn-CS"/>
        </w:rPr>
        <w:t>InternClix</w:t>
      </w:r>
      <w:r>
        <w:rPr>
          <w:lang w:val="sr-Latn-CS"/>
        </w:rPr>
        <w:t xml:space="preserve"> </w:t>
      </w:r>
      <w:r w:rsidR="00105B44">
        <w:rPr>
          <w:lang w:val="sr-Latn-CS"/>
        </w:rPr>
        <w:t>platforme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08CE6F91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A86B436" w14:textId="77777777">
        <w:tc>
          <w:tcPr>
            <w:tcW w:w="4230" w:type="dxa"/>
          </w:tcPr>
          <w:p w14:paraId="285DB23C" w14:textId="01C7E0A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4E0539">
              <w:rPr>
                <w:lang w:val="sr-Latn-CS"/>
              </w:rPr>
              <w:t xml:space="preserve">podacima </w:t>
            </w:r>
            <w:r w:rsidR="00AF75EB">
              <w:rPr>
                <w:lang w:val="sr-Latn-CS"/>
              </w:rPr>
              <w:t>praktikanata i poslodavaca</w:t>
            </w:r>
          </w:p>
        </w:tc>
        <w:tc>
          <w:tcPr>
            <w:tcW w:w="4518" w:type="dxa"/>
          </w:tcPr>
          <w:p w14:paraId="7122DB5F" w14:textId="4FC49583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AF75EB">
              <w:rPr>
                <w:lang w:val="sr-Latn-CS"/>
              </w:rPr>
              <w:t>korisnika</w:t>
            </w:r>
            <w:r>
              <w:rPr>
                <w:lang w:val="sr-Latn-CS"/>
              </w:rPr>
              <w:t xml:space="preserve"> </w:t>
            </w:r>
            <w:r w:rsidR="00AF75EB">
              <w:rPr>
                <w:lang w:val="sr-Latn-CS"/>
              </w:rPr>
              <w:t>koji su registrovani.</w:t>
            </w:r>
          </w:p>
          <w:p w14:paraId="61CDCEAD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3BED9B21" w14:textId="2508E92E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AF75EB">
              <w:rPr>
                <w:lang w:val="sr-Latn-CS"/>
              </w:rPr>
              <w:t>praktikanata</w:t>
            </w:r>
            <w:r>
              <w:rPr>
                <w:lang w:val="sr-Latn-CS"/>
              </w:rPr>
              <w:t xml:space="preserve"> </w:t>
            </w:r>
            <w:r w:rsidR="00AF75EB">
              <w:rPr>
                <w:lang w:val="sr-Latn-CS"/>
              </w:rPr>
              <w:t>na osnovu sposobnosti i iskustva.</w:t>
            </w:r>
          </w:p>
          <w:p w14:paraId="6BB9E253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E32FC6F" w14:textId="77777777">
        <w:tc>
          <w:tcPr>
            <w:tcW w:w="4230" w:type="dxa"/>
          </w:tcPr>
          <w:p w14:paraId="123C77E9" w14:textId="584B26B9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</w:t>
            </w:r>
            <w:r w:rsidR="00AF75EB">
              <w:rPr>
                <w:lang w:val="sr-Latn-CS"/>
              </w:rPr>
              <w:t xml:space="preserve"> praksama</w:t>
            </w:r>
          </w:p>
        </w:tc>
        <w:tc>
          <w:tcPr>
            <w:tcW w:w="4518" w:type="dxa"/>
          </w:tcPr>
          <w:p w14:paraId="34DEEADF" w14:textId="4737D062"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svih </w:t>
            </w:r>
            <w:r w:rsidR="00DF1441">
              <w:rPr>
                <w:lang w:val="sr-Latn-CS"/>
              </w:rPr>
              <w:t>dostupnih i otvorenih pozicija za studentsku praksu.</w:t>
            </w:r>
          </w:p>
          <w:p w14:paraId="5B804295" w14:textId="03292CDA" w:rsidR="00DF1441" w:rsidRDefault="00DF144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690F650E" w14:textId="777F6F6C" w:rsidR="00DF1441" w:rsidRDefault="00DF144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Ažuriranje informacija o </w:t>
            </w:r>
            <w:r w:rsidR="00F76E4A">
              <w:rPr>
                <w:lang w:val="sr-Latn-CS"/>
              </w:rPr>
              <w:t>praksama.</w:t>
            </w:r>
          </w:p>
          <w:p w14:paraId="73C01738" w14:textId="77777777" w:rsidR="00F76E4A" w:rsidRDefault="00F76E4A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76EE993F" w14:textId="1C34A8E8" w:rsidR="00F76E4A" w:rsidRPr="003372D3" w:rsidRDefault="00F76E4A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Podaci o praksama se prikazuju u zavisnosti od sposobnosti praktikanata</w:t>
            </w:r>
            <w:r w:rsidR="007E4345">
              <w:rPr>
                <w:lang w:val="sr-Latn-CS"/>
              </w:rPr>
              <w:t>.</w:t>
            </w:r>
          </w:p>
          <w:p w14:paraId="23DE523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9CF8FC2" w14:textId="77777777">
        <w:tc>
          <w:tcPr>
            <w:tcW w:w="4230" w:type="dxa"/>
          </w:tcPr>
          <w:p w14:paraId="1E9B723B" w14:textId="19378E5D" w:rsidR="00206E1F" w:rsidRPr="003372D3" w:rsidRDefault="002127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jednostavnog kreiranja i eksportovanja CV-ja</w:t>
            </w:r>
          </w:p>
        </w:tc>
        <w:tc>
          <w:tcPr>
            <w:tcW w:w="4518" w:type="dxa"/>
          </w:tcPr>
          <w:p w14:paraId="781142D3" w14:textId="404E703D" w:rsidR="00206E1F" w:rsidRPr="003372D3" w:rsidRDefault="00E26F61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bookmarkStart w:id="16" w:name="_Hlk98265586"/>
            <w:r>
              <w:rPr>
                <w:lang w:val="sr-Latn-CS"/>
              </w:rPr>
              <w:t>Platforma pruža mogućnost eksportovanja unetih podataka od strane praktikanata u odgovarajući CV</w:t>
            </w:r>
            <w:r w:rsidR="007E4345">
              <w:rPr>
                <w:lang w:val="sr-Latn-CS"/>
              </w:rPr>
              <w:t>.</w:t>
            </w:r>
          </w:p>
          <w:bookmarkEnd w:id="16"/>
          <w:p w14:paraId="52E56223" w14:textId="77777777"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75C006F" w14:textId="77777777">
        <w:tc>
          <w:tcPr>
            <w:tcW w:w="4230" w:type="dxa"/>
          </w:tcPr>
          <w:p w14:paraId="4300C6C0" w14:textId="4231F870" w:rsidR="00206E1F" w:rsidRPr="003372D3" w:rsidRDefault="00495B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Podrška za </w:t>
            </w:r>
            <w:r w:rsidR="00670954">
              <w:rPr>
                <w:lang w:val="sr-Latn-CS"/>
              </w:rPr>
              <w:t>tamni i svetli režim rada</w:t>
            </w:r>
          </w:p>
        </w:tc>
        <w:tc>
          <w:tcPr>
            <w:tcW w:w="4518" w:type="dxa"/>
          </w:tcPr>
          <w:p w14:paraId="796E9BDC" w14:textId="66F30A4F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</w:t>
            </w:r>
            <w:r w:rsidR="004E0539">
              <w:rPr>
                <w:lang w:val="sr-Latn-CS"/>
              </w:rPr>
              <w:t>može biti u tamnom režimu (Dark mode) i svetlom režimu (Light mode)</w:t>
            </w:r>
            <w:r w:rsidR="007E4345">
              <w:rPr>
                <w:lang w:val="sr-Latn-CS"/>
              </w:rPr>
              <w:t>.</w:t>
            </w:r>
          </w:p>
          <w:p w14:paraId="5043CB0F" w14:textId="77777777" w:rsidR="00206E1F" w:rsidRPr="003372D3" w:rsidRDefault="00206E1F" w:rsidP="004E0539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289606AC" w14:textId="77777777">
        <w:tc>
          <w:tcPr>
            <w:tcW w:w="4230" w:type="dxa"/>
          </w:tcPr>
          <w:p w14:paraId="5E35960D" w14:textId="25346D35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</w:t>
            </w:r>
            <w:r w:rsidR="004E0539">
              <w:rPr>
                <w:lang w:val="sr-Latn-CS"/>
              </w:rPr>
              <w:t xml:space="preserve">an pristup i </w:t>
            </w:r>
            <w:r w:rsidR="009548F7">
              <w:rPr>
                <w:lang w:val="sr-Latn-CS"/>
              </w:rPr>
              <w:t xml:space="preserve">izmena </w:t>
            </w:r>
            <w:r>
              <w:rPr>
                <w:lang w:val="sr-Latn-CS"/>
              </w:rPr>
              <w:t xml:space="preserve">podataka </w:t>
            </w:r>
            <w:r w:rsidR="00E9677B">
              <w:rPr>
                <w:lang w:val="sr-Latn-CS"/>
              </w:rPr>
              <w:t>u bilo kom trenutku</w:t>
            </w:r>
          </w:p>
        </w:tc>
        <w:tc>
          <w:tcPr>
            <w:tcW w:w="4518" w:type="dxa"/>
          </w:tcPr>
          <w:p w14:paraId="2CB35D73" w14:textId="7FD3F4BD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</w:t>
            </w:r>
            <w:r w:rsidR="006B0780">
              <w:rPr>
                <w:lang w:val="sr-Latn-CS"/>
              </w:rPr>
              <w:t xml:space="preserve"> ličnosti, dodavanje novih objava o praksama</w:t>
            </w:r>
            <w:r>
              <w:rPr>
                <w:lang w:val="sr-Latn-CS"/>
              </w:rPr>
              <w:t xml:space="preserve"> </w:t>
            </w:r>
            <w:r w:rsidR="004E0539">
              <w:rPr>
                <w:lang w:val="sr-Latn-CS"/>
              </w:rPr>
              <w:t xml:space="preserve">i registracija novih korisnika </w:t>
            </w:r>
            <w:r w:rsidR="00E9677B">
              <w:rPr>
                <w:lang w:val="sr-Latn-CS"/>
              </w:rPr>
              <w:t>u bilo kom trenutku</w:t>
            </w:r>
            <w:r>
              <w:rPr>
                <w:lang w:val="sr-Latn-CS"/>
              </w:rPr>
              <w:t xml:space="preserve">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07459315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537F28F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5408887B" w14:textId="13A06348" w:rsidR="00206E1F" w:rsidRPr="003372D3" w:rsidRDefault="007E4345" w:rsidP="00445A8C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445A8C">
        <w:rPr>
          <w:lang w:val="sr-Latn-CS"/>
        </w:rPr>
        <w:t>, kao Web aplikacija je zavis</w:t>
      </w:r>
      <w:r>
        <w:rPr>
          <w:lang w:val="sr-Latn-CS"/>
        </w:rPr>
        <w:t>na</w:t>
      </w:r>
      <w:r w:rsidR="00445A8C">
        <w:rPr>
          <w:lang w:val="sr-Latn-CS"/>
        </w:rPr>
        <w:t xml:space="preserve"> od</w:t>
      </w:r>
      <w:r w:rsidR="00D67D2B">
        <w:rPr>
          <w:lang w:val="sr-Latn-CS"/>
        </w:rPr>
        <w:t>:</w:t>
      </w:r>
    </w:p>
    <w:p w14:paraId="2965FF70" w14:textId="21C9B3CA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7E4345">
        <w:rPr>
          <w:lang w:val="sr-Latn-CS"/>
        </w:rPr>
        <w:t>e</w:t>
      </w:r>
      <w:r>
        <w:rPr>
          <w:lang w:val="sr-Latn-CS"/>
        </w:rPr>
        <w:t xml:space="preserve"> Web servera za izabrani skripting jezik.</w:t>
      </w:r>
    </w:p>
    <w:p w14:paraId="6B4ECDC8" w14:textId="2AF809B6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 xml:space="preserve">skripting jezika za </w:t>
      </w:r>
      <w:r w:rsidR="003407ED">
        <w:rPr>
          <w:lang w:val="sr-Latn-CS"/>
        </w:rPr>
        <w:t>savremene Web pretraživače</w:t>
      </w:r>
      <w:r w:rsidR="00C206AF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7CDFBEF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7E7704E9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3492230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14:paraId="155E2204" w14:textId="086ABF52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="00DB1779">
        <w:rPr>
          <w:lang w:val="sr-Latn-CS"/>
        </w:rPr>
        <w:t>70</w:t>
      </w:r>
      <w:r>
        <w:rPr>
          <w:lang w:val="sr-Latn-CS"/>
        </w:rPr>
        <w:t>0.000 dinara.</w:t>
      </w:r>
    </w:p>
    <w:p w14:paraId="53AFF9C7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5347307D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4A598C4B" w14:textId="4B16F6A1"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</w:t>
      </w:r>
      <w:r w:rsidR="00DB1779">
        <w:rPr>
          <w:lang w:val="sr-Latn-CS"/>
        </w:rPr>
        <w:t>na lokalnim računarima Runtime Terror tima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14:paraId="6F392515" w14:textId="329A686F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963D68">
        <w:rPr>
          <w:lang w:val="sr-Latn-CS"/>
        </w:rPr>
        <w:t xml:space="preserve">InternClix platforma Web aplikacija, </w:t>
      </w:r>
      <w:r>
        <w:rPr>
          <w:lang w:val="sr-Latn-CS"/>
        </w:rPr>
        <w:t>neće biti pravljen poseban instalacioni program. Ipak, potrebno je obezbediti automatizaciju procesa kreiranja baze podataka.</w:t>
      </w: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14:paraId="09B3539F" w14:textId="7A1A0DF5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7E4ABF">
        <w:rPr>
          <w:lang w:val="sr-Latn-CS"/>
        </w:rPr>
        <w:t>InternClix platforme.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25EF3BC4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70542BA6" w14:textId="6E02D936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</w:t>
      </w:r>
      <w:r w:rsidR="007E4ABF">
        <w:rPr>
          <w:lang w:val="sr-Latn-CS"/>
        </w:rPr>
        <w:t xml:space="preserve">korisnike </w:t>
      </w:r>
      <w:r>
        <w:rPr>
          <w:lang w:val="sr-Latn-CS"/>
        </w:rPr>
        <w:t>(</w:t>
      </w:r>
      <w:r w:rsidR="007E4ABF">
        <w:rPr>
          <w:lang w:val="sr-Latn-CS"/>
        </w:rPr>
        <w:t>studente</w:t>
      </w:r>
      <w:r>
        <w:rPr>
          <w:lang w:val="sr-Latn-CS"/>
        </w:rPr>
        <w:t xml:space="preserve"> i </w:t>
      </w:r>
      <w:r w:rsidR="007E4ABF">
        <w:rPr>
          <w:lang w:val="sr-Latn-CS"/>
        </w:rPr>
        <w:t>poslodavce</w:t>
      </w:r>
      <w:r>
        <w:rPr>
          <w:lang w:val="sr-Latn-CS"/>
        </w:rPr>
        <w:t>) 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14:paraId="6D2C9F4A" w14:textId="1F35E463" w:rsidR="005613E4" w:rsidRPr="003372D3" w:rsidRDefault="002D444D" w:rsidP="005613E4">
      <w:pPr>
        <w:pStyle w:val="BodyText"/>
        <w:rPr>
          <w:lang w:val="sr-Latn-CS"/>
        </w:rPr>
      </w:pPr>
      <w:r>
        <w:rPr>
          <w:lang w:val="sr-Latn-CS"/>
        </w:rPr>
        <w:t>Neregistrovani korisnici</w:t>
      </w:r>
      <w:r w:rsidR="005613E4">
        <w:rPr>
          <w:lang w:val="sr-Latn-CS"/>
        </w:rPr>
        <w:t xml:space="preserve"> pristupaju informacijama bez potrebe prijavljivanja na sistem</w:t>
      </w:r>
      <w:r>
        <w:rPr>
          <w:lang w:val="sr-Latn-CS"/>
        </w:rPr>
        <w:t>, ali n</w:t>
      </w:r>
      <w:r w:rsidR="00F503C6">
        <w:rPr>
          <w:lang w:val="sr-Latn-CS"/>
        </w:rPr>
        <w:t>emaju sve privilegije koje poseduju registrovani korisnici.</w:t>
      </w:r>
    </w:p>
    <w:p w14:paraId="39337E66" w14:textId="1E43D663"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 xml:space="preserve">Unos, prikaz i ažuriranje osnovnih podataka o </w:t>
      </w:r>
      <w:bookmarkEnd w:id="22"/>
      <w:r w:rsidR="00F503C6">
        <w:rPr>
          <w:lang w:val="sr-Latn-CS"/>
        </w:rPr>
        <w:t>praksi</w:t>
      </w:r>
    </w:p>
    <w:p w14:paraId="3564F6E6" w14:textId="724423CA" w:rsidR="002A5E27" w:rsidRPr="003372D3" w:rsidRDefault="00F503C6" w:rsidP="002A5E27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A5E27">
        <w:rPr>
          <w:lang w:val="sr-Latn-CS"/>
        </w:rPr>
        <w:t xml:space="preserve"> je zadužen za ažuriranje osnovnih podataka </w:t>
      </w:r>
      <w:r>
        <w:rPr>
          <w:lang w:val="sr-Latn-CS"/>
        </w:rPr>
        <w:t xml:space="preserve">o praksi </w:t>
      </w:r>
      <w:r w:rsidR="002A5E27">
        <w:rPr>
          <w:lang w:val="sr-Latn-CS"/>
        </w:rPr>
        <w:t xml:space="preserve">koji će se </w:t>
      </w:r>
      <w:r>
        <w:rPr>
          <w:lang w:val="sr-Latn-CS"/>
        </w:rPr>
        <w:t>prikazivati u listi dostupnih studentskih praksi.</w:t>
      </w:r>
    </w:p>
    <w:p w14:paraId="1DBB444A" w14:textId="638BC8FD" w:rsidR="00206E1F" w:rsidRPr="003372D3" w:rsidRDefault="005B62D3" w:rsidP="005A3F8C">
      <w:pPr>
        <w:pStyle w:val="Heading2"/>
        <w:rPr>
          <w:lang w:val="sr-Latn-CS"/>
        </w:rPr>
      </w:pPr>
      <w:bookmarkStart w:id="23" w:name="_Toc161771513"/>
      <w:r>
        <w:rPr>
          <w:lang w:val="sr-Latn-CS"/>
        </w:rPr>
        <w:t xml:space="preserve">Registracija novih </w:t>
      </w:r>
      <w:r w:rsidR="00254CBE" w:rsidRPr="00254CBE">
        <w:rPr>
          <w:lang w:val="sr-Latn-CS"/>
        </w:rPr>
        <w:t>članova</w:t>
      </w:r>
      <w:bookmarkEnd w:id="23"/>
    </w:p>
    <w:p w14:paraId="3C46B283" w14:textId="6F954D3C" w:rsidR="00206E1F" w:rsidRPr="003372D3" w:rsidRDefault="005B62D3" w:rsidP="009029D5">
      <w:pPr>
        <w:pStyle w:val="BodyText"/>
        <w:rPr>
          <w:lang w:val="sr-Latn-CS"/>
        </w:rPr>
      </w:pPr>
      <w:r>
        <w:rPr>
          <w:lang w:val="sr-Latn-CS"/>
        </w:rPr>
        <w:t>Neregi</w:t>
      </w:r>
      <w:r w:rsidR="00812DA8">
        <w:rPr>
          <w:lang w:val="sr-Latn-CS"/>
        </w:rPr>
        <w:t>strovani korisnici imaju mogućnost registracije u adekvatnoj ulozi (student ili poslodavac).</w:t>
      </w:r>
    </w:p>
    <w:p w14:paraId="473527F8" w14:textId="4C53468D"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>Unos</w:t>
      </w:r>
      <w:r w:rsidR="00812DA8">
        <w:rPr>
          <w:lang w:val="sr-Latn-CS"/>
        </w:rPr>
        <w:t xml:space="preserve"> i</w:t>
      </w:r>
      <w:r w:rsidRPr="00254CBE">
        <w:rPr>
          <w:lang w:val="sr-Latn-CS"/>
        </w:rPr>
        <w:t xml:space="preserve"> ažuriranje podataka o </w:t>
      </w:r>
      <w:bookmarkEnd w:id="24"/>
      <w:r w:rsidR="00812DA8">
        <w:rPr>
          <w:lang w:val="sr-Latn-CS"/>
        </w:rPr>
        <w:t>ličnosti</w:t>
      </w:r>
    </w:p>
    <w:p w14:paraId="027945A9" w14:textId="4EBBA27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</w:t>
      </w:r>
      <w:r w:rsidR="00812DA8">
        <w:rPr>
          <w:lang w:val="sr-Latn-CS"/>
        </w:rPr>
        <w:t>za studentima je</w:t>
      </w:r>
      <w:r>
        <w:rPr>
          <w:lang w:val="sr-Latn-CS"/>
        </w:rPr>
        <w:t xml:space="preserve"> potrebno je vezati i informacije koje će se prikazivati uniformno na centralizovanom nivou. Svaki </w:t>
      </w:r>
      <w:r w:rsidR="00812DA8">
        <w:rPr>
          <w:lang w:val="sr-Latn-CS"/>
        </w:rPr>
        <w:t>student ima obavezu</w:t>
      </w:r>
      <w:r>
        <w:rPr>
          <w:lang w:val="sr-Latn-CS"/>
        </w:rPr>
        <w:t xml:space="preserve"> unos</w:t>
      </w:r>
      <w:r w:rsidR="00812DA8">
        <w:rPr>
          <w:lang w:val="sr-Latn-CS"/>
        </w:rPr>
        <w:t>a</w:t>
      </w:r>
      <w:r>
        <w:rPr>
          <w:lang w:val="sr-Latn-CS"/>
        </w:rPr>
        <w:t xml:space="preserve"> i ažuriranje sopstvenih podataka</w:t>
      </w:r>
      <w:r w:rsidR="002939DF">
        <w:rPr>
          <w:lang w:val="sr-Latn-CS"/>
        </w:rPr>
        <w:t xml:space="preserve"> (obrazovanje, prosek na studijama, radovi, projekti, učešće na konferencijama, prethodna iskustva…)</w:t>
      </w:r>
      <w:r>
        <w:rPr>
          <w:lang w:val="sr-Latn-CS"/>
        </w:rPr>
        <w:t>.</w:t>
      </w:r>
    </w:p>
    <w:p w14:paraId="06B0AB51" w14:textId="2753A43C" w:rsidR="00206E1F" w:rsidRPr="003372D3" w:rsidRDefault="005B62D3">
      <w:pPr>
        <w:pStyle w:val="Heading2"/>
        <w:rPr>
          <w:lang w:val="sr-Latn-CS"/>
        </w:rPr>
      </w:pPr>
      <w:bookmarkStart w:id="25" w:name="_Toc161771515"/>
      <w:r>
        <w:rPr>
          <w:lang w:val="sr-Latn-CS"/>
        </w:rPr>
        <w:t>P</w:t>
      </w:r>
      <w:r w:rsidR="00254CBE" w:rsidRPr="00254CBE">
        <w:rPr>
          <w:lang w:val="sr-Latn-CS"/>
        </w:rPr>
        <w:t>rikaz</w:t>
      </w:r>
      <w:r>
        <w:rPr>
          <w:lang w:val="sr-Latn-CS"/>
        </w:rPr>
        <w:t xml:space="preserve"> </w:t>
      </w:r>
      <w:r w:rsidR="00254CBE" w:rsidRPr="00254CBE">
        <w:rPr>
          <w:lang w:val="sr-Latn-CS"/>
        </w:rPr>
        <w:t xml:space="preserve">podataka o </w:t>
      </w:r>
      <w:bookmarkEnd w:id="25"/>
      <w:r>
        <w:rPr>
          <w:lang w:val="sr-Latn-CS"/>
        </w:rPr>
        <w:t>zainteresovanim studentima</w:t>
      </w:r>
    </w:p>
    <w:p w14:paraId="0A57DDC5" w14:textId="3D847BD7" w:rsidR="00206E1F" w:rsidRPr="003372D3" w:rsidRDefault="009029D5" w:rsidP="009029D5">
      <w:pPr>
        <w:pStyle w:val="BodyText"/>
        <w:rPr>
          <w:lang w:val="sr-Latn-CS"/>
        </w:rPr>
      </w:pPr>
      <w:r>
        <w:rPr>
          <w:lang w:val="sr-Latn-CS"/>
        </w:rPr>
        <w:t xml:space="preserve">Sistem treba da </w:t>
      </w:r>
      <w:r w:rsidR="005B62D3">
        <w:rPr>
          <w:lang w:val="sr-Latn-CS"/>
        </w:rPr>
        <w:t xml:space="preserve">poslodavcima </w:t>
      </w:r>
      <w:r>
        <w:rPr>
          <w:lang w:val="sr-Latn-CS"/>
        </w:rPr>
        <w:t xml:space="preserve">omogući </w:t>
      </w:r>
      <w:r w:rsidR="005B62D3">
        <w:rPr>
          <w:lang w:val="sr-Latn-CS"/>
        </w:rPr>
        <w:t>sortiran i struktuiran prikaz o zainteresovanim i adekvatnim kandidatima za dat konkurs za studentsku praksu</w:t>
      </w:r>
      <w:r>
        <w:rPr>
          <w:lang w:val="sr-Latn-CS"/>
        </w:rPr>
        <w:t>.</w:t>
      </w:r>
    </w:p>
    <w:p w14:paraId="4515466E" w14:textId="03D652E3" w:rsidR="00206E1F" w:rsidRPr="003372D3" w:rsidRDefault="006729A5">
      <w:pPr>
        <w:pStyle w:val="Heading2"/>
        <w:rPr>
          <w:lang w:val="sr-Latn-CS"/>
        </w:rPr>
      </w:pPr>
      <w:r>
        <w:rPr>
          <w:lang w:val="sr-Latn-CS"/>
        </w:rPr>
        <w:t>Kreiranje i e</w:t>
      </w:r>
      <w:r w:rsidR="000D74C5">
        <w:rPr>
          <w:lang w:val="sr-Latn-CS"/>
        </w:rPr>
        <w:t>ksportovanje CV-ja</w:t>
      </w:r>
    </w:p>
    <w:p w14:paraId="3EF36C79" w14:textId="1A8D94DC" w:rsidR="00206E1F" w:rsidRPr="003372D3" w:rsidRDefault="008F570D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treba da obezbedi </w:t>
      </w:r>
      <w:r w:rsidRPr="008F570D">
        <w:rPr>
          <w:lang w:val="sr-Latn-CS"/>
        </w:rPr>
        <w:t xml:space="preserve">mogućnost </w:t>
      </w:r>
      <w:r w:rsidR="006729A5">
        <w:rPr>
          <w:lang w:val="sr-Latn-CS"/>
        </w:rPr>
        <w:t>kreiranja adekvatnog CV-ja u zavisnosti od unetih podataka, kao i njegovo eksportovanje</w:t>
      </w:r>
      <w:r w:rsidR="008F3851">
        <w:rPr>
          <w:lang w:val="sr-Latn-CS"/>
        </w:rPr>
        <w:t>.</w:t>
      </w:r>
    </w:p>
    <w:p w14:paraId="12662AFF" w14:textId="10A481A6" w:rsidR="00206E1F" w:rsidRPr="003372D3" w:rsidRDefault="00B518EE">
      <w:pPr>
        <w:pStyle w:val="Heading2"/>
        <w:rPr>
          <w:lang w:val="sr-Latn-CS"/>
        </w:rPr>
      </w:pPr>
      <w:r>
        <w:rPr>
          <w:lang w:val="sr-Latn-CS"/>
        </w:rPr>
        <w:t>Ocenjivanje poslodavaca i</w:t>
      </w:r>
      <w:r w:rsidR="007031A3">
        <w:rPr>
          <w:lang w:val="sr-Latn-CS"/>
        </w:rPr>
        <w:t xml:space="preserve"> </w:t>
      </w:r>
      <w:r>
        <w:rPr>
          <w:lang w:val="sr-Latn-CS"/>
        </w:rPr>
        <w:t>razmena iskustava</w:t>
      </w:r>
    </w:p>
    <w:p w14:paraId="2BA31CE9" w14:textId="4B7B9932" w:rsidR="007031A3" w:rsidRDefault="00B518EE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</w:t>
      </w:r>
      <w:r w:rsidR="007031A3">
        <w:rPr>
          <w:lang w:val="sr-Latn-CS"/>
        </w:rPr>
        <w:t>pruža mogućnost da praktikanti evaluiraju poslodavce kao i da podele svoja lična iskustva sa ostalim zainteresovanim korisnicima.</w:t>
      </w:r>
    </w:p>
    <w:p w14:paraId="554DF020" w14:textId="4D82B99C" w:rsidR="007031A3" w:rsidRPr="003372D3" w:rsidRDefault="007031A3" w:rsidP="007031A3">
      <w:pPr>
        <w:pStyle w:val="Heading2"/>
        <w:rPr>
          <w:lang w:val="sr-Latn-CS"/>
        </w:rPr>
      </w:pPr>
      <w:r>
        <w:rPr>
          <w:lang w:val="sr-Latn-CS"/>
        </w:rPr>
        <w:t>Komunikacija između studenta i poslodavca</w:t>
      </w:r>
    </w:p>
    <w:p w14:paraId="35A9FCA4" w14:textId="18EC6303" w:rsidR="007031A3" w:rsidRPr="003372D3" w:rsidRDefault="007031A3" w:rsidP="00E934AD">
      <w:pPr>
        <w:pStyle w:val="BodyText"/>
        <w:rPr>
          <w:lang w:val="sr-Latn-CS"/>
        </w:rPr>
      </w:pPr>
      <w:r>
        <w:rPr>
          <w:lang w:val="sr-Latn-CS"/>
        </w:rPr>
        <w:t xml:space="preserve">Sistem obezbeđuje </w:t>
      </w:r>
      <w:r w:rsidR="00D82C77">
        <w:rPr>
          <w:lang w:val="sr-Latn-CS"/>
        </w:rPr>
        <w:t>komunikaciju između studenta i poslodavca.</w:t>
      </w:r>
    </w:p>
    <w:p w14:paraId="33EB703A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lastRenderedPageBreak/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35F4B095" w14:textId="075B0624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B0BD1">
        <w:rPr>
          <w:lang w:val="sr-Latn-CS"/>
        </w:rPr>
        <w:t>InternClix</w:t>
      </w:r>
      <w:r>
        <w:rPr>
          <w:lang w:val="sr-Latn-CS"/>
        </w:rPr>
        <w:t xml:space="preserve"> sistem će biti razvijan pod sledećim ograničenjima:</w:t>
      </w:r>
    </w:p>
    <w:p w14:paraId="267FF38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501945A0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587B95D6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</w:t>
      </w:r>
      <w:r w:rsidR="00BB0BD1">
        <w:rPr>
          <w:lang w:val="sr-Latn-CS"/>
        </w:rPr>
        <w:t xml:space="preserve">korisnički </w:t>
      </w:r>
      <w:r>
        <w:rPr>
          <w:lang w:val="sr-Latn-CS"/>
        </w:rPr>
        <w:t>interfejs prilagođen profilima korisnika koji će ga koristiti.</w:t>
      </w:r>
    </w:p>
    <w:p w14:paraId="157B79A2" w14:textId="4FA1B894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</w:t>
      </w:r>
      <w:r w:rsidR="00BB0BD1">
        <w:rPr>
          <w:lang w:val="sr-Latn-CS"/>
        </w:rPr>
        <w:t xml:space="preserve"> odgovarajućoj</w:t>
      </w:r>
      <w:r>
        <w:rPr>
          <w:lang w:val="sr-Latn-CS"/>
        </w:rPr>
        <w:t xml:space="preserve">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22005C8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7E43557" w14:textId="075FF461" w:rsidR="003D4718" w:rsidRDefault="003D47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praksi</w:t>
      </w:r>
    </w:p>
    <w:p w14:paraId="7AD4BDDF" w14:textId="476F5786" w:rsidR="003D4718" w:rsidRDefault="003D47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Registracija </w:t>
      </w:r>
      <w:r w:rsidR="006729A5">
        <w:rPr>
          <w:lang w:val="sr-Latn-CS"/>
        </w:rPr>
        <w:t>novih članova</w:t>
      </w:r>
    </w:p>
    <w:p w14:paraId="0D817470" w14:textId="2922B42D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 i ažuriranje podataka o ličnosti</w:t>
      </w:r>
    </w:p>
    <w:p w14:paraId="102217E8" w14:textId="30E21769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Prikaz podataka o zainteresovanim studentima</w:t>
      </w:r>
    </w:p>
    <w:p w14:paraId="28D2BDFA" w14:textId="28E7EA13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i eksportovanje CV-ja</w:t>
      </w:r>
    </w:p>
    <w:p w14:paraId="37606025" w14:textId="5F50962B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Ocenjivanje poslodavaca i razmena iskustava</w:t>
      </w:r>
    </w:p>
    <w:p w14:paraId="0FD02851" w14:textId="17422225" w:rsidR="006729A5" w:rsidRDefault="006729A5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Komunikacija između studenta i poslodavca</w:t>
      </w:r>
    </w:p>
    <w:p w14:paraId="6E9D0DA0" w14:textId="77777777"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14:paraId="18B84C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14:paraId="5300FB2B" w14:textId="6E9C5FFC"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 xml:space="preserve">Klasifikaciju </w:t>
      </w:r>
      <w:r w:rsidR="008F3851">
        <w:rPr>
          <w:lang w:val="sr-Latn-CS"/>
        </w:rPr>
        <w:t>praksi</w:t>
      </w:r>
      <w:r>
        <w:rPr>
          <w:lang w:val="sr-Latn-CS"/>
        </w:rPr>
        <w:t xml:space="preserve"> treba standardizovati sa postojećom tipologijom propisanom od strane Ministarstva za </w:t>
      </w:r>
      <w:r w:rsidR="00861039">
        <w:rPr>
          <w:lang w:val="sr-Latn-CS"/>
        </w:rPr>
        <w:t>rad, zapošljavanje, boračka i socijalna pitanja</w:t>
      </w:r>
      <w:r>
        <w:rPr>
          <w:lang w:val="sr-Latn-CS"/>
        </w:rPr>
        <w:t>.</w:t>
      </w:r>
    </w:p>
    <w:p w14:paraId="07A9A231" w14:textId="77777777"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14:paraId="6482752C" w14:textId="0D15F5EA" w:rsidR="00206E1F" w:rsidRPr="003372D3" w:rsidRDefault="00017F85" w:rsidP="003356F6">
      <w:pPr>
        <w:pStyle w:val="BodyText"/>
        <w:rPr>
          <w:lang w:val="sr-Latn-CS"/>
        </w:rPr>
      </w:pPr>
      <w:r>
        <w:rPr>
          <w:lang w:val="sr-Latn-CS"/>
        </w:rPr>
        <w:t>InternClix platforma</w:t>
      </w:r>
      <w:r w:rsidR="003356F6">
        <w:rPr>
          <w:lang w:val="sr-Latn-CS"/>
        </w:rPr>
        <w:t xml:space="preserve"> će biti realizovan</w:t>
      </w:r>
      <w:r>
        <w:rPr>
          <w:lang w:val="sr-Latn-CS"/>
        </w:rPr>
        <w:t>a</w:t>
      </w:r>
      <w:r w:rsidR="003356F6">
        <w:rPr>
          <w:lang w:val="sr-Latn-CS"/>
        </w:rPr>
        <w:t xml:space="preserve"> korišćenjem </w:t>
      </w:r>
      <w:r w:rsidR="00861039">
        <w:rPr>
          <w:lang w:val="sr-Latn-CS"/>
        </w:rPr>
        <w:t>.NET</w:t>
      </w:r>
      <w:r>
        <w:rPr>
          <w:lang w:val="sr-Latn-CS"/>
        </w:rPr>
        <w:t xml:space="preserve"> i React</w:t>
      </w:r>
      <w:r w:rsidR="00861039">
        <w:rPr>
          <w:lang w:val="sr-Latn-CS"/>
        </w:rPr>
        <w:t xml:space="preserve"> tehnologije</w:t>
      </w:r>
      <w:r>
        <w:rPr>
          <w:lang w:val="sr-Latn-CS"/>
        </w:rPr>
        <w:t>.</w:t>
      </w:r>
      <w:r w:rsidR="003356F6">
        <w:rPr>
          <w:lang w:val="sr-Latn-CS"/>
        </w:rPr>
        <w:t xml:space="preserve"> dok će kao DBMS koristiti </w:t>
      </w:r>
      <w:r w:rsidR="00450987">
        <w:rPr>
          <w:lang w:val="sr-Latn-CS"/>
        </w:rPr>
        <w:t>Microsoft SQL Server</w:t>
      </w:r>
      <w:r w:rsidR="003356F6">
        <w:rPr>
          <w:lang w:val="sr-Latn-CS"/>
        </w:rPr>
        <w:t>.</w:t>
      </w:r>
    </w:p>
    <w:p w14:paraId="3BB7CD0D" w14:textId="77777777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587115FB" w14:textId="7A817BB6" w:rsidR="003356F6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1BA5CD15" w14:textId="5EC0AB40" w:rsidR="003356F6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14:paraId="64C344FF" w14:textId="5A9FAC26" w:rsidR="00206E1F" w:rsidRDefault="00450987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Mozilla Firefox</w:t>
      </w:r>
    </w:p>
    <w:p w14:paraId="7DCF96B7" w14:textId="37786695" w:rsidR="001A7356" w:rsidRPr="003372D3" w:rsidRDefault="001A735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Safari</w:t>
      </w:r>
    </w:p>
    <w:p w14:paraId="4CB256FA" w14:textId="77777777" w:rsidR="00206E1F" w:rsidRPr="003372D3" w:rsidRDefault="00B849B5">
      <w:pPr>
        <w:pStyle w:val="Heading2"/>
        <w:rPr>
          <w:lang w:val="sr-Latn-CS"/>
        </w:rPr>
      </w:pPr>
      <w:bookmarkStart w:id="32" w:name="_Toc161771524"/>
      <w:r>
        <w:rPr>
          <w:lang w:val="sr-Latn-CS"/>
        </w:rPr>
        <w:lastRenderedPageBreak/>
        <w:t>Zahtevi u pogledu performansi</w:t>
      </w:r>
      <w:bookmarkEnd w:id="32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14:paraId="7331829D" w14:textId="40D63F0D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</w:t>
      </w:r>
      <w:r w:rsidR="001A7356">
        <w:rPr>
          <w:lang w:val="sr-Latn-CS"/>
        </w:rPr>
        <w:t>za InternClix projekat</w:t>
      </w:r>
      <w:r>
        <w:rPr>
          <w:lang w:val="sr-Latn-CS"/>
        </w:rPr>
        <w:t>.</w:t>
      </w:r>
    </w:p>
    <w:p w14:paraId="39D179CC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14:paraId="6BCF5406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B9CB232" w14:textId="77777777"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14:paraId="0D841469" w14:textId="74721743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</w:t>
      </w:r>
      <w:r w:rsidR="001A7356">
        <w:rPr>
          <w:lang w:val="sr-Latn-CS"/>
        </w:rPr>
        <w:t xml:space="preserve"> u vidu </w:t>
      </w:r>
      <w:r w:rsidR="001A7356">
        <w:rPr>
          <w:i/>
          <w:iCs/>
          <w:lang w:val="sr-Latn-CS"/>
        </w:rPr>
        <w:t>Help</w:t>
      </w:r>
      <w:r w:rsidR="001A7356">
        <w:rPr>
          <w:lang w:val="sr-Latn-CS"/>
        </w:rPr>
        <w:t xml:space="preserve"> stranice</w:t>
      </w:r>
      <w:r>
        <w:rPr>
          <w:lang w:val="sr-Latn-CS"/>
        </w:rPr>
        <w:t>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30E167EE" w14:textId="7D7799FE" w:rsidR="001A7356" w:rsidRPr="001A7356" w:rsidRDefault="00D20F4E" w:rsidP="001D0890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14:paraId="251D4306" w14:textId="57F36E75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8C2AA3D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34FA64D7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526A4EBE" w14:textId="4B1D2D23"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Uputstvo za konfigurisanje </w:t>
      </w:r>
      <w:r w:rsidR="001A7356">
        <w:rPr>
          <w:lang w:val="sr-Latn-CS"/>
        </w:rPr>
        <w:t>platforme</w:t>
      </w:r>
    </w:p>
    <w:p w14:paraId="1183C2D9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14:paraId="5A9927C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77BE" w14:textId="77777777" w:rsidR="00233ADB" w:rsidRDefault="00233ADB">
      <w:r>
        <w:separator/>
      </w:r>
    </w:p>
  </w:endnote>
  <w:endnote w:type="continuationSeparator" w:id="0">
    <w:p w14:paraId="49B23A8C" w14:textId="77777777" w:rsidR="00233ADB" w:rsidRDefault="0023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B9E20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43BB418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4A141374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4DFE55B2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="005B2567">
            <w:rPr>
              <w:lang w:val="sr-Latn-CS"/>
            </w:rPr>
            <w:t>Runtime Terror</w:t>
          </w:r>
          <w:r w:rsidRPr="003372D3">
            <w:rPr>
              <w:lang w:val="sr-Latn-CS"/>
            </w:rPr>
            <w:t>, 20</w:t>
          </w:r>
          <w:r w:rsidR="005B2567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37AB1DE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NUMPAGES  \* MERGEFORMAT">
            <w:r w:rsidR="00B2776D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2BA226A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2761" w14:textId="77777777" w:rsidR="00233ADB" w:rsidRDefault="00233ADB">
      <w:r>
        <w:separator/>
      </w:r>
    </w:p>
  </w:footnote>
  <w:footnote w:type="continuationSeparator" w:id="0">
    <w:p w14:paraId="589A2AB4" w14:textId="77777777" w:rsidR="00233ADB" w:rsidRDefault="0023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5613E4" w:rsidRDefault="005613E4">
    <w:pPr>
      <w:rPr>
        <w:sz w:val="24"/>
      </w:rPr>
    </w:pPr>
  </w:p>
  <w:p w14:paraId="44E871BC" w14:textId="77777777" w:rsidR="005613E4" w:rsidRDefault="005613E4">
    <w:pPr>
      <w:pBdr>
        <w:top w:val="single" w:sz="6" w:space="1" w:color="auto"/>
      </w:pBdr>
      <w:rPr>
        <w:sz w:val="24"/>
      </w:rPr>
    </w:pPr>
  </w:p>
  <w:p w14:paraId="0C528934" w14:textId="5B94FF6E" w:rsidR="005613E4" w:rsidRDefault="005B25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144A5D23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38610E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2565E51A" w14:textId="77777777">
      <w:tc>
        <w:tcPr>
          <w:tcW w:w="6379" w:type="dxa"/>
        </w:tcPr>
        <w:p w14:paraId="4C84A036" w14:textId="6AEEC321" w:rsidR="005613E4" w:rsidRPr="003372D3" w:rsidRDefault="005B2567">
          <w:pPr>
            <w:rPr>
              <w:lang w:val="sr-Latn-CS"/>
            </w:rPr>
          </w:pPr>
          <w:r>
            <w:rPr>
              <w:lang w:val="sr-Latn-CS"/>
            </w:rPr>
            <w:t>InternClix</w:t>
          </w:r>
        </w:p>
      </w:tc>
      <w:tc>
        <w:tcPr>
          <w:tcW w:w="3179" w:type="dxa"/>
        </w:tcPr>
        <w:p w14:paraId="06F89D34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77C69BA9" w14:textId="77777777">
      <w:tc>
        <w:tcPr>
          <w:tcW w:w="6379" w:type="dxa"/>
        </w:tcPr>
        <w:p w14:paraId="7150EB76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588DE9A0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5B2567">
            <w:rPr>
              <w:lang w:val="sr-Latn-CS"/>
            </w:rPr>
            <w:t>14.03.2022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1DCDFFF4" w14:textId="77777777">
      <w:tc>
        <w:tcPr>
          <w:tcW w:w="9558" w:type="dxa"/>
          <w:gridSpan w:val="2"/>
        </w:tcPr>
        <w:p w14:paraId="43B2740A" w14:textId="493E8A74" w:rsidR="004A2024" w:rsidRPr="003372D3" w:rsidRDefault="005B2567">
          <w:pPr>
            <w:rPr>
              <w:lang w:val="sr-Latn-CS"/>
            </w:rPr>
          </w:pPr>
          <w:r>
            <w:rPr>
              <w:lang w:val="sr-Latn-CS"/>
            </w:rPr>
            <w:t>SWE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InternClix</w:t>
          </w:r>
          <w:r w:rsidR="005613E4" w:rsidRPr="003372D3">
            <w:rPr>
              <w:lang w:val="sr-Latn-CS"/>
            </w:rPr>
            <w:t>-</w:t>
          </w:r>
          <w:r>
            <w:rPr>
              <w:lang w:val="sr-Latn-CS"/>
            </w:rPr>
            <w:t>0</w:t>
          </w:r>
          <w:r w:rsidR="002B30BE">
            <w:rPr>
              <w:lang w:val="sr-Latn-CS"/>
            </w:rPr>
            <w:t>2</w:t>
          </w:r>
        </w:p>
      </w:tc>
    </w:tr>
  </w:tbl>
  <w:p w14:paraId="17AD93B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5613E4" w:rsidRDefault="005613E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WqRmD84rHeOVyy" id="ezisbYUL"/>
  </int:Manifest>
  <int:Observations>
    <int:Content id="ezisbYU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2256"/>
    <w:rsid w:val="00017F85"/>
    <w:rsid w:val="00024C78"/>
    <w:rsid w:val="000666B4"/>
    <w:rsid w:val="000817C9"/>
    <w:rsid w:val="00097F43"/>
    <w:rsid w:val="000D74C5"/>
    <w:rsid w:val="00105B44"/>
    <w:rsid w:val="00115E52"/>
    <w:rsid w:val="0013157C"/>
    <w:rsid w:val="00143087"/>
    <w:rsid w:val="00143339"/>
    <w:rsid w:val="00150CC1"/>
    <w:rsid w:val="00176919"/>
    <w:rsid w:val="00190105"/>
    <w:rsid w:val="001A7356"/>
    <w:rsid w:val="001B19A1"/>
    <w:rsid w:val="001B22CC"/>
    <w:rsid w:val="001C3605"/>
    <w:rsid w:val="001D0890"/>
    <w:rsid w:val="001F663F"/>
    <w:rsid w:val="001F7D36"/>
    <w:rsid w:val="00206E1F"/>
    <w:rsid w:val="0021271B"/>
    <w:rsid w:val="00233ADB"/>
    <w:rsid w:val="00246CB5"/>
    <w:rsid w:val="00251F90"/>
    <w:rsid w:val="00254CBE"/>
    <w:rsid w:val="00265800"/>
    <w:rsid w:val="00265B1E"/>
    <w:rsid w:val="00270678"/>
    <w:rsid w:val="002922C4"/>
    <w:rsid w:val="002939DF"/>
    <w:rsid w:val="00295ECC"/>
    <w:rsid w:val="002A5E27"/>
    <w:rsid w:val="002B30BE"/>
    <w:rsid w:val="002D444D"/>
    <w:rsid w:val="002D5541"/>
    <w:rsid w:val="002E2193"/>
    <w:rsid w:val="002F63C6"/>
    <w:rsid w:val="00315DAD"/>
    <w:rsid w:val="00324096"/>
    <w:rsid w:val="00331D8D"/>
    <w:rsid w:val="003356F6"/>
    <w:rsid w:val="003372D3"/>
    <w:rsid w:val="003407ED"/>
    <w:rsid w:val="00347321"/>
    <w:rsid w:val="00350BE8"/>
    <w:rsid w:val="00367C34"/>
    <w:rsid w:val="003860D3"/>
    <w:rsid w:val="0039103B"/>
    <w:rsid w:val="003B1702"/>
    <w:rsid w:val="003B7857"/>
    <w:rsid w:val="003D4718"/>
    <w:rsid w:val="00410F5F"/>
    <w:rsid w:val="00445A8C"/>
    <w:rsid w:val="00446C00"/>
    <w:rsid w:val="00450987"/>
    <w:rsid w:val="00470177"/>
    <w:rsid w:val="00491CC1"/>
    <w:rsid w:val="00492B2A"/>
    <w:rsid w:val="00495BC5"/>
    <w:rsid w:val="004A2024"/>
    <w:rsid w:val="004B65B9"/>
    <w:rsid w:val="004B7E68"/>
    <w:rsid w:val="004E001F"/>
    <w:rsid w:val="004E0539"/>
    <w:rsid w:val="004E6C9A"/>
    <w:rsid w:val="004F5E7C"/>
    <w:rsid w:val="00500DA2"/>
    <w:rsid w:val="005063D5"/>
    <w:rsid w:val="00527049"/>
    <w:rsid w:val="005613E4"/>
    <w:rsid w:val="00571FC4"/>
    <w:rsid w:val="00576706"/>
    <w:rsid w:val="005A257C"/>
    <w:rsid w:val="005A3F8C"/>
    <w:rsid w:val="005B15DC"/>
    <w:rsid w:val="005B2567"/>
    <w:rsid w:val="005B62D3"/>
    <w:rsid w:val="005D021A"/>
    <w:rsid w:val="00631C6F"/>
    <w:rsid w:val="0063291D"/>
    <w:rsid w:val="0063574A"/>
    <w:rsid w:val="00670954"/>
    <w:rsid w:val="006729A5"/>
    <w:rsid w:val="0067391B"/>
    <w:rsid w:val="0068360A"/>
    <w:rsid w:val="0069445A"/>
    <w:rsid w:val="006B0780"/>
    <w:rsid w:val="006B0B01"/>
    <w:rsid w:val="006B3648"/>
    <w:rsid w:val="006F37E4"/>
    <w:rsid w:val="007031A3"/>
    <w:rsid w:val="00712834"/>
    <w:rsid w:val="00716C93"/>
    <w:rsid w:val="007245F2"/>
    <w:rsid w:val="00732741"/>
    <w:rsid w:val="0074590A"/>
    <w:rsid w:val="00754B4E"/>
    <w:rsid w:val="00770280"/>
    <w:rsid w:val="007779D7"/>
    <w:rsid w:val="00785B48"/>
    <w:rsid w:val="007C6B66"/>
    <w:rsid w:val="007E20D5"/>
    <w:rsid w:val="007E4345"/>
    <w:rsid w:val="007E4ABF"/>
    <w:rsid w:val="007F1D7E"/>
    <w:rsid w:val="007F6684"/>
    <w:rsid w:val="00804367"/>
    <w:rsid w:val="00812DA8"/>
    <w:rsid w:val="00850A13"/>
    <w:rsid w:val="00860251"/>
    <w:rsid w:val="00861039"/>
    <w:rsid w:val="008626A8"/>
    <w:rsid w:val="0086748C"/>
    <w:rsid w:val="00885E95"/>
    <w:rsid w:val="008D40CE"/>
    <w:rsid w:val="008E796F"/>
    <w:rsid w:val="008E79AD"/>
    <w:rsid w:val="008F3851"/>
    <w:rsid w:val="008F570D"/>
    <w:rsid w:val="009029D5"/>
    <w:rsid w:val="009075F6"/>
    <w:rsid w:val="00930725"/>
    <w:rsid w:val="00952C0E"/>
    <w:rsid w:val="009548F7"/>
    <w:rsid w:val="0095579F"/>
    <w:rsid w:val="00963CCB"/>
    <w:rsid w:val="00963D68"/>
    <w:rsid w:val="009662F3"/>
    <w:rsid w:val="00967902"/>
    <w:rsid w:val="009729EE"/>
    <w:rsid w:val="009840CD"/>
    <w:rsid w:val="009A291F"/>
    <w:rsid w:val="009B2233"/>
    <w:rsid w:val="009B3AA3"/>
    <w:rsid w:val="009B5C23"/>
    <w:rsid w:val="009C3BD0"/>
    <w:rsid w:val="00A12200"/>
    <w:rsid w:val="00A358D2"/>
    <w:rsid w:val="00A763B7"/>
    <w:rsid w:val="00A80C6C"/>
    <w:rsid w:val="00A82910"/>
    <w:rsid w:val="00AC00DE"/>
    <w:rsid w:val="00AC5D55"/>
    <w:rsid w:val="00AC6780"/>
    <w:rsid w:val="00AD0CEA"/>
    <w:rsid w:val="00AD17B6"/>
    <w:rsid w:val="00AD3463"/>
    <w:rsid w:val="00AF19B4"/>
    <w:rsid w:val="00AF6332"/>
    <w:rsid w:val="00AF6B06"/>
    <w:rsid w:val="00AF75EB"/>
    <w:rsid w:val="00B0601C"/>
    <w:rsid w:val="00B10914"/>
    <w:rsid w:val="00B21927"/>
    <w:rsid w:val="00B2776D"/>
    <w:rsid w:val="00B46D71"/>
    <w:rsid w:val="00B518EE"/>
    <w:rsid w:val="00B55760"/>
    <w:rsid w:val="00B72810"/>
    <w:rsid w:val="00B76949"/>
    <w:rsid w:val="00B849B5"/>
    <w:rsid w:val="00B8516F"/>
    <w:rsid w:val="00B87A50"/>
    <w:rsid w:val="00BB0BD1"/>
    <w:rsid w:val="00BC2229"/>
    <w:rsid w:val="00C032FC"/>
    <w:rsid w:val="00C118C2"/>
    <w:rsid w:val="00C2056F"/>
    <w:rsid w:val="00C206AF"/>
    <w:rsid w:val="00C35466"/>
    <w:rsid w:val="00C370C7"/>
    <w:rsid w:val="00C44BC7"/>
    <w:rsid w:val="00C503E4"/>
    <w:rsid w:val="00C557D1"/>
    <w:rsid w:val="00C577A3"/>
    <w:rsid w:val="00C83DEF"/>
    <w:rsid w:val="00C9046D"/>
    <w:rsid w:val="00CA58C5"/>
    <w:rsid w:val="00CA62F9"/>
    <w:rsid w:val="00CB17FD"/>
    <w:rsid w:val="00CC395C"/>
    <w:rsid w:val="00CF2CCF"/>
    <w:rsid w:val="00D00311"/>
    <w:rsid w:val="00D01E3C"/>
    <w:rsid w:val="00D20F4E"/>
    <w:rsid w:val="00D21A8C"/>
    <w:rsid w:val="00D26CBD"/>
    <w:rsid w:val="00D402FD"/>
    <w:rsid w:val="00D44844"/>
    <w:rsid w:val="00D57D93"/>
    <w:rsid w:val="00D62AEA"/>
    <w:rsid w:val="00D62D38"/>
    <w:rsid w:val="00D652FA"/>
    <w:rsid w:val="00D67D2B"/>
    <w:rsid w:val="00D7252F"/>
    <w:rsid w:val="00D82C77"/>
    <w:rsid w:val="00DA0AB7"/>
    <w:rsid w:val="00DB1779"/>
    <w:rsid w:val="00DC2B6E"/>
    <w:rsid w:val="00DC39B8"/>
    <w:rsid w:val="00DE518F"/>
    <w:rsid w:val="00DF1441"/>
    <w:rsid w:val="00DF394B"/>
    <w:rsid w:val="00E061BD"/>
    <w:rsid w:val="00E26F61"/>
    <w:rsid w:val="00E3585E"/>
    <w:rsid w:val="00E421B4"/>
    <w:rsid w:val="00E5055D"/>
    <w:rsid w:val="00E56F5D"/>
    <w:rsid w:val="00E604E6"/>
    <w:rsid w:val="00E65047"/>
    <w:rsid w:val="00E934AD"/>
    <w:rsid w:val="00E9677B"/>
    <w:rsid w:val="00EB15E4"/>
    <w:rsid w:val="00ED177A"/>
    <w:rsid w:val="00EE194D"/>
    <w:rsid w:val="00F02B6F"/>
    <w:rsid w:val="00F06298"/>
    <w:rsid w:val="00F30C97"/>
    <w:rsid w:val="00F503C6"/>
    <w:rsid w:val="00F6773B"/>
    <w:rsid w:val="00F70F8C"/>
    <w:rsid w:val="00F76E4A"/>
    <w:rsid w:val="00FA57D9"/>
    <w:rsid w:val="1A2E2086"/>
    <w:rsid w:val="22C3531A"/>
    <w:rsid w:val="5656C405"/>
    <w:rsid w:val="57F29466"/>
    <w:rsid w:val="7A5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2EEFD"/>
  <w15:docId w15:val="{0367D474-A3FF-420D-A143-33793F7E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9C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cebf89c600cb41d8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2" ma:contentTypeDescription="Create a new document." ma:contentTypeScope="" ma:versionID="0e63d94446a936c8e8102c24223d80f0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85c7296ec0ecd54252ee4565d477ada6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AC8FF-2F8E-4291-AF8D-8CF7D7D9B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009B51-5A78-4DD6-A3D4-EAC778B43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58356-09A4-4C06-BA8F-E30C1DEAF7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E22799-CCA5-4FDD-8FD9-4E07D3FD465F}"/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</TotalTime>
  <Pages>11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Đorđe Antić</cp:lastModifiedBy>
  <cp:revision>9</cp:revision>
  <cp:lastPrinted>1899-12-31T23:00:00Z</cp:lastPrinted>
  <dcterms:created xsi:type="dcterms:W3CDTF">2022-03-31T11:06:00Z</dcterms:created>
  <dcterms:modified xsi:type="dcterms:W3CDTF">2022-03-31T11:50:00Z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